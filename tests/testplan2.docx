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FBA1C" w14:textId="5CB8661E" w:rsidR="007823B5" w:rsidRPr="00D71CC3" w:rsidRDefault="007823B5" w:rsidP="00352E0A">
      <w:pPr>
        <w:rPr>
          <w:b/>
          <w:sz w:val="36"/>
          <w:lang w:val="en-GB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  <w:lang w:val="de-DE" w:eastAsia="de-CH"/>
        </w:rPr>
        <w:id w:val="-20152894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C12BC2B" w14:textId="28619DD7" w:rsidR="002133D6" w:rsidRDefault="002133D6">
          <w:pPr>
            <w:pStyle w:val="Inhaltsverzeichnisberschrift"/>
          </w:pPr>
          <w:r>
            <w:t>Table of Contents</w:t>
          </w:r>
        </w:p>
        <w:p w14:paraId="74CB098E" w14:textId="41BE93FF" w:rsidR="009F2BB6" w:rsidRDefault="002133D6">
          <w:pPr>
            <w:pStyle w:val="Verzeichnis1"/>
            <w:tabs>
              <w:tab w:val="left" w:pos="332"/>
              <w:tab w:val="right" w:pos="10053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00174824" w:history="1">
            <w:r w:rsidR="009F2BB6" w:rsidRPr="00452AA6">
              <w:rPr>
                <w:rStyle w:val="Hyperlink"/>
                <w:noProof/>
                <w:lang w:val="en-GB"/>
              </w:rPr>
              <w:t>1</w:t>
            </w:r>
            <w:r w:rsidR="009F2BB6">
              <w:rPr>
                <w:rFonts w:eastAsiaTheme="minorEastAsia" w:cstheme="minorBidi"/>
                <w:b w:val="0"/>
                <w:caps w:val="0"/>
                <w:noProof/>
                <w:u w:val="none"/>
                <w:lang w:val="de-CH"/>
              </w:rPr>
              <w:tab/>
            </w:r>
            <w:r w:rsidR="009F2BB6" w:rsidRPr="00452AA6">
              <w:rPr>
                <w:rStyle w:val="Hyperlink"/>
                <w:noProof/>
                <w:lang w:val="en-GB"/>
              </w:rPr>
              <w:t>Introduction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_Toc500174824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3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2C3A7E7A" w14:textId="0E0C4C0A" w:rsidR="009F2BB6" w:rsidRDefault="009A5BE6">
          <w:pPr>
            <w:pStyle w:val="Verzeichnis1"/>
            <w:tabs>
              <w:tab w:val="left" w:pos="332"/>
              <w:tab w:val="right" w:pos="10053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de-CH"/>
            </w:rPr>
          </w:pPr>
          <w:hyperlink w:anchor="_Toc500174825" w:history="1">
            <w:r w:rsidR="009F2BB6" w:rsidRPr="00452AA6">
              <w:rPr>
                <w:rStyle w:val="Hyperlink"/>
                <w:noProof/>
                <w:lang w:val="en-GB"/>
              </w:rPr>
              <w:t>2</w:t>
            </w:r>
            <w:r w:rsidR="009F2BB6">
              <w:rPr>
                <w:rFonts w:eastAsiaTheme="minorEastAsia" w:cstheme="minorBidi"/>
                <w:b w:val="0"/>
                <w:caps w:val="0"/>
                <w:noProof/>
                <w:u w:val="none"/>
                <w:lang w:val="de-CH"/>
              </w:rPr>
              <w:tab/>
            </w:r>
            <w:r w:rsidR="009F2BB6" w:rsidRPr="00452AA6">
              <w:rPr>
                <w:rStyle w:val="Hyperlink"/>
                <w:noProof/>
                <w:lang w:val="en-GB"/>
              </w:rPr>
              <w:t>Public API Overview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_Toc500174825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3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5B12EBC1" w14:textId="3D70574C" w:rsidR="009F2BB6" w:rsidRDefault="009A5BE6">
          <w:pPr>
            <w:pStyle w:val="Verzeichnis2"/>
            <w:tabs>
              <w:tab w:val="left" w:pos="502"/>
              <w:tab w:val="right" w:pos="10053"/>
            </w:tabs>
            <w:rPr>
              <w:rFonts w:eastAsiaTheme="minorEastAsia" w:cstheme="minorBidi"/>
              <w:b w:val="0"/>
              <w:smallCaps w:val="0"/>
              <w:noProof/>
              <w:lang w:val="de-CH"/>
            </w:rPr>
          </w:pPr>
          <w:hyperlink w:anchor="_Toc500174826" w:history="1">
            <w:r w:rsidR="009F2BB6" w:rsidRPr="00452AA6">
              <w:rPr>
                <w:rStyle w:val="Hyperlink"/>
                <w:noProof/>
              </w:rPr>
              <w:t>2.1</w:t>
            </w:r>
            <w:r w:rsidR="009F2BB6">
              <w:rPr>
                <w:rFonts w:eastAsiaTheme="minorEastAsia" w:cstheme="minorBidi"/>
                <w:b w:val="0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  <w:lang w:val="en-US"/>
              </w:rPr>
              <w:t>Public Classes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_Toc500174826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3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7FEB385B" w14:textId="6C80AE4C" w:rsidR="009F2BB6" w:rsidRDefault="009A5BE6">
          <w:pPr>
            <w:pStyle w:val="Verzeichnis2"/>
            <w:tabs>
              <w:tab w:val="left" w:pos="502"/>
              <w:tab w:val="right" w:pos="10053"/>
            </w:tabs>
            <w:rPr>
              <w:rFonts w:eastAsiaTheme="minorEastAsia" w:cstheme="minorBidi"/>
              <w:b w:val="0"/>
              <w:smallCaps w:val="0"/>
              <w:noProof/>
              <w:lang w:val="de-CH"/>
            </w:rPr>
          </w:pPr>
          <w:hyperlink w:anchor="_Toc500174827" w:history="1">
            <w:r w:rsidR="009F2BB6" w:rsidRPr="00452AA6">
              <w:rPr>
                <w:rStyle w:val="Hyperlink"/>
                <w:noProof/>
              </w:rPr>
              <w:t>2.2</w:t>
            </w:r>
            <w:r w:rsidR="009F2BB6">
              <w:rPr>
                <w:rFonts w:eastAsiaTheme="minorEastAsia" w:cstheme="minorBidi"/>
                <w:b w:val="0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Public Routines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_Toc500174827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3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7DDDF4D0" w14:textId="671F7F16" w:rsidR="009F2BB6" w:rsidRDefault="009A5BE6">
          <w:pPr>
            <w:pStyle w:val="Verzeichnis1"/>
            <w:tabs>
              <w:tab w:val="left" w:pos="332"/>
              <w:tab w:val="right" w:pos="10053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de-CH"/>
            </w:rPr>
          </w:pPr>
          <w:hyperlink w:anchor="_Toc500174828" w:history="1">
            <w:r w:rsidR="009F2BB6" w:rsidRPr="00452AA6">
              <w:rPr>
                <w:rStyle w:val="Hyperlink"/>
                <w:noProof/>
                <w:lang w:val="en-GB"/>
              </w:rPr>
              <w:t>3</w:t>
            </w:r>
            <w:r w:rsidR="009F2BB6">
              <w:rPr>
                <w:rFonts w:eastAsiaTheme="minorEastAsia" w:cstheme="minorBidi"/>
                <w:b w:val="0"/>
                <w:caps w:val="0"/>
                <w:noProof/>
                <w:u w:val="none"/>
                <w:lang w:val="de-CH"/>
              </w:rPr>
              <w:tab/>
            </w:r>
            <w:r w:rsidR="009F2BB6" w:rsidRPr="00452AA6">
              <w:rPr>
                <w:rStyle w:val="Hyperlink"/>
                <w:noProof/>
                <w:lang w:val="en-GB"/>
              </w:rPr>
              <w:t>Test Suite Description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_Toc500174828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4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4705D635" w14:textId="2B5B7952" w:rsidR="009F2BB6" w:rsidRDefault="009A5BE6">
          <w:pPr>
            <w:pStyle w:val="Verzeichnis2"/>
            <w:tabs>
              <w:tab w:val="left" w:pos="502"/>
              <w:tab w:val="right" w:pos="10053"/>
            </w:tabs>
            <w:rPr>
              <w:rFonts w:eastAsiaTheme="minorEastAsia" w:cstheme="minorBidi"/>
              <w:b w:val="0"/>
              <w:smallCaps w:val="0"/>
              <w:noProof/>
              <w:lang w:val="de-CH"/>
            </w:rPr>
          </w:pPr>
          <w:hyperlink w:anchor="_Toc500174829" w:history="1">
            <w:r w:rsidR="009F2BB6" w:rsidRPr="00452AA6">
              <w:rPr>
                <w:rStyle w:val="Hyperlink"/>
                <w:noProof/>
              </w:rPr>
              <w:t>3.1</w:t>
            </w:r>
            <w:r w:rsidR="009F2BB6">
              <w:rPr>
                <w:rFonts w:eastAsiaTheme="minorEastAsia" w:cstheme="minorBidi"/>
                <w:b w:val="0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Individual Tests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_Toc500174829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4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45F798D4" w14:textId="24066E45" w:rsidR="009F2BB6" w:rsidRDefault="009A5BE6">
          <w:pPr>
            <w:pStyle w:val="Verzeichnis3"/>
            <w:tabs>
              <w:tab w:val="left" w:pos="666"/>
              <w:tab w:val="right" w:pos="10053"/>
            </w:tabs>
            <w:rPr>
              <w:rFonts w:eastAsiaTheme="minorEastAsia" w:cstheme="minorBidi"/>
              <w:smallCaps w:val="0"/>
              <w:noProof/>
              <w:lang w:val="de-CH"/>
            </w:rPr>
          </w:pPr>
          <w:hyperlink w:anchor="_Toc500174830" w:history="1">
            <w:r w:rsidR="009F2BB6" w:rsidRPr="00452AA6">
              <w:rPr>
                <w:rStyle w:val="Hyperlink"/>
                <w:noProof/>
              </w:rPr>
              <w:t>3.1.1</w:t>
            </w:r>
            <w:r w:rsidR="009F2BB6">
              <w:rPr>
                <w:rFonts w:eastAsiaTheme="minorEastAsia" w:cstheme="minorBidi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General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_Toc500174830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4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46AED43B" w14:textId="4BEA2BCD" w:rsidR="009F2BB6" w:rsidRDefault="009A5BE6">
          <w:pPr>
            <w:pStyle w:val="Verzeichnis3"/>
            <w:tabs>
              <w:tab w:val="left" w:pos="666"/>
              <w:tab w:val="right" w:pos="10053"/>
            </w:tabs>
            <w:rPr>
              <w:rFonts w:eastAsiaTheme="minorEastAsia" w:cstheme="minorBidi"/>
              <w:smallCaps w:val="0"/>
              <w:noProof/>
              <w:lang w:val="de-CH"/>
            </w:rPr>
          </w:pPr>
          <w:hyperlink w:anchor="_Toc500174831" w:history="1">
            <w:r w:rsidR="009F2BB6" w:rsidRPr="00452AA6">
              <w:rPr>
                <w:rStyle w:val="Hyperlink"/>
                <w:noProof/>
              </w:rPr>
              <w:t>3.1.2</w:t>
            </w:r>
            <w:r w:rsidR="009F2BB6">
              <w:rPr>
                <w:rFonts w:eastAsiaTheme="minorEastAsia" w:cstheme="minorBidi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Presentation Semantics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_Toc500174831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5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3C10C5C2" w14:textId="65181D76" w:rsidR="009F2BB6" w:rsidRDefault="009A5BE6">
          <w:pPr>
            <w:pStyle w:val="Verzeichnis3"/>
            <w:tabs>
              <w:tab w:val="left" w:pos="666"/>
              <w:tab w:val="right" w:pos="10053"/>
            </w:tabs>
            <w:rPr>
              <w:rFonts w:eastAsiaTheme="minorEastAsia" w:cstheme="minorBidi"/>
              <w:smallCaps w:val="0"/>
              <w:noProof/>
              <w:lang w:val="de-CH"/>
            </w:rPr>
          </w:pPr>
          <w:hyperlink w:anchor="_Toc500174832" w:history="1">
            <w:r w:rsidR="009F2BB6" w:rsidRPr="00452AA6">
              <w:rPr>
                <w:rStyle w:val="Hyperlink"/>
                <w:noProof/>
              </w:rPr>
              <w:t>3.1.3</w:t>
            </w:r>
            <w:r w:rsidR="009F2BB6">
              <w:rPr>
                <w:rFonts w:eastAsiaTheme="minorEastAsia" w:cstheme="minorBidi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Document Structure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_Toc500174832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8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6A7F73A6" w14:textId="1548218E" w:rsidR="009F2BB6" w:rsidRDefault="009A5BE6">
          <w:pPr>
            <w:pStyle w:val="Verzeichnis3"/>
            <w:tabs>
              <w:tab w:val="left" w:pos="666"/>
              <w:tab w:val="right" w:pos="10053"/>
            </w:tabs>
            <w:rPr>
              <w:rFonts w:eastAsiaTheme="minorEastAsia" w:cstheme="minorBidi"/>
              <w:smallCaps w:val="0"/>
              <w:noProof/>
              <w:lang w:val="de-CH"/>
            </w:rPr>
          </w:pPr>
          <w:hyperlink w:anchor="_Toc500174833" w:history="1">
            <w:r w:rsidR="009F2BB6" w:rsidRPr="00452AA6">
              <w:rPr>
                <w:rStyle w:val="Hyperlink"/>
                <w:noProof/>
              </w:rPr>
              <w:t>3.1.4</w:t>
            </w:r>
            <w:r w:rsidR="009F2BB6">
              <w:rPr>
                <w:rFonts w:eastAsiaTheme="minorEastAsia" w:cstheme="minorBidi"/>
                <w:smallCaps w:val="0"/>
                <w:noProof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Output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_Toc500174833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9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36848EC8" w14:textId="62C4F240" w:rsidR="009F2BB6" w:rsidRDefault="009A5BE6">
          <w:pPr>
            <w:pStyle w:val="Verzeichnis1"/>
            <w:tabs>
              <w:tab w:val="left" w:pos="332"/>
              <w:tab w:val="right" w:pos="10053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de-CH"/>
            </w:rPr>
          </w:pPr>
          <w:hyperlink w:anchor="_Toc500174834" w:history="1">
            <w:r w:rsidR="009F2BB6" w:rsidRPr="00452AA6">
              <w:rPr>
                <w:rStyle w:val="Hyperlink"/>
                <w:noProof/>
              </w:rPr>
              <w:t>4</w:t>
            </w:r>
            <w:r w:rsidR="009F2BB6">
              <w:rPr>
                <w:rFonts w:eastAsiaTheme="minorEastAsia" w:cstheme="minorBidi"/>
                <w:b w:val="0"/>
                <w:caps w:val="0"/>
                <w:noProof/>
                <w:u w:val="none"/>
                <w:lang w:val="de-CH"/>
              </w:rPr>
              <w:tab/>
            </w:r>
            <w:r w:rsidR="009F2BB6" w:rsidRPr="00452AA6">
              <w:rPr>
                <w:rStyle w:val="Hyperlink"/>
                <w:noProof/>
              </w:rPr>
              <w:t>Expected Coverage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_Toc500174834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10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16666294" w14:textId="7F003BA2" w:rsidR="009F2BB6" w:rsidRDefault="009A5BE6">
          <w:pPr>
            <w:pStyle w:val="Verzeichnis1"/>
            <w:tabs>
              <w:tab w:val="left" w:pos="332"/>
              <w:tab w:val="right" w:pos="10053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de-CH"/>
            </w:rPr>
          </w:pPr>
          <w:hyperlink w:anchor="_Toc500174835" w:history="1">
            <w:r w:rsidR="009F2BB6" w:rsidRPr="00452AA6">
              <w:rPr>
                <w:rStyle w:val="Hyperlink"/>
                <w:noProof/>
                <w:lang w:val="en-GB"/>
              </w:rPr>
              <w:t>5</w:t>
            </w:r>
            <w:r w:rsidR="009F2BB6">
              <w:rPr>
                <w:rFonts w:eastAsiaTheme="minorEastAsia" w:cstheme="minorBidi"/>
                <w:b w:val="0"/>
                <w:caps w:val="0"/>
                <w:noProof/>
                <w:u w:val="none"/>
                <w:lang w:val="de-CH"/>
              </w:rPr>
              <w:tab/>
            </w:r>
            <w:r w:rsidR="009F2BB6" w:rsidRPr="00452AA6">
              <w:rPr>
                <w:rStyle w:val="Hyperlink"/>
                <w:noProof/>
                <w:lang w:val="en-GB"/>
              </w:rPr>
              <w:t>Benchmarks</w:t>
            </w:r>
            <w:r w:rsidR="009F2BB6">
              <w:rPr>
                <w:noProof/>
                <w:webHidden/>
              </w:rPr>
              <w:tab/>
            </w:r>
            <w:r w:rsidR="009F2BB6">
              <w:rPr>
                <w:noProof/>
                <w:webHidden/>
              </w:rPr>
              <w:fldChar w:fldCharType="begin"/>
            </w:r>
            <w:r w:rsidR="009F2BB6">
              <w:rPr>
                <w:noProof/>
                <w:webHidden/>
              </w:rPr>
              <w:instrText xml:space="preserve"> PAGEREF _Toc500174835 \h </w:instrText>
            </w:r>
            <w:r w:rsidR="009F2BB6">
              <w:rPr>
                <w:noProof/>
                <w:webHidden/>
              </w:rPr>
            </w:r>
            <w:r w:rsidR="009F2BB6">
              <w:rPr>
                <w:noProof/>
                <w:webHidden/>
              </w:rPr>
              <w:fldChar w:fldCharType="separate"/>
            </w:r>
            <w:r w:rsidR="009F2BB6">
              <w:rPr>
                <w:noProof/>
                <w:webHidden/>
              </w:rPr>
              <w:t>10</w:t>
            </w:r>
            <w:r w:rsidR="009F2BB6">
              <w:rPr>
                <w:noProof/>
                <w:webHidden/>
              </w:rPr>
              <w:fldChar w:fldCharType="end"/>
            </w:r>
          </w:hyperlink>
        </w:p>
        <w:p w14:paraId="75C9C6E4" w14:textId="677E568B" w:rsidR="002133D6" w:rsidRDefault="002133D6">
          <w:r>
            <w:rPr>
              <w:b/>
              <w:bCs/>
              <w:noProof/>
            </w:rPr>
            <w:fldChar w:fldCharType="end"/>
          </w:r>
        </w:p>
      </w:sdtContent>
    </w:sdt>
    <w:p w14:paraId="78876ED4" w14:textId="561CA891" w:rsidR="007823B5" w:rsidRPr="00D71CC3" w:rsidRDefault="007823B5" w:rsidP="002133D6">
      <w:pPr>
        <w:rPr>
          <w:b/>
          <w:lang w:val="en-GB"/>
        </w:rPr>
      </w:pPr>
    </w:p>
    <w:p w14:paraId="5D852C64" w14:textId="2BDF96BF" w:rsidR="007823B5" w:rsidRPr="00D71CC3" w:rsidRDefault="007823B5" w:rsidP="007823B5">
      <w:pPr>
        <w:rPr>
          <w:lang w:val="en-GB"/>
        </w:rPr>
      </w:pPr>
    </w:p>
    <w:p w14:paraId="5904E785" w14:textId="77777777" w:rsidR="007823B5" w:rsidRPr="00D71CC3" w:rsidRDefault="007823B5" w:rsidP="007823B5">
      <w:pPr>
        <w:pStyle w:val="Beschriftung"/>
        <w:rPr>
          <w:lang w:val="en-GB"/>
        </w:rPr>
      </w:pPr>
      <w:r w:rsidRPr="00D71CC3">
        <w:rPr>
          <w:lang w:val="en-GB"/>
        </w:rPr>
        <w:br w:type="page"/>
      </w:r>
      <w:r w:rsidRPr="00D71CC3">
        <w:rPr>
          <w:lang w:val="en-GB"/>
        </w:rPr>
        <w:lastRenderedPageBreak/>
        <w:t>Revision History</w:t>
      </w:r>
    </w:p>
    <w:p w14:paraId="2C32C870" w14:textId="77777777" w:rsidR="007823B5" w:rsidRPr="00D71CC3" w:rsidRDefault="007823B5" w:rsidP="007823B5">
      <w:pPr>
        <w:jc w:val="center"/>
        <w:rPr>
          <w:b/>
          <w:sz w:val="36"/>
          <w:lang w:val="en-GB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 w14:paraId="427F6A78" w14:textId="77777777">
        <w:tc>
          <w:tcPr>
            <w:tcW w:w="1701" w:type="dxa"/>
            <w:shd w:val="pct10" w:color="000000" w:fill="FFFFFF"/>
          </w:tcPr>
          <w:p w14:paraId="3340327A" w14:textId="77777777"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pct10" w:color="000000" w:fill="FFFFFF"/>
          </w:tcPr>
          <w:p w14:paraId="40DD383B" w14:textId="77777777"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Version</w:t>
            </w:r>
          </w:p>
        </w:tc>
        <w:tc>
          <w:tcPr>
            <w:tcW w:w="3402" w:type="dxa"/>
            <w:shd w:val="pct10" w:color="000000" w:fill="FFFFFF"/>
          </w:tcPr>
          <w:p w14:paraId="01C2F4F9" w14:textId="77777777"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Description</w:t>
            </w:r>
          </w:p>
        </w:tc>
        <w:tc>
          <w:tcPr>
            <w:tcW w:w="2694" w:type="dxa"/>
            <w:shd w:val="pct10" w:color="000000" w:fill="FFFFFF"/>
          </w:tcPr>
          <w:p w14:paraId="2F3C9726" w14:textId="77777777"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Author(s)</w:t>
            </w:r>
          </w:p>
        </w:tc>
      </w:tr>
      <w:tr w:rsidR="00F34090" w:rsidRPr="00D71CC3" w14:paraId="0516C246" w14:textId="77777777" w:rsidTr="007C3943">
        <w:trPr>
          <w:trHeight w:val="574"/>
        </w:trPr>
        <w:tc>
          <w:tcPr>
            <w:tcW w:w="1701" w:type="dxa"/>
            <w:vAlign w:val="center"/>
          </w:tcPr>
          <w:p w14:paraId="2D244A06" w14:textId="77777777" w:rsidR="00F34090" w:rsidRDefault="00F34090" w:rsidP="007C3943">
            <w:pPr>
              <w:jc w:val="center"/>
            </w:pPr>
            <w:r w:rsidRPr="00FC5566">
              <w:rPr>
                <w:lang w:val="en-GB"/>
              </w:rPr>
              <w:t>2017-11-21</w:t>
            </w:r>
          </w:p>
        </w:tc>
        <w:tc>
          <w:tcPr>
            <w:tcW w:w="1701" w:type="dxa"/>
            <w:vAlign w:val="center"/>
          </w:tcPr>
          <w:p w14:paraId="64388625" w14:textId="77777777" w:rsidR="00F34090" w:rsidRPr="00D71CC3" w:rsidRDefault="001869AE" w:rsidP="007C3943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3402" w:type="dxa"/>
            <w:vAlign w:val="center"/>
          </w:tcPr>
          <w:p w14:paraId="677F1B98" w14:textId="159E765E" w:rsidR="00F34090" w:rsidRPr="00D71CC3" w:rsidRDefault="00F34090" w:rsidP="007C3943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Test cases and </w:t>
            </w:r>
            <w:r w:rsidR="00ED7AF0">
              <w:rPr>
                <w:lang w:val="en-GB"/>
              </w:rPr>
              <w:t xml:space="preserve">Test Suite </w:t>
            </w:r>
            <w:r>
              <w:rPr>
                <w:lang w:val="en-GB"/>
              </w:rPr>
              <w:t>description added</w:t>
            </w:r>
          </w:p>
        </w:tc>
        <w:tc>
          <w:tcPr>
            <w:tcW w:w="2694" w:type="dxa"/>
            <w:vAlign w:val="center"/>
          </w:tcPr>
          <w:p w14:paraId="1252947A" w14:textId="77777777" w:rsidR="00F34090" w:rsidRPr="00D71CC3" w:rsidRDefault="00F34090" w:rsidP="007C3943">
            <w:pPr>
              <w:pStyle w:val="Tabletext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Elfat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Esati</w:t>
            </w:r>
            <w:proofErr w:type="spellEnd"/>
          </w:p>
        </w:tc>
      </w:tr>
      <w:tr w:rsidR="00ED7AF0" w:rsidRPr="009F2BB6" w14:paraId="461ED4A6" w14:textId="77777777" w:rsidTr="007C3943">
        <w:trPr>
          <w:trHeight w:val="560"/>
        </w:trPr>
        <w:tc>
          <w:tcPr>
            <w:tcW w:w="1701" w:type="dxa"/>
            <w:vAlign w:val="center"/>
          </w:tcPr>
          <w:p w14:paraId="5527A283" w14:textId="77777777" w:rsidR="00ED7AF0" w:rsidRDefault="00ED7AF0" w:rsidP="007C3943">
            <w:pPr>
              <w:jc w:val="center"/>
            </w:pPr>
            <w:r>
              <w:t>2017-11-30</w:t>
            </w:r>
          </w:p>
        </w:tc>
        <w:tc>
          <w:tcPr>
            <w:tcW w:w="1701" w:type="dxa"/>
            <w:vAlign w:val="center"/>
          </w:tcPr>
          <w:p w14:paraId="6C92666F" w14:textId="77777777" w:rsidR="00ED7AF0" w:rsidRPr="00D71CC3" w:rsidRDefault="00ED7AF0" w:rsidP="007C3943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0.2</w:t>
            </w:r>
          </w:p>
        </w:tc>
        <w:tc>
          <w:tcPr>
            <w:tcW w:w="3402" w:type="dxa"/>
            <w:vAlign w:val="center"/>
          </w:tcPr>
          <w:p w14:paraId="4770B147" w14:textId="28D894D0" w:rsidR="00ED7AF0" w:rsidRPr="00D71CC3" w:rsidRDefault="00ED7AF0" w:rsidP="007C3943">
            <w:pPr>
              <w:pStyle w:val="tabl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Test cases, Public Classes and Routines Added</w:t>
            </w:r>
          </w:p>
        </w:tc>
        <w:tc>
          <w:tcPr>
            <w:tcW w:w="2694" w:type="dxa"/>
            <w:vAlign w:val="center"/>
          </w:tcPr>
          <w:p w14:paraId="494DBB7F" w14:textId="24D4B457" w:rsidR="00ED7AF0" w:rsidRPr="00D71CC3" w:rsidRDefault="009F2BB6" w:rsidP="007C3943">
            <w:pPr>
              <w:pStyle w:val="tabl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G. R. Prinz</w:t>
            </w:r>
          </w:p>
        </w:tc>
      </w:tr>
      <w:tr w:rsidR="00ED7AF0" w:rsidRPr="00D71CC3" w14:paraId="48D9D2DE" w14:textId="77777777" w:rsidTr="007C3943">
        <w:tc>
          <w:tcPr>
            <w:tcW w:w="1701" w:type="dxa"/>
            <w:vAlign w:val="center"/>
          </w:tcPr>
          <w:p w14:paraId="27D0B228" w14:textId="06392647" w:rsidR="00ED7AF0" w:rsidRPr="00D71CC3" w:rsidRDefault="00ED7AF0" w:rsidP="007C3943">
            <w:pPr>
              <w:pStyle w:val="table"/>
              <w:jc w:val="center"/>
              <w:rPr>
                <w:lang w:val="en-GB"/>
              </w:rPr>
            </w:pPr>
            <w:r>
              <w:t>2017-12-02</w:t>
            </w:r>
          </w:p>
        </w:tc>
        <w:tc>
          <w:tcPr>
            <w:tcW w:w="1701" w:type="dxa"/>
            <w:vAlign w:val="center"/>
          </w:tcPr>
          <w:p w14:paraId="0C4F77CF" w14:textId="1F814453" w:rsidR="00ED7AF0" w:rsidRPr="00D71CC3" w:rsidRDefault="00B653A8" w:rsidP="007C3943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0.3</w:t>
            </w:r>
          </w:p>
        </w:tc>
        <w:tc>
          <w:tcPr>
            <w:tcW w:w="3402" w:type="dxa"/>
            <w:vAlign w:val="center"/>
          </w:tcPr>
          <w:p w14:paraId="5FB3FA6B" w14:textId="58FB07A2" w:rsidR="00ED7AF0" w:rsidRPr="00D71CC3" w:rsidRDefault="00ED7AF0" w:rsidP="007C3943">
            <w:pPr>
              <w:pStyle w:val="table"/>
              <w:jc w:val="center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Introduction,Set</w:t>
            </w:r>
            <w:proofErr w:type="spellEnd"/>
            <w:proofErr w:type="gramEnd"/>
            <w:r>
              <w:rPr>
                <w:lang w:val="en-GB"/>
              </w:rPr>
              <w:t xml:space="preserve"> Up, Tear Down added</w:t>
            </w:r>
          </w:p>
        </w:tc>
        <w:tc>
          <w:tcPr>
            <w:tcW w:w="2694" w:type="dxa"/>
            <w:vAlign w:val="center"/>
          </w:tcPr>
          <w:p w14:paraId="169AB9E2" w14:textId="17D1C7E8" w:rsidR="00ED7AF0" w:rsidRPr="00D71CC3" w:rsidRDefault="00ED7AF0" w:rsidP="007C3943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Elfat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Esati</w:t>
            </w:r>
            <w:proofErr w:type="spellEnd"/>
          </w:p>
        </w:tc>
      </w:tr>
      <w:tr w:rsidR="00F9701F" w:rsidRPr="000831F6" w14:paraId="2F0DB345" w14:textId="77777777" w:rsidTr="007C3943">
        <w:tc>
          <w:tcPr>
            <w:tcW w:w="1701" w:type="dxa"/>
            <w:vAlign w:val="center"/>
          </w:tcPr>
          <w:p w14:paraId="4485D34D" w14:textId="21280F00" w:rsidR="00F9701F" w:rsidRDefault="00F9701F" w:rsidP="007C3943">
            <w:pPr>
              <w:pStyle w:val="table"/>
              <w:jc w:val="center"/>
            </w:pPr>
            <w:r>
              <w:t>2017</w:t>
            </w:r>
            <w:r w:rsidR="000831F6">
              <w:t>-12-04</w:t>
            </w:r>
          </w:p>
        </w:tc>
        <w:tc>
          <w:tcPr>
            <w:tcW w:w="1701" w:type="dxa"/>
            <w:vAlign w:val="center"/>
          </w:tcPr>
          <w:p w14:paraId="5D08057E" w14:textId="59C07BAD" w:rsidR="00F9701F" w:rsidRDefault="000831F6" w:rsidP="007C3943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0.4</w:t>
            </w:r>
          </w:p>
        </w:tc>
        <w:tc>
          <w:tcPr>
            <w:tcW w:w="3402" w:type="dxa"/>
            <w:vAlign w:val="center"/>
          </w:tcPr>
          <w:p w14:paraId="17C7886B" w14:textId="55ECFB52" w:rsidR="00F9701F" w:rsidRDefault="000831F6" w:rsidP="007C3943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Test Data, Oracle, Set Up added</w:t>
            </w:r>
          </w:p>
        </w:tc>
        <w:tc>
          <w:tcPr>
            <w:tcW w:w="2694" w:type="dxa"/>
            <w:vAlign w:val="center"/>
          </w:tcPr>
          <w:p w14:paraId="5CC93BF3" w14:textId="3B6EC3C8" w:rsidR="00F9701F" w:rsidRDefault="000831F6" w:rsidP="007C3943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Severin Plüss</w:t>
            </w:r>
          </w:p>
        </w:tc>
      </w:tr>
    </w:tbl>
    <w:p w14:paraId="677B583A" w14:textId="77777777" w:rsidR="007823B5" w:rsidRPr="00D71CC3" w:rsidRDefault="007823B5" w:rsidP="007823B5">
      <w:pPr>
        <w:pStyle w:val="Textkrper"/>
        <w:rPr>
          <w:sz w:val="16"/>
          <w:lang w:val="en-GB"/>
        </w:rPr>
      </w:pPr>
    </w:p>
    <w:p w14:paraId="01F49126" w14:textId="77777777" w:rsidR="005C3BF6" w:rsidRDefault="005C3BF6" w:rsidP="00557A49">
      <w:pPr>
        <w:rPr>
          <w:lang w:val="en-GB"/>
        </w:rPr>
      </w:pPr>
    </w:p>
    <w:p w14:paraId="1E711DBF" w14:textId="77777777" w:rsidR="005C3BF6" w:rsidRPr="005C3BF6" w:rsidRDefault="005C3BF6" w:rsidP="005C3BF6">
      <w:pPr>
        <w:rPr>
          <w:lang w:val="en-GB"/>
        </w:rPr>
      </w:pPr>
    </w:p>
    <w:p w14:paraId="748EF20A" w14:textId="77777777" w:rsidR="005C3BF6" w:rsidRPr="005C3BF6" w:rsidRDefault="005C3BF6" w:rsidP="005C3BF6">
      <w:pPr>
        <w:rPr>
          <w:lang w:val="en-GB"/>
        </w:rPr>
      </w:pPr>
    </w:p>
    <w:p w14:paraId="2AE86FAE" w14:textId="77777777" w:rsidR="005C3BF6" w:rsidRPr="005C3BF6" w:rsidRDefault="005C3BF6" w:rsidP="005C3BF6">
      <w:pPr>
        <w:tabs>
          <w:tab w:val="left" w:pos="3945"/>
        </w:tabs>
        <w:rPr>
          <w:lang w:val="en-GB"/>
        </w:rPr>
      </w:pPr>
      <w:r>
        <w:rPr>
          <w:lang w:val="en-GB"/>
        </w:rPr>
        <w:tab/>
      </w:r>
    </w:p>
    <w:p w14:paraId="32113E67" w14:textId="77777777" w:rsidR="00557A49" w:rsidRDefault="007823B5" w:rsidP="007823B5">
      <w:pPr>
        <w:pStyle w:val="berschrift1"/>
        <w:keepNext/>
        <w:tabs>
          <w:tab w:val="num" w:pos="709"/>
        </w:tabs>
        <w:ind w:left="709" w:hanging="709"/>
        <w:rPr>
          <w:lang w:val="en-GB"/>
        </w:rPr>
      </w:pPr>
      <w:bookmarkStart w:id="0" w:name="_Ref500097568"/>
      <w:r w:rsidRPr="005C3BF6">
        <w:rPr>
          <w:lang w:val="en-GB"/>
        </w:rPr>
        <w:br w:type="page"/>
      </w:r>
      <w:bookmarkStart w:id="1" w:name="_Toc372365805"/>
      <w:bookmarkEnd w:id="0"/>
    </w:p>
    <w:p w14:paraId="5A93C73D" w14:textId="77777777" w:rsidR="00557A49" w:rsidRDefault="00557A49" w:rsidP="000C3126">
      <w:pPr>
        <w:pStyle w:val="berschrift1"/>
        <w:keepNext/>
        <w:numPr>
          <w:ilvl w:val="0"/>
          <w:numId w:val="5"/>
        </w:numPr>
        <w:tabs>
          <w:tab w:val="num" w:pos="709"/>
        </w:tabs>
        <w:spacing w:before="0"/>
        <w:rPr>
          <w:lang w:val="en-GB"/>
        </w:rPr>
      </w:pPr>
      <w:bookmarkStart w:id="2" w:name="_Ref500097552"/>
      <w:bookmarkStart w:id="3" w:name="_Toc500174824"/>
      <w:r w:rsidRPr="003A4B9A">
        <w:rPr>
          <w:lang w:val="en-GB"/>
        </w:rPr>
        <w:lastRenderedPageBreak/>
        <w:t>Introduction</w:t>
      </w:r>
      <w:bookmarkEnd w:id="2"/>
      <w:bookmarkEnd w:id="3"/>
    </w:p>
    <w:p w14:paraId="724F567C" w14:textId="77777777" w:rsidR="003A4B9A" w:rsidRDefault="003A4B9A" w:rsidP="003A4B9A">
      <w:pPr>
        <w:pStyle w:val="1Einrckung"/>
        <w:ind w:left="0"/>
        <w:rPr>
          <w:lang w:val="en-GB"/>
        </w:rPr>
      </w:pPr>
    </w:p>
    <w:p w14:paraId="3607FB82" w14:textId="6BE8E97F" w:rsidR="002E6F13" w:rsidRPr="002E6F13" w:rsidRDefault="00D0080D" w:rsidP="0089142C">
      <w:pPr>
        <w:spacing w:line="360" w:lineRule="auto"/>
        <w:rPr>
          <w:lang w:val="en-GB"/>
        </w:rPr>
      </w:pPr>
      <w:r>
        <w:rPr>
          <w:lang w:val="en-GB"/>
        </w:rPr>
        <w:t xml:space="preserve">This </w:t>
      </w:r>
      <w:r w:rsidR="000B6075">
        <w:rPr>
          <w:lang w:val="en-GB"/>
        </w:rPr>
        <w:t>document</w:t>
      </w:r>
      <w:r w:rsidR="003F4643">
        <w:rPr>
          <w:lang w:val="en-GB"/>
        </w:rPr>
        <w:t xml:space="preserve"> describes</w:t>
      </w:r>
      <w:r w:rsidR="00961A44">
        <w:rPr>
          <w:lang w:val="en-GB"/>
        </w:rPr>
        <w:t xml:space="preserve"> the </w:t>
      </w:r>
      <w:r w:rsidR="003F4643">
        <w:rPr>
          <w:lang w:val="en-GB"/>
        </w:rPr>
        <w:t xml:space="preserve">conditions of testing and evaluating the </w:t>
      </w:r>
      <w:r w:rsidR="003F4643" w:rsidRPr="002E6F13">
        <w:rPr>
          <w:lang w:val="en-GB"/>
        </w:rPr>
        <w:t>«Markup Generator» library</w:t>
      </w:r>
      <w:r w:rsidR="002E6F13" w:rsidRPr="002E6F13">
        <w:rPr>
          <w:lang w:val="en-GB"/>
        </w:rPr>
        <w:t xml:space="preserve">. </w:t>
      </w:r>
      <w:r w:rsidR="002E6F13">
        <w:rPr>
          <w:lang w:val="en-GB"/>
        </w:rPr>
        <w:t xml:space="preserve">The requirements specified in the </w:t>
      </w:r>
      <w:r w:rsidR="002E6F13" w:rsidRPr="002E6F13">
        <w:rPr>
          <w:lang w:val="en-GB"/>
        </w:rPr>
        <w:t>Mark-REQ-001 documents should agree with the outcome.</w:t>
      </w:r>
      <w:r w:rsidR="002E6F13">
        <w:rPr>
          <w:lang w:val="en-GB"/>
        </w:rPr>
        <w:t xml:space="preserve"> Thus, </w:t>
      </w:r>
      <w:r w:rsidR="00EF2269">
        <w:rPr>
          <w:lang w:val="en-GB"/>
        </w:rPr>
        <w:t>it is showed below</w:t>
      </w:r>
      <w:r w:rsidR="002E6F13">
        <w:rPr>
          <w:lang w:val="en-GB"/>
        </w:rPr>
        <w:t xml:space="preserve"> </w:t>
      </w:r>
      <w:r w:rsidR="008F739A">
        <w:rPr>
          <w:lang w:val="en-GB"/>
        </w:rPr>
        <w:t xml:space="preserve">what should be tested and how it should be tested. </w:t>
      </w:r>
      <w:r w:rsidR="00DD5F67">
        <w:rPr>
          <w:lang w:val="en-GB"/>
        </w:rPr>
        <w:t>The data and steps</w:t>
      </w:r>
      <w:r w:rsidR="008F5F30">
        <w:rPr>
          <w:lang w:val="en-GB"/>
        </w:rPr>
        <w:t xml:space="preserve"> required</w:t>
      </w:r>
      <w:r w:rsidR="00DD5F67">
        <w:rPr>
          <w:lang w:val="en-GB"/>
        </w:rPr>
        <w:t xml:space="preserve"> to execute a single test case are also described.</w:t>
      </w:r>
    </w:p>
    <w:p w14:paraId="7B6FF8D3" w14:textId="7ADD0D21" w:rsidR="00B37A63" w:rsidRPr="00DB1BC5" w:rsidRDefault="00A82774" w:rsidP="0064345C">
      <w:pPr>
        <w:pStyle w:val="berschrift1"/>
        <w:keepNext/>
        <w:tabs>
          <w:tab w:val="num" w:pos="709"/>
        </w:tabs>
        <w:spacing w:after="60" w:line="360" w:lineRule="auto"/>
        <w:ind w:left="709" w:hanging="709"/>
        <w:rPr>
          <w:lang w:val="en-GB"/>
        </w:rPr>
      </w:pPr>
      <w:bookmarkStart w:id="4" w:name="_Toc500174825"/>
      <w:r>
        <w:rPr>
          <w:lang w:val="en-GB"/>
        </w:rPr>
        <w:t>Public API Overview</w:t>
      </w:r>
      <w:bookmarkEnd w:id="1"/>
      <w:bookmarkEnd w:id="4"/>
    </w:p>
    <w:p w14:paraId="7F6FCCD6" w14:textId="77777777" w:rsidR="008A073A" w:rsidRDefault="00BA3004" w:rsidP="000C3126">
      <w:pPr>
        <w:pStyle w:val="berschrift2"/>
        <w:spacing w:before="0"/>
      </w:pPr>
      <w:bookmarkStart w:id="5" w:name="_Toc500174826"/>
      <w:r w:rsidRPr="00BA3004">
        <w:rPr>
          <w:lang w:val="en-US"/>
        </w:rPr>
        <w:t>Public Classes</w:t>
      </w:r>
      <w:bookmarkEnd w:id="5"/>
      <w:r w:rsidRPr="00BA3004">
        <w:rPr>
          <w:lang w:val="en-US"/>
        </w:rPr>
        <w:t xml:space="preserve"> </w:t>
      </w:r>
    </w:p>
    <w:p w14:paraId="7F1229E5" w14:textId="77777777" w:rsidR="008E4A01" w:rsidRDefault="008E4A01" w:rsidP="008E4A01">
      <w:pPr>
        <w:pStyle w:val="1Einrckung"/>
        <w:ind w:left="0"/>
        <w:rPr>
          <w:lang w:val="en-US"/>
        </w:rPr>
      </w:pPr>
    </w:p>
    <w:p w14:paraId="76DE35A4" w14:textId="77777777" w:rsidR="008E4A01" w:rsidRDefault="00883A28" w:rsidP="00877BF2">
      <w:pPr>
        <w:rPr>
          <w:lang w:val="en-US"/>
        </w:rPr>
      </w:pPr>
      <w:r>
        <w:rPr>
          <w:lang w:val="en-US"/>
        </w:rPr>
        <w:t xml:space="preserve">The following classes are part of the public API and </w:t>
      </w:r>
      <w:r w:rsidR="00180D27">
        <w:rPr>
          <w:lang w:val="en-US"/>
        </w:rPr>
        <w:t>should be</w:t>
      </w:r>
      <w:r>
        <w:rPr>
          <w:lang w:val="en-US"/>
        </w:rPr>
        <w:t xml:space="preserve"> tested</w:t>
      </w:r>
      <w:r w:rsidR="00B331E4">
        <w:rPr>
          <w:lang w:val="en-US"/>
        </w:rPr>
        <w:t xml:space="preserve"> by using automated test procedures: </w:t>
      </w:r>
    </w:p>
    <w:p w14:paraId="45BCD3BB" w14:textId="77777777" w:rsidR="00877BF2" w:rsidRDefault="00877BF2" w:rsidP="008E4A01">
      <w:pPr>
        <w:rPr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6"/>
        <w:gridCol w:w="5027"/>
      </w:tblGrid>
      <w:tr w:rsidR="00D85482" w14:paraId="3A0BAA8F" w14:textId="77777777" w:rsidTr="00D85482">
        <w:tc>
          <w:tcPr>
            <w:tcW w:w="5026" w:type="dxa"/>
          </w:tcPr>
          <w:p w14:paraId="78139036" w14:textId="77777777" w:rsidR="00D85482" w:rsidRPr="008B7D2C" w:rsidRDefault="00D85482" w:rsidP="00D85482">
            <w:pPr>
              <w:spacing w:before="0" w:after="360"/>
              <w:ind w:left="578"/>
              <w:rPr>
                <w:b/>
                <w:szCs w:val="22"/>
                <w:lang w:val="en-US"/>
              </w:rPr>
            </w:pPr>
            <w:r w:rsidRPr="008B7D2C">
              <w:rPr>
                <w:b/>
                <w:szCs w:val="22"/>
                <w:lang w:val="en-US"/>
              </w:rPr>
              <w:t>Container Elements</w:t>
            </w:r>
          </w:p>
        </w:tc>
        <w:tc>
          <w:tcPr>
            <w:tcW w:w="5027" w:type="dxa"/>
          </w:tcPr>
          <w:p w14:paraId="21905B4F" w14:textId="77777777" w:rsidR="00D85482" w:rsidRPr="008B7D2C" w:rsidRDefault="00D85482" w:rsidP="00D85482">
            <w:pPr>
              <w:spacing w:before="0" w:after="0"/>
              <w:rPr>
                <w:b/>
                <w:szCs w:val="22"/>
                <w:lang w:val="en-US"/>
              </w:rPr>
            </w:pPr>
            <w:r w:rsidRPr="008B7D2C">
              <w:rPr>
                <w:b/>
                <w:szCs w:val="22"/>
                <w:lang w:val="en-US"/>
              </w:rPr>
              <w:t>Leaf Elements</w:t>
            </w:r>
          </w:p>
        </w:tc>
      </w:tr>
      <w:tr w:rsidR="00D85482" w14:paraId="12691AFD" w14:textId="77777777" w:rsidTr="00D85482">
        <w:tc>
          <w:tcPr>
            <w:tcW w:w="5026" w:type="dxa"/>
          </w:tcPr>
          <w:p w14:paraId="6C9B0703" w14:textId="77777777"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  <w:p w14:paraId="126900D8" w14:textId="77777777"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LISTNODE</w:t>
            </w:r>
          </w:p>
          <w:p w14:paraId="61521098" w14:textId="77777777"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TABLENODE</w:t>
            </w:r>
          </w:p>
          <w:p w14:paraId="245384EA" w14:textId="77777777" w:rsidR="00D85482" w:rsidRP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TEBLEROWNODE</w:t>
            </w:r>
          </w:p>
        </w:tc>
        <w:tc>
          <w:tcPr>
            <w:tcW w:w="5027" w:type="dxa"/>
          </w:tcPr>
          <w:p w14:paraId="331EDBDA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CUSTOMELEMENT</w:t>
            </w:r>
          </w:p>
          <w:p w14:paraId="41E501AD" w14:textId="77777777" w:rsid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TEXTNODE</w:t>
            </w:r>
          </w:p>
          <w:p w14:paraId="097E2EA1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184135">
              <w:rPr>
                <w:lang w:val="en-US"/>
              </w:rPr>
              <w:t>OCUMENTLINKNODE</w:t>
            </w:r>
          </w:p>
          <w:p w14:paraId="48CF95BA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LISTITEMNODE</w:t>
            </w:r>
          </w:p>
          <w:p w14:paraId="5EAFE619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TABLECELLNODE</w:t>
            </w:r>
          </w:p>
          <w:p w14:paraId="1D1B2BA5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IMAGENODE</w:t>
            </w:r>
          </w:p>
          <w:p w14:paraId="36661542" w14:textId="77777777" w:rsidR="00D85482" w:rsidRPr="00184135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HEADIGNODE</w:t>
            </w:r>
          </w:p>
          <w:p w14:paraId="054A6749" w14:textId="77777777" w:rsidR="00D85482" w:rsidRPr="00D85482" w:rsidRDefault="00D85482" w:rsidP="00D85482">
            <w:pPr>
              <w:pStyle w:val="Listenabsatz"/>
              <w:numPr>
                <w:ilvl w:val="0"/>
                <w:numId w:val="7"/>
              </w:num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EXTERNALLINKNODE</w:t>
            </w:r>
          </w:p>
        </w:tc>
      </w:tr>
    </w:tbl>
    <w:p w14:paraId="653D099D" w14:textId="77777777" w:rsidR="00881D12" w:rsidRDefault="00A82774" w:rsidP="008B7D2C">
      <w:pPr>
        <w:pStyle w:val="berschrift2"/>
      </w:pPr>
      <w:bookmarkStart w:id="6" w:name="_Toc372365807"/>
      <w:bookmarkStart w:id="7" w:name="_Toc500174827"/>
      <w:r>
        <w:t xml:space="preserve">Public </w:t>
      </w:r>
      <w:proofErr w:type="spellStart"/>
      <w:r>
        <w:t>Routines</w:t>
      </w:r>
      <w:bookmarkEnd w:id="6"/>
      <w:bookmarkEnd w:id="7"/>
      <w:proofErr w:type="spellEnd"/>
    </w:p>
    <w:p w14:paraId="71A6C498" w14:textId="77777777" w:rsidR="008B7D2C" w:rsidRPr="008B7D2C" w:rsidRDefault="008B7D2C" w:rsidP="008E2947">
      <w:pPr>
        <w:pStyle w:val="1Einrckung"/>
        <w:ind w:left="0"/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2639"/>
        <w:gridCol w:w="4536"/>
      </w:tblGrid>
      <w:tr w:rsidR="002E3676" w:rsidRPr="009225D8" w14:paraId="3FB7C7DD" w14:textId="77777777" w:rsidTr="00501F42">
        <w:tc>
          <w:tcPr>
            <w:tcW w:w="2890" w:type="dxa"/>
            <w:shd w:val="clear" w:color="auto" w:fill="auto"/>
            <w:vAlign w:val="center"/>
          </w:tcPr>
          <w:p w14:paraId="25D0DF06" w14:textId="77777777" w:rsidR="002E3676" w:rsidRPr="008B7D2C" w:rsidRDefault="002E3676" w:rsidP="008B7D2C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r w:rsidRPr="008B7D2C">
              <w:rPr>
                <w:rFonts w:cs="Arial"/>
                <w:b/>
                <w:szCs w:val="22"/>
              </w:rPr>
              <w:t>Routine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5908C0EB" w14:textId="77777777" w:rsidR="002E3676" w:rsidRPr="008B7D2C" w:rsidRDefault="002D717A" w:rsidP="008B7D2C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r w:rsidRPr="008B7D2C">
              <w:rPr>
                <w:rFonts w:cs="Arial"/>
                <w:b/>
                <w:szCs w:val="22"/>
              </w:rPr>
              <w:t xml:space="preserve">Class </w:t>
            </w:r>
            <w:proofErr w:type="spellStart"/>
            <w:r w:rsidRPr="008B7D2C">
              <w:rPr>
                <w:rFonts w:cs="Arial"/>
                <w:b/>
                <w:szCs w:val="22"/>
              </w:rPr>
              <w:t>of</w:t>
            </w:r>
            <w:proofErr w:type="spellEnd"/>
            <w:r w:rsidRPr="008B7D2C">
              <w:rPr>
                <w:rFonts w:cs="Arial"/>
                <w:b/>
                <w:szCs w:val="22"/>
              </w:rPr>
              <w:t xml:space="preserve"> </w:t>
            </w:r>
            <w:proofErr w:type="spellStart"/>
            <w:r w:rsidRPr="008B7D2C">
              <w:rPr>
                <w:rFonts w:cs="Arial"/>
                <w:b/>
                <w:szCs w:val="22"/>
              </w:rPr>
              <w:t>the</w:t>
            </w:r>
            <w:proofErr w:type="spellEnd"/>
            <w:r w:rsidRPr="008B7D2C">
              <w:rPr>
                <w:rFonts w:cs="Arial"/>
                <w:b/>
                <w:szCs w:val="22"/>
              </w:rPr>
              <w:t xml:space="preserve"> Routine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FDDEC1C" w14:textId="77777777" w:rsidR="002E3676" w:rsidRPr="008B7D2C" w:rsidRDefault="002D717A" w:rsidP="008B7D2C">
            <w:pPr>
              <w:spacing w:before="60" w:after="60"/>
              <w:jc w:val="center"/>
              <w:rPr>
                <w:rFonts w:cs="Arial"/>
                <w:b/>
                <w:szCs w:val="22"/>
              </w:rPr>
            </w:pPr>
            <w:proofErr w:type="spellStart"/>
            <w:r w:rsidRPr="008B7D2C">
              <w:rPr>
                <w:rFonts w:cs="Arial"/>
                <w:b/>
                <w:szCs w:val="22"/>
              </w:rPr>
              <w:t>Expected</w:t>
            </w:r>
            <w:proofErr w:type="spellEnd"/>
            <w:r w:rsidRPr="008B7D2C">
              <w:rPr>
                <w:rFonts w:cs="Arial"/>
                <w:b/>
                <w:szCs w:val="22"/>
              </w:rPr>
              <w:t xml:space="preserve"> Arguments</w:t>
            </w:r>
          </w:p>
        </w:tc>
      </w:tr>
      <w:tr w:rsidR="002E3676" w:rsidRPr="00B77AE2" w14:paraId="53761F8F" w14:textId="77777777" w:rsidTr="00501F42">
        <w:tc>
          <w:tcPr>
            <w:tcW w:w="2890" w:type="dxa"/>
            <w:shd w:val="clear" w:color="auto" w:fill="auto"/>
            <w:vAlign w:val="center"/>
          </w:tcPr>
          <w:p w14:paraId="087B2D06" w14:textId="77777777" w:rsidR="002E3676" w:rsidRPr="009225D8" w:rsidRDefault="00522BA2" w:rsidP="00522BA2">
            <w:pPr>
              <w:spacing w:before="60" w:after="60"/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a</w:t>
            </w:r>
            <w:r w:rsidR="008B7D2C">
              <w:rPr>
                <w:rFonts w:cs="Arial"/>
                <w:sz w:val="20"/>
              </w:rPr>
              <w:t>ccept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787AFA72" w14:textId="77777777" w:rsidR="002E3676" w:rsidRPr="009225D8" w:rsidRDefault="00783494" w:rsidP="00522BA2">
            <w:pPr>
              <w:spacing w:before="6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0E6DB41" w14:textId="77777777" w:rsidR="002E3676" w:rsidRPr="00783494" w:rsidRDefault="00A9736D" w:rsidP="00522BA2">
            <w:pPr>
              <w:spacing w:before="60" w:after="6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2E3676" w:rsidRPr="00783494" w14:paraId="53F7D966" w14:textId="77777777" w:rsidTr="00501F42">
        <w:tc>
          <w:tcPr>
            <w:tcW w:w="2890" w:type="dxa"/>
            <w:shd w:val="clear" w:color="auto" w:fill="auto"/>
            <w:vAlign w:val="center"/>
          </w:tcPr>
          <w:p w14:paraId="75A58DB5" w14:textId="77777777" w:rsidR="002E3676" w:rsidRPr="00783494" w:rsidRDefault="00670E97" w:rsidP="008B7D2C">
            <w:pPr>
              <w:spacing w:before="60" w:after="60"/>
              <w:ind w:right="62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</w:t>
            </w:r>
            <w:r w:rsidR="00522BA2">
              <w:rPr>
                <w:rFonts w:cs="Arial"/>
                <w:sz w:val="20"/>
                <w:lang w:val="en-US"/>
              </w:rPr>
              <w:t>etn</w:t>
            </w:r>
            <w:r>
              <w:rPr>
                <w:rFonts w:cs="Arial"/>
                <w:sz w:val="20"/>
                <w:lang w:val="en-US"/>
              </w:rPr>
              <w:t>ame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6B3A5402" w14:textId="77777777" w:rsidR="002E3676" w:rsidRPr="00783494" w:rsidRDefault="00670E97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DOCUMENT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7B5C949" w14:textId="6003F7B8" w:rsidR="002E3676" w:rsidRPr="00783494" w:rsidRDefault="009D42FA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</w:t>
            </w:r>
            <w:r w:rsidR="00670E97">
              <w:rPr>
                <w:rFonts w:cs="Arial"/>
                <w:sz w:val="20"/>
                <w:lang w:val="en-US"/>
              </w:rPr>
              <w:t>one</w:t>
            </w:r>
          </w:p>
        </w:tc>
      </w:tr>
      <w:tr w:rsidR="00361499" w:rsidRPr="00B77AE2" w14:paraId="77372738" w14:textId="77777777" w:rsidTr="00501F42">
        <w:tc>
          <w:tcPr>
            <w:tcW w:w="2890" w:type="dxa"/>
            <w:shd w:val="clear" w:color="auto" w:fill="auto"/>
            <w:vAlign w:val="center"/>
          </w:tcPr>
          <w:p w14:paraId="38753437" w14:textId="54AB32E1" w:rsidR="00361499" w:rsidRDefault="00F00F26" w:rsidP="008B7D2C">
            <w:pPr>
              <w:spacing w:before="60" w:after="60"/>
              <w:ind w:right="62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addChild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360F348" w14:textId="0C59364E" w:rsidR="00361499" w:rsidRDefault="003259BF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DOCUMENT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961C7B4" w14:textId="6F86D97C" w:rsidR="00361499" w:rsidRDefault="003259BF" w:rsidP="008B7D2C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A_COMPOSITE</w:t>
            </w:r>
          </w:p>
        </w:tc>
      </w:tr>
      <w:tr w:rsidR="00F93330" w:rsidRPr="003259BF" w14:paraId="30257075" w14:textId="77777777" w:rsidTr="00501F42">
        <w:tc>
          <w:tcPr>
            <w:tcW w:w="2890" w:type="dxa"/>
            <w:shd w:val="clear" w:color="auto" w:fill="auto"/>
            <w:vAlign w:val="center"/>
          </w:tcPr>
          <w:p w14:paraId="77D4990C" w14:textId="559F06F5" w:rsidR="00F93330" w:rsidRDefault="007E4A3F" w:rsidP="00F93330">
            <w:pPr>
              <w:spacing w:before="60" w:after="60"/>
              <w:ind w:right="62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getChildren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320052BA" w14:textId="4C3113C6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DOCUMENT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1727CAA" w14:textId="37A99648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93330" w:rsidRPr="00B77AE2" w14:paraId="13C35868" w14:textId="77777777" w:rsidTr="00501F42">
        <w:tc>
          <w:tcPr>
            <w:tcW w:w="2890" w:type="dxa"/>
            <w:shd w:val="clear" w:color="auto" w:fill="auto"/>
            <w:vAlign w:val="center"/>
          </w:tcPr>
          <w:p w14:paraId="665BFCC3" w14:textId="77777777" w:rsidR="00F93330" w:rsidRPr="00783494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71FCB574" w14:textId="77777777" w:rsidR="00F93330" w:rsidRPr="00783494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6CA2392" w14:textId="77777777" w:rsidR="00F93330" w:rsidRPr="00783494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F93330" w:rsidRPr="00783494" w14:paraId="5CB7C4EE" w14:textId="77777777" w:rsidTr="00501F42">
        <w:tc>
          <w:tcPr>
            <w:tcW w:w="2890" w:type="dxa"/>
            <w:shd w:val="clear" w:color="auto" w:fill="auto"/>
            <w:vAlign w:val="center"/>
          </w:tcPr>
          <w:p w14:paraId="48234261" w14:textId="77777777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addChild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BB670B6" w14:textId="77777777" w:rsidR="00F93330" w:rsidRPr="00783494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10EB80D" w14:textId="77777777" w:rsidR="00F93330" w:rsidRPr="00783494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of LISTITEMNODE</w:t>
            </w:r>
          </w:p>
        </w:tc>
      </w:tr>
      <w:tr w:rsidR="009B5807" w:rsidRPr="00CB084F" w14:paraId="7816446F" w14:textId="77777777" w:rsidTr="00501F42">
        <w:tc>
          <w:tcPr>
            <w:tcW w:w="2890" w:type="dxa"/>
            <w:shd w:val="clear" w:color="auto" w:fill="auto"/>
            <w:vAlign w:val="center"/>
          </w:tcPr>
          <w:p w14:paraId="60097A90" w14:textId="22A0D3EA" w:rsidR="009B5807" w:rsidRDefault="009B5807" w:rsidP="009B5807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getChildren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66AFC70B" w14:textId="5EE0CB93" w:rsidR="009B5807" w:rsidRDefault="009B5807" w:rsidP="009B5807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073DDF2" w14:textId="6DEB8B34" w:rsidR="009B5807" w:rsidRDefault="009B5807" w:rsidP="009B5807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93330" w:rsidRPr="00B77AE2" w14:paraId="422F57DF" w14:textId="77777777" w:rsidTr="00501F42">
        <w:tc>
          <w:tcPr>
            <w:tcW w:w="2890" w:type="dxa"/>
            <w:shd w:val="clear" w:color="auto" w:fill="auto"/>
            <w:vAlign w:val="center"/>
          </w:tcPr>
          <w:p w14:paraId="110AC232" w14:textId="77777777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64C8A292" w14:textId="77777777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TABLEROWNODE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011B3E7" w14:textId="77777777" w:rsidR="00F93330" w:rsidRDefault="00F93330" w:rsidP="00F93330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AC1726" w:rsidRPr="00B77AE2" w14:paraId="147D08A7" w14:textId="77777777" w:rsidTr="00501F42">
        <w:tc>
          <w:tcPr>
            <w:tcW w:w="2890" w:type="dxa"/>
            <w:shd w:val="clear" w:color="auto" w:fill="auto"/>
            <w:vAlign w:val="center"/>
          </w:tcPr>
          <w:p w14:paraId="613FFF3D" w14:textId="3ACAE402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addChild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6F2F9F33" w14:textId="03C2960E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TABLEORWNODE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10FB51C7" w14:textId="7200606A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A_COMPOSITE</w:t>
            </w:r>
          </w:p>
        </w:tc>
      </w:tr>
      <w:tr w:rsidR="00AC1726" w:rsidRPr="009F2BB6" w14:paraId="44996BC6" w14:textId="77777777" w:rsidTr="00501F42">
        <w:tc>
          <w:tcPr>
            <w:tcW w:w="2890" w:type="dxa"/>
            <w:shd w:val="clear" w:color="auto" w:fill="auto"/>
            <w:vAlign w:val="center"/>
          </w:tcPr>
          <w:p w14:paraId="7D31C81F" w14:textId="137FB779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getChildren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79D7393B" w14:textId="7132BC5D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TABLEROWNODE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0BB82E5" w14:textId="2E6FA00B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AC1726" w:rsidRPr="00B77AE2" w14:paraId="245580AD" w14:textId="77777777" w:rsidTr="00501F42">
        <w:tc>
          <w:tcPr>
            <w:tcW w:w="2890" w:type="dxa"/>
            <w:shd w:val="clear" w:color="auto" w:fill="auto"/>
            <w:vAlign w:val="center"/>
          </w:tcPr>
          <w:p w14:paraId="2D4ACD45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29B1AD94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05CD49E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AC1726" w:rsidRPr="00783494" w14:paraId="4CB9E778" w14:textId="77777777" w:rsidTr="00501F42">
        <w:tc>
          <w:tcPr>
            <w:tcW w:w="2890" w:type="dxa"/>
            <w:shd w:val="clear" w:color="auto" w:fill="auto"/>
            <w:vAlign w:val="center"/>
          </w:tcPr>
          <w:p w14:paraId="7F362710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addChild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5B85962F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EDF6F34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of TABLEROWNODE</w:t>
            </w:r>
          </w:p>
        </w:tc>
      </w:tr>
      <w:tr w:rsidR="00AC1726" w:rsidRPr="00783494" w14:paraId="7876E801" w14:textId="77777777" w:rsidTr="00501F42">
        <w:tc>
          <w:tcPr>
            <w:tcW w:w="2890" w:type="dxa"/>
            <w:shd w:val="clear" w:color="auto" w:fill="auto"/>
            <w:vAlign w:val="center"/>
          </w:tcPr>
          <w:p w14:paraId="3A4D1BE6" w14:textId="6396EDB3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getChildren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3B340B44" w14:textId="43ED6938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6A0F8D5" w14:textId="4DE923B3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AC1726" w:rsidRPr="00B77AE2" w14:paraId="555D3C4B" w14:textId="77777777" w:rsidTr="00501F42">
        <w:tc>
          <w:tcPr>
            <w:tcW w:w="2890" w:type="dxa"/>
            <w:shd w:val="clear" w:color="auto" w:fill="auto"/>
            <w:vAlign w:val="center"/>
          </w:tcPr>
          <w:p w14:paraId="12F1CEAC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61925B6C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6CA2E41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AC1726" w:rsidRPr="00783494" w14:paraId="36498EE7" w14:textId="77777777" w:rsidTr="00501F42">
        <w:tc>
          <w:tcPr>
            <w:tcW w:w="2890" w:type="dxa"/>
            <w:shd w:val="clear" w:color="auto" w:fill="auto"/>
            <w:vAlign w:val="center"/>
          </w:tcPr>
          <w:p w14:paraId="74DEEA6D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addtext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26D447FE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8DAA06F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String</w:t>
            </w:r>
          </w:p>
        </w:tc>
      </w:tr>
      <w:tr w:rsidR="006A1623" w:rsidRPr="00783494" w14:paraId="1FF1FD34" w14:textId="77777777" w:rsidTr="00501F42">
        <w:tc>
          <w:tcPr>
            <w:tcW w:w="2890" w:type="dxa"/>
            <w:shd w:val="clear" w:color="auto" w:fill="auto"/>
            <w:vAlign w:val="center"/>
          </w:tcPr>
          <w:p w14:paraId="27BDC42D" w14:textId="052381CF" w:rsidR="006A1623" w:rsidRDefault="006A1623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361BAEF7" w14:textId="594D64A1" w:rsidR="006A1623" w:rsidRDefault="006A1623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F14118B" w14:textId="62B37FBA" w:rsidR="006A1623" w:rsidRDefault="006A1623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AC1726" w:rsidRPr="00B77AE2" w14:paraId="054CCAAE" w14:textId="77777777" w:rsidTr="00501F42">
        <w:tc>
          <w:tcPr>
            <w:tcW w:w="2890" w:type="dxa"/>
            <w:shd w:val="clear" w:color="auto" w:fill="auto"/>
            <w:vAlign w:val="center"/>
          </w:tcPr>
          <w:p w14:paraId="3EFBFFD2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6491F533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TEXTNODE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E78A488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6A1623" w:rsidRPr="009F2BB6" w14:paraId="7FC51133" w14:textId="77777777" w:rsidTr="00501F42">
        <w:tc>
          <w:tcPr>
            <w:tcW w:w="2890" w:type="dxa"/>
            <w:shd w:val="clear" w:color="auto" w:fill="auto"/>
            <w:vAlign w:val="center"/>
          </w:tcPr>
          <w:p w14:paraId="409DF4B8" w14:textId="3550D758" w:rsidR="006A1623" w:rsidRDefault="006A1623" w:rsidP="006A162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6C1FACF" w14:textId="58303AC4" w:rsidR="006A1623" w:rsidRDefault="006A1623" w:rsidP="006A162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TEXTNODE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ABF8102" w14:textId="42A0BE1E" w:rsidR="006A1623" w:rsidRDefault="006A1623" w:rsidP="006A162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AC1726" w:rsidRPr="00B77AE2" w14:paraId="367888A0" w14:textId="77777777" w:rsidTr="00501F42">
        <w:tc>
          <w:tcPr>
            <w:tcW w:w="2890" w:type="dxa"/>
            <w:shd w:val="clear" w:color="auto" w:fill="auto"/>
            <w:vAlign w:val="center"/>
          </w:tcPr>
          <w:p w14:paraId="6E081D72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lastRenderedPageBreak/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485E8D02" w14:textId="5A283B74" w:rsidR="00AC1726" w:rsidRDefault="00FC1E1A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6E546376" w14:textId="77777777" w:rsidR="00AC1726" w:rsidRDefault="00AC1726" w:rsidP="00AC1726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FC1E1A" w:rsidRPr="009F2BB6" w14:paraId="28DB1076" w14:textId="77777777" w:rsidTr="00501F42">
        <w:tc>
          <w:tcPr>
            <w:tcW w:w="2890" w:type="dxa"/>
            <w:shd w:val="clear" w:color="auto" w:fill="auto"/>
            <w:vAlign w:val="center"/>
          </w:tcPr>
          <w:p w14:paraId="30796538" w14:textId="215607D8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3C2CE67E" w14:textId="7C77BB83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1933EC0" w14:textId="18618CD3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9F2BB6" w14:paraId="039A65E2" w14:textId="77777777" w:rsidTr="00501F42">
        <w:tc>
          <w:tcPr>
            <w:tcW w:w="2890" w:type="dxa"/>
            <w:shd w:val="clear" w:color="auto" w:fill="auto"/>
            <w:vAlign w:val="center"/>
          </w:tcPr>
          <w:p w14:paraId="25AB0AB6" w14:textId="613E646A" w:rsidR="00FC1E1A" w:rsidRDefault="00E27051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getdocument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2DC6A4BC" w14:textId="79FCD839" w:rsidR="00FC1E1A" w:rsidRDefault="00E27051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CUSTOMELEMENT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8AA981D" w14:textId="658755FC" w:rsidR="00FC1E1A" w:rsidRDefault="00E27051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B77AE2" w14:paraId="789321C8" w14:textId="77777777" w:rsidTr="00501F42">
        <w:tc>
          <w:tcPr>
            <w:tcW w:w="2890" w:type="dxa"/>
            <w:shd w:val="clear" w:color="auto" w:fill="auto"/>
            <w:vAlign w:val="center"/>
          </w:tcPr>
          <w:p w14:paraId="491E2530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24856BB8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LISTITEMNODE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D823E0C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1B53B3" w:rsidRPr="009F2BB6" w14:paraId="3980A728" w14:textId="77777777" w:rsidTr="00501F42">
        <w:tc>
          <w:tcPr>
            <w:tcW w:w="2890" w:type="dxa"/>
            <w:shd w:val="clear" w:color="auto" w:fill="auto"/>
            <w:vAlign w:val="center"/>
          </w:tcPr>
          <w:p w14:paraId="334BFEB6" w14:textId="4BA447CF" w:rsidR="001B53B3" w:rsidRDefault="001B53B3" w:rsidP="001B53B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57752EE" w14:textId="12A847F5" w:rsidR="001B53B3" w:rsidRDefault="001B53B3" w:rsidP="001B53B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LISTITEMNODE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DB52607" w14:textId="24425F01" w:rsidR="001B53B3" w:rsidRDefault="001B53B3" w:rsidP="001B53B3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B77AE2" w14:paraId="041562F0" w14:textId="77777777" w:rsidTr="00501F42">
        <w:tc>
          <w:tcPr>
            <w:tcW w:w="2890" w:type="dxa"/>
            <w:shd w:val="clear" w:color="auto" w:fill="auto"/>
            <w:vAlign w:val="center"/>
          </w:tcPr>
          <w:p w14:paraId="3F83E42D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41D56931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TABLECELLNODE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3314449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217F68" w:rsidRPr="009F2BB6" w14:paraId="700C9D57" w14:textId="77777777" w:rsidTr="00501F42">
        <w:tc>
          <w:tcPr>
            <w:tcW w:w="2890" w:type="dxa"/>
            <w:shd w:val="clear" w:color="auto" w:fill="auto"/>
            <w:vAlign w:val="center"/>
          </w:tcPr>
          <w:p w14:paraId="6853C250" w14:textId="1B136709" w:rsidR="00217F68" w:rsidRDefault="00217F68" w:rsidP="00217F68">
            <w:pPr>
              <w:spacing w:before="60" w:after="60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70526162" w14:textId="31118589" w:rsidR="00217F68" w:rsidRDefault="00217F68" w:rsidP="00217F68">
            <w:pPr>
              <w:spacing w:before="60" w:after="6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TABLECELLNODE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36EE324" w14:textId="7324AE20" w:rsidR="00217F68" w:rsidRDefault="00217F68" w:rsidP="00217F68">
            <w:pPr>
              <w:spacing w:before="60" w:after="60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B77AE2" w14:paraId="3B4392C1" w14:textId="77777777" w:rsidTr="00501F42">
        <w:tc>
          <w:tcPr>
            <w:tcW w:w="2890" w:type="dxa"/>
            <w:shd w:val="clear" w:color="auto" w:fill="auto"/>
            <w:vAlign w:val="center"/>
          </w:tcPr>
          <w:p w14:paraId="4381506D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52F74B20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IMAGENODE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409E92F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FC1E1A" w:rsidRPr="00783494" w14:paraId="62A4A27B" w14:textId="77777777" w:rsidTr="00501F42">
        <w:tc>
          <w:tcPr>
            <w:tcW w:w="2890" w:type="dxa"/>
            <w:shd w:val="clear" w:color="auto" w:fill="auto"/>
            <w:vAlign w:val="center"/>
          </w:tcPr>
          <w:p w14:paraId="2A61D87F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getSource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6BB4693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IMAGENODE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98F1EFC" w14:textId="376904E6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783494" w14:paraId="7E1D89BA" w14:textId="77777777" w:rsidTr="00501F42">
        <w:tc>
          <w:tcPr>
            <w:tcW w:w="2890" w:type="dxa"/>
            <w:shd w:val="clear" w:color="auto" w:fill="auto"/>
            <w:vAlign w:val="center"/>
          </w:tcPr>
          <w:p w14:paraId="60FA28F7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getAlt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7802753A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IMAGENODE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115828AF" w14:textId="2C321255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63D6B" w:rsidRPr="00783494" w14:paraId="3311CAA5" w14:textId="77777777" w:rsidTr="00501F42">
        <w:tc>
          <w:tcPr>
            <w:tcW w:w="2890" w:type="dxa"/>
            <w:shd w:val="clear" w:color="auto" w:fill="auto"/>
            <w:vAlign w:val="center"/>
          </w:tcPr>
          <w:p w14:paraId="56450CA2" w14:textId="2C7742F8" w:rsidR="00F63D6B" w:rsidRDefault="00F63D6B" w:rsidP="00F63D6B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3202999D" w14:textId="396FE932" w:rsidR="00F63D6B" w:rsidRDefault="00F63D6B" w:rsidP="00F63D6B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IMAGENODE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28CBF20E" w14:textId="1CABE5AE" w:rsidR="00F63D6B" w:rsidRDefault="00F63D6B" w:rsidP="00F63D6B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B77AE2" w14:paraId="528E1EEF" w14:textId="77777777" w:rsidTr="00501F42">
        <w:tc>
          <w:tcPr>
            <w:tcW w:w="2890" w:type="dxa"/>
            <w:shd w:val="clear" w:color="auto" w:fill="auto"/>
            <w:vAlign w:val="center"/>
          </w:tcPr>
          <w:p w14:paraId="4E39A1B3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13FD370F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HEADINGNODE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435E48E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FC1E1A" w:rsidRPr="00783494" w14:paraId="1B76EA51" w14:textId="77777777" w:rsidTr="00501F42">
        <w:tc>
          <w:tcPr>
            <w:tcW w:w="2890" w:type="dxa"/>
            <w:shd w:val="clear" w:color="auto" w:fill="auto"/>
            <w:vAlign w:val="center"/>
          </w:tcPr>
          <w:p w14:paraId="3145A0B3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getLevel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5732BFC1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HEADINGNODE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0F328F4" w14:textId="2465C662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5932C5" w:rsidRPr="00783494" w14:paraId="6BC0C162" w14:textId="77777777" w:rsidTr="00501F42">
        <w:tc>
          <w:tcPr>
            <w:tcW w:w="2890" w:type="dxa"/>
            <w:shd w:val="clear" w:color="auto" w:fill="auto"/>
            <w:vAlign w:val="center"/>
          </w:tcPr>
          <w:p w14:paraId="74D09ED7" w14:textId="5E7F4979" w:rsidR="005932C5" w:rsidRDefault="005932C5" w:rsidP="005932C5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026A8489" w14:textId="078FEC26" w:rsidR="005932C5" w:rsidRDefault="005932C5" w:rsidP="005932C5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HEADINGNODE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B6B3AEF" w14:textId="30F6DE9C" w:rsidR="005932C5" w:rsidRDefault="005932C5" w:rsidP="005932C5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  <w:tr w:rsidR="00FC1E1A" w:rsidRPr="00B77AE2" w14:paraId="2A640EE6" w14:textId="77777777" w:rsidTr="00501F42">
        <w:tc>
          <w:tcPr>
            <w:tcW w:w="2890" w:type="dxa"/>
            <w:shd w:val="clear" w:color="auto" w:fill="auto"/>
            <w:vAlign w:val="center"/>
          </w:tcPr>
          <w:p w14:paraId="3C07D874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accept</w:t>
            </w:r>
          </w:p>
        </w:tc>
        <w:tc>
          <w:tcPr>
            <w:tcW w:w="2639" w:type="dxa"/>
            <w:shd w:val="clear" w:color="auto" w:fill="auto"/>
            <w:vAlign w:val="center"/>
          </w:tcPr>
          <w:p w14:paraId="1407A85E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EXTRENALLINKNODE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04D2E9E8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Object belonging to a subclass of A_VISTOR</w:t>
            </w:r>
          </w:p>
        </w:tc>
      </w:tr>
      <w:tr w:rsidR="00FC1E1A" w:rsidRPr="00783494" w14:paraId="62A633D1" w14:textId="77777777" w:rsidTr="00501F42">
        <w:tc>
          <w:tcPr>
            <w:tcW w:w="2890" w:type="dxa"/>
            <w:shd w:val="clear" w:color="auto" w:fill="auto"/>
            <w:vAlign w:val="center"/>
          </w:tcPr>
          <w:p w14:paraId="5B9C4813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getLink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1585D56D" w14:textId="77777777" w:rsidR="00FC1E1A" w:rsidRDefault="00FC1E1A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EXTRENALLINKNODE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4A5965E1" w14:textId="0C917356" w:rsidR="00FC1E1A" w:rsidRDefault="00EF53AF" w:rsidP="00FC1E1A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</w:t>
            </w:r>
            <w:r w:rsidR="00FC1E1A">
              <w:rPr>
                <w:rFonts w:cs="Arial"/>
                <w:sz w:val="20"/>
                <w:lang w:val="en-US"/>
              </w:rPr>
              <w:t>one</w:t>
            </w:r>
          </w:p>
        </w:tc>
      </w:tr>
      <w:tr w:rsidR="00EF53AF" w:rsidRPr="00783494" w14:paraId="44603138" w14:textId="77777777" w:rsidTr="00501F42">
        <w:tc>
          <w:tcPr>
            <w:tcW w:w="2890" w:type="dxa"/>
            <w:shd w:val="clear" w:color="auto" w:fill="auto"/>
            <w:vAlign w:val="center"/>
          </w:tcPr>
          <w:p w14:paraId="08C39035" w14:textId="157165F4" w:rsidR="00EF53AF" w:rsidRDefault="00EF53AF" w:rsidP="00EF53AF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proofErr w:type="spellStart"/>
            <w:r>
              <w:rPr>
                <w:rFonts w:cs="Arial"/>
                <w:sz w:val="20"/>
                <w:lang w:val="en-US"/>
              </w:rPr>
              <w:t>getBody</w:t>
            </w:r>
            <w:proofErr w:type="spellEnd"/>
          </w:p>
        </w:tc>
        <w:tc>
          <w:tcPr>
            <w:tcW w:w="2639" w:type="dxa"/>
            <w:shd w:val="clear" w:color="auto" w:fill="auto"/>
            <w:vAlign w:val="center"/>
          </w:tcPr>
          <w:p w14:paraId="517FFC99" w14:textId="2725C9B2" w:rsidR="00EF53AF" w:rsidRDefault="00EF53AF" w:rsidP="00EF53AF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EXTRENALLINKNODE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60A4E07" w14:textId="383A6872" w:rsidR="00EF53AF" w:rsidRDefault="00EF53AF" w:rsidP="00EF53AF">
            <w:pPr>
              <w:spacing w:before="60" w:after="60"/>
              <w:jc w:val="left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  <w:lang w:val="en-US"/>
              </w:rPr>
              <w:t>None</w:t>
            </w:r>
          </w:p>
        </w:tc>
      </w:tr>
    </w:tbl>
    <w:p w14:paraId="1D1EB2EB" w14:textId="77777777" w:rsidR="002E3676" w:rsidRPr="00783494" w:rsidRDefault="002E3676" w:rsidP="002E3676">
      <w:pPr>
        <w:pStyle w:val="1Einrckung"/>
        <w:rPr>
          <w:lang w:val="en-US"/>
        </w:rPr>
      </w:pPr>
    </w:p>
    <w:p w14:paraId="3DC29A9E" w14:textId="77777777" w:rsidR="007823B5" w:rsidRDefault="009D5B8A" w:rsidP="007823B5">
      <w:pPr>
        <w:pStyle w:val="berschrift1"/>
        <w:keepNext/>
        <w:tabs>
          <w:tab w:val="num" w:pos="709"/>
        </w:tabs>
        <w:ind w:left="709" w:hanging="709"/>
        <w:rPr>
          <w:lang w:val="en-GB"/>
        </w:rPr>
      </w:pPr>
      <w:bookmarkStart w:id="8" w:name="_Toc372365808"/>
      <w:bookmarkStart w:id="9" w:name="_Toc500174828"/>
      <w:r>
        <w:rPr>
          <w:lang w:val="en-GB"/>
        </w:rPr>
        <w:t>Test Suite Description</w:t>
      </w:r>
      <w:bookmarkEnd w:id="8"/>
      <w:bookmarkEnd w:id="9"/>
    </w:p>
    <w:p w14:paraId="6DB2708B" w14:textId="77777777" w:rsidR="006920D4" w:rsidRDefault="006920D4" w:rsidP="00807906">
      <w:pPr>
        <w:pStyle w:val="1Einrckung"/>
        <w:ind w:left="0"/>
      </w:pPr>
    </w:p>
    <w:p w14:paraId="719479D5" w14:textId="5DC0B2F5" w:rsidR="006920D4" w:rsidRPr="00807906" w:rsidRDefault="00341B38" w:rsidP="0089142C">
      <w:pPr>
        <w:pStyle w:val="1Einrckung"/>
        <w:spacing w:line="360" w:lineRule="auto"/>
        <w:ind w:left="0"/>
        <w:rPr>
          <w:szCs w:val="22"/>
          <w:lang w:val="en-US"/>
        </w:rPr>
      </w:pPr>
      <w:r>
        <w:rPr>
          <w:szCs w:val="22"/>
          <w:lang w:val="en-US"/>
        </w:rPr>
        <w:t>This test suite</w:t>
      </w:r>
      <w:r w:rsidR="008546C6" w:rsidRPr="00807906">
        <w:rPr>
          <w:szCs w:val="22"/>
          <w:lang w:val="en-US"/>
        </w:rPr>
        <w:t xml:space="preserve"> </w:t>
      </w:r>
      <w:proofErr w:type="spellStart"/>
      <w:r w:rsidR="00EE0557" w:rsidRPr="00807906">
        <w:rPr>
          <w:szCs w:val="22"/>
          <w:lang w:val="en-US"/>
        </w:rPr>
        <w:t>compris</w:t>
      </w:r>
      <w:r>
        <w:rPr>
          <w:szCs w:val="22"/>
          <w:lang w:val="en-US"/>
        </w:rPr>
        <w:t>s</w:t>
      </w:r>
      <w:r w:rsidR="00EE0557" w:rsidRPr="00807906">
        <w:rPr>
          <w:szCs w:val="22"/>
          <w:lang w:val="en-US"/>
        </w:rPr>
        <w:t>e</w:t>
      </w:r>
      <w:proofErr w:type="spellEnd"/>
      <w:r w:rsidR="008546C6" w:rsidRPr="00807906">
        <w:rPr>
          <w:szCs w:val="22"/>
          <w:lang w:val="en-US"/>
        </w:rPr>
        <w:t xml:space="preserve"> the sets </w:t>
      </w:r>
      <w:r w:rsidR="0044677E" w:rsidRPr="00807906">
        <w:rPr>
          <w:szCs w:val="22"/>
          <w:lang w:val="en-US"/>
        </w:rPr>
        <w:t xml:space="preserve">of test cases. Test </w:t>
      </w:r>
      <w:r w:rsidR="00223EA9">
        <w:rPr>
          <w:szCs w:val="22"/>
          <w:lang w:val="en-US"/>
        </w:rPr>
        <w:t>c</w:t>
      </w:r>
      <w:r w:rsidR="0044677E" w:rsidRPr="00807906">
        <w:rPr>
          <w:szCs w:val="22"/>
          <w:lang w:val="en-US"/>
        </w:rPr>
        <w:t xml:space="preserve">ases </w:t>
      </w:r>
      <w:r w:rsidR="00EE0557" w:rsidRPr="00807906">
        <w:rPr>
          <w:szCs w:val="22"/>
          <w:lang w:val="en-US"/>
        </w:rPr>
        <w:t xml:space="preserve">help </w:t>
      </w:r>
      <w:r w:rsidR="00556158">
        <w:rPr>
          <w:szCs w:val="22"/>
          <w:lang w:val="en-US"/>
        </w:rPr>
        <w:t>defining</w:t>
      </w:r>
      <w:r w:rsidR="0044677E" w:rsidRPr="00807906">
        <w:rPr>
          <w:szCs w:val="22"/>
          <w:lang w:val="en-US"/>
        </w:rPr>
        <w:t xml:space="preserve"> or list</w:t>
      </w:r>
      <w:r w:rsidR="0011176A">
        <w:rPr>
          <w:szCs w:val="22"/>
          <w:lang w:val="en-US"/>
        </w:rPr>
        <w:t xml:space="preserve">ing cases </w:t>
      </w:r>
      <w:r w:rsidR="0044677E" w:rsidRPr="00807906">
        <w:rPr>
          <w:szCs w:val="22"/>
          <w:lang w:val="en-US"/>
        </w:rPr>
        <w:t>or situation</w:t>
      </w:r>
      <w:r w:rsidR="00210C6F" w:rsidRPr="00807906">
        <w:rPr>
          <w:szCs w:val="22"/>
          <w:lang w:val="en-US"/>
        </w:rPr>
        <w:t>s</w:t>
      </w:r>
      <w:r w:rsidR="0044677E" w:rsidRPr="00807906">
        <w:rPr>
          <w:szCs w:val="22"/>
          <w:lang w:val="en-US"/>
        </w:rPr>
        <w:t xml:space="preserve"> under which the system or library works </w:t>
      </w:r>
      <w:r w:rsidR="00083F02">
        <w:rPr>
          <w:szCs w:val="22"/>
          <w:lang w:val="en-US"/>
        </w:rPr>
        <w:t>well</w:t>
      </w:r>
      <w:r w:rsidR="0044677E" w:rsidRPr="00807906">
        <w:rPr>
          <w:szCs w:val="22"/>
          <w:lang w:val="en-US"/>
        </w:rPr>
        <w:t xml:space="preserve"> and compl</w:t>
      </w:r>
      <w:r w:rsidR="000605FF">
        <w:rPr>
          <w:szCs w:val="22"/>
          <w:lang w:val="en-US"/>
        </w:rPr>
        <w:t>ies</w:t>
      </w:r>
      <w:r w:rsidR="0044677E" w:rsidRPr="00807906">
        <w:rPr>
          <w:szCs w:val="22"/>
          <w:lang w:val="en-US"/>
        </w:rPr>
        <w:t xml:space="preserve"> to a </w:t>
      </w:r>
      <w:r w:rsidR="0044677E" w:rsidRPr="00807906">
        <w:rPr>
          <w:noProof/>
          <w:szCs w:val="22"/>
          <w:lang w:val="en-US"/>
        </w:rPr>
        <w:t>high</w:t>
      </w:r>
      <w:r w:rsidR="0044677E" w:rsidRPr="00807906">
        <w:rPr>
          <w:szCs w:val="22"/>
          <w:lang w:val="en-US"/>
        </w:rPr>
        <w:t xml:space="preserve"> level of quality. </w:t>
      </w:r>
      <w:r w:rsidR="00E51D46" w:rsidRPr="00807906">
        <w:rPr>
          <w:szCs w:val="22"/>
          <w:lang w:val="en-US"/>
        </w:rPr>
        <w:t xml:space="preserve">When the test cases represent a </w:t>
      </w:r>
      <w:r w:rsidR="00496207">
        <w:rPr>
          <w:szCs w:val="22"/>
          <w:lang w:val="en-US"/>
        </w:rPr>
        <w:t xml:space="preserve">scenario, </w:t>
      </w:r>
      <w:r w:rsidR="00EE0557" w:rsidRPr="00807906">
        <w:rPr>
          <w:szCs w:val="22"/>
          <w:lang w:val="en-US"/>
        </w:rPr>
        <w:t>the</w:t>
      </w:r>
      <w:r w:rsidR="00E51D46" w:rsidRPr="00807906">
        <w:rPr>
          <w:szCs w:val="22"/>
          <w:lang w:val="en-US"/>
        </w:rPr>
        <w:t xml:space="preserve"> test suite </w:t>
      </w:r>
      <w:r w:rsidR="00EE0557" w:rsidRPr="00807906">
        <w:rPr>
          <w:szCs w:val="22"/>
          <w:lang w:val="en-US"/>
        </w:rPr>
        <w:t xml:space="preserve">may contain those test cases. </w:t>
      </w:r>
      <w:proofErr w:type="spellStart"/>
      <w:r w:rsidR="00EE0557" w:rsidRPr="00807906">
        <w:rPr>
          <w:szCs w:val="22"/>
          <w:lang w:val="en-US"/>
        </w:rPr>
        <w:t>Succesful</w:t>
      </w:r>
      <w:proofErr w:type="spellEnd"/>
      <w:r w:rsidR="00EE0557" w:rsidRPr="00807906">
        <w:rPr>
          <w:szCs w:val="22"/>
          <w:lang w:val="en-US"/>
        </w:rPr>
        <w:t xml:space="preserve"> completion of </w:t>
      </w:r>
      <w:r w:rsidR="00210C6F" w:rsidRPr="00807906">
        <w:rPr>
          <w:szCs w:val="22"/>
          <w:lang w:val="en-US"/>
        </w:rPr>
        <w:t>one test case need to happen before test</w:t>
      </w:r>
      <w:r w:rsidR="00496207">
        <w:rPr>
          <w:szCs w:val="22"/>
          <w:lang w:val="en-US"/>
        </w:rPr>
        <w:t>ing</w:t>
      </w:r>
      <w:r w:rsidR="00210C6F" w:rsidRPr="00807906">
        <w:rPr>
          <w:szCs w:val="22"/>
          <w:lang w:val="en-US"/>
        </w:rPr>
        <w:t xml:space="preserve"> the next case.  When</w:t>
      </w:r>
      <w:r w:rsidR="00E51D46" w:rsidRPr="00807906">
        <w:rPr>
          <w:szCs w:val="22"/>
          <w:lang w:val="en-US"/>
        </w:rPr>
        <w:t xml:space="preserve"> </w:t>
      </w:r>
      <w:r w:rsidR="00496207">
        <w:rPr>
          <w:szCs w:val="22"/>
          <w:lang w:val="en-US"/>
        </w:rPr>
        <w:t xml:space="preserve">all test cases are identified </w:t>
      </w:r>
      <w:proofErr w:type="spellStart"/>
      <w:r w:rsidR="00496207">
        <w:rPr>
          <w:szCs w:val="22"/>
          <w:lang w:val="en-US"/>
        </w:rPr>
        <w:t>oit</w:t>
      </w:r>
      <w:proofErr w:type="spellEnd"/>
      <w:r w:rsidR="00496207">
        <w:rPr>
          <w:szCs w:val="22"/>
          <w:lang w:val="en-US"/>
        </w:rPr>
        <w:t xml:space="preserve"> is required</w:t>
      </w:r>
      <w:r w:rsidR="00E51D46" w:rsidRPr="00807906">
        <w:rPr>
          <w:szCs w:val="22"/>
          <w:lang w:val="en-US"/>
        </w:rPr>
        <w:t xml:space="preserve"> to validate them to ensure the system works correctly </w:t>
      </w:r>
      <w:r w:rsidR="00AA2DC4">
        <w:rPr>
          <w:szCs w:val="22"/>
          <w:lang w:val="en-US"/>
        </w:rPr>
        <w:t>without having any</w:t>
      </w:r>
      <w:r w:rsidR="00E51D46" w:rsidRPr="00807906">
        <w:rPr>
          <w:szCs w:val="22"/>
          <w:lang w:val="en-US"/>
        </w:rPr>
        <w:t xml:space="preserve"> failures and bugs. </w:t>
      </w:r>
    </w:p>
    <w:p w14:paraId="6812CB99" w14:textId="77777777" w:rsidR="00180D95" w:rsidRDefault="009D5B8A" w:rsidP="0064345C">
      <w:pPr>
        <w:pStyle w:val="berschrift2"/>
        <w:spacing w:after="60" w:line="360" w:lineRule="auto"/>
      </w:pPr>
      <w:bookmarkStart w:id="10" w:name="_Toc372365809"/>
      <w:bookmarkStart w:id="11" w:name="_Toc500174829"/>
      <w:r>
        <w:t>Individual Tests</w:t>
      </w:r>
      <w:bookmarkEnd w:id="10"/>
      <w:bookmarkEnd w:id="11"/>
    </w:p>
    <w:p w14:paraId="3419AA17" w14:textId="77777777" w:rsidR="00D933BA" w:rsidRDefault="002E4C02" w:rsidP="0064345C">
      <w:pPr>
        <w:pStyle w:val="berschrift3"/>
        <w:spacing w:before="0" w:line="360" w:lineRule="auto"/>
      </w:pPr>
      <w:bookmarkStart w:id="12" w:name="_Toc500174830"/>
      <w:r>
        <w:t>General</w:t>
      </w:r>
      <w:bookmarkEnd w:id="12"/>
    </w:p>
    <w:p w14:paraId="579EF159" w14:textId="77777777" w:rsidR="00180D95" w:rsidRDefault="00180D95" w:rsidP="00180D9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180D95" w14:paraId="64D0F482" w14:textId="77777777" w:rsidTr="00961A44">
        <w:tc>
          <w:tcPr>
            <w:tcW w:w="2689" w:type="dxa"/>
            <w:vAlign w:val="center"/>
          </w:tcPr>
          <w:p w14:paraId="079DB7A1" w14:textId="77777777" w:rsidR="00180D95" w:rsidRDefault="00180D95" w:rsidP="00961A44">
            <w:pPr>
              <w:ind w:left="29"/>
              <w:jc w:val="left"/>
            </w:pPr>
            <w:r>
              <w:t xml:space="preserve">Test </w:t>
            </w:r>
            <w:r w:rsidR="00FA534C">
              <w:t>C</w:t>
            </w:r>
            <w:r>
              <w:t>ase ID</w:t>
            </w:r>
          </w:p>
        </w:tc>
        <w:tc>
          <w:tcPr>
            <w:tcW w:w="7364" w:type="dxa"/>
          </w:tcPr>
          <w:p w14:paraId="489A5C3A" w14:textId="77777777" w:rsidR="00180D95" w:rsidRDefault="008E2947" w:rsidP="00462663">
            <w:pPr>
              <w:ind w:left="0"/>
            </w:pPr>
            <w:r>
              <w:t>T.</w:t>
            </w:r>
            <w:r w:rsidR="006656B0">
              <w:t>3.1.1.001</w:t>
            </w:r>
          </w:p>
        </w:tc>
      </w:tr>
      <w:tr w:rsidR="00180D95" w14:paraId="13A90FAA" w14:textId="77777777" w:rsidTr="00961A44">
        <w:tc>
          <w:tcPr>
            <w:tcW w:w="2689" w:type="dxa"/>
            <w:vAlign w:val="center"/>
          </w:tcPr>
          <w:p w14:paraId="3F411E75" w14:textId="77777777" w:rsidR="00180D95" w:rsidRDefault="00180D95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</w:t>
            </w:r>
            <w:r w:rsidR="004E29B5">
              <w:t>unctionality</w:t>
            </w:r>
            <w:proofErr w:type="spellEnd"/>
          </w:p>
        </w:tc>
        <w:tc>
          <w:tcPr>
            <w:tcW w:w="7364" w:type="dxa"/>
          </w:tcPr>
          <w:p w14:paraId="403A3250" w14:textId="77777777" w:rsidR="00180D95" w:rsidRPr="004B3949" w:rsidRDefault="004B3949" w:rsidP="00462663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R3.2.1.001 </w:t>
            </w:r>
          </w:p>
        </w:tc>
      </w:tr>
      <w:tr w:rsidR="004E29B5" w14:paraId="5D4D700E" w14:textId="77777777" w:rsidTr="00961A44">
        <w:tc>
          <w:tcPr>
            <w:tcW w:w="2689" w:type="dxa"/>
            <w:vAlign w:val="center"/>
          </w:tcPr>
          <w:p w14:paraId="57CAB61D" w14:textId="77777777" w:rsidR="004E29B5" w:rsidRDefault="004E29B5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6B949B5" w14:textId="77777777" w:rsidR="004E29B5" w:rsidRDefault="004B3949" w:rsidP="00462663">
            <w:pPr>
              <w:ind w:left="0"/>
            </w:pPr>
            <w:proofErr w:type="spellStart"/>
            <w:r>
              <w:t>Inexplicit</w:t>
            </w:r>
            <w:proofErr w:type="spellEnd"/>
            <w:r>
              <w:t xml:space="preserve"> </w:t>
            </w:r>
            <w:proofErr w:type="spellStart"/>
            <w:r>
              <w:t>Usage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</w:tc>
      </w:tr>
      <w:tr w:rsidR="00180D95" w14:paraId="2B0AAD4F" w14:textId="77777777" w:rsidTr="00961A44">
        <w:tc>
          <w:tcPr>
            <w:tcW w:w="2689" w:type="dxa"/>
            <w:vAlign w:val="center"/>
          </w:tcPr>
          <w:p w14:paraId="7ED0B7FA" w14:textId="2AD10C5C" w:rsidR="00180D95" w:rsidRDefault="007558A9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180D95">
              <w:t>Routines</w:t>
            </w:r>
            <w:proofErr w:type="spellEnd"/>
          </w:p>
        </w:tc>
        <w:tc>
          <w:tcPr>
            <w:tcW w:w="7364" w:type="dxa"/>
          </w:tcPr>
          <w:p w14:paraId="282EEB6E" w14:textId="041F4F5E" w:rsidR="00180D95" w:rsidRDefault="003D6AFE" w:rsidP="000E3FC2">
            <w:pPr>
              <w:ind w:left="0"/>
            </w:pPr>
            <w:r>
              <w:t xml:space="preserve">Public </w:t>
            </w:r>
            <w:proofErr w:type="spellStart"/>
            <w:r>
              <w:t>Routines</w:t>
            </w:r>
            <w:proofErr w:type="spellEnd"/>
          </w:p>
        </w:tc>
      </w:tr>
      <w:tr w:rsidR="00180D95" w:rsidRPr="00B77AE2" w14:paraId="61CA9753" w14:textId="77777777" w:rsidTr="00961A44">
        <w:tc>
          <w:tcPr>
            <w:tcW w:w="2689" w:type="dxa"/>
            <w:vAlign w:val="center"/>
          </w:tcPr>
          <w:p w14:paraId="53A77B14" w14:textId="77777777" w:rsidR="00180D95" w:rsidRDefault="00180D95" w:rsidP="00961A44">
            <w:pPr>
              <w:ind w:left="29"/>
              <w:jc w:val="left"/>
            </w:pPr>
            <w:r>
              <w:t>Set U</w:t>
            </w:r>
            <w:r w:rsidR="001738B3">
              <w:t>p</w:t>
            </w:r>
          </w:p>
        </w:tc>
        <w:tc>
          <w:tcPr>
            <w:tcW w:w="7364" w:type="dxa"/>
          </w:tcPr>
          <w:p w14:paraId="5B297DC3" w14:textId="40CD676E" w:rsidR="00180D95" w:rsidRPr="009F2BB6" w:rsidRDefault="00FD2178" w:rsidP="000E3FC2">
            <w:pPr>
              <w:ind w:left="0"/>
              <w:rPr>
                <w:lang w:val="en-US"/>
              </w:rPr>
            </w:pPr>
            <w:proofErr w:type="spellStart"/>
            <w:r w:rsidRPr="009F2BB6">
              <w:rPr>
                <w:lang w:val="en-US"/>
              </w:rPr>
              <w:t>Neccessary</w:t>
            </w:r>
            <w:proofErr w:type="spellEnd"/>
            <w:r w:rsidRPr="009F2BB6">
              <w:rPr>
                <w:lang w:val="en-US"/>
              </w:rPr>
              <w:t xml:space="preserve"> arguments to be passed to functions if needed.</w:t>
            </w:r>
          </w:p>
        </w:tc>
      </w:tr>
      <w:tr w:rsidR="00180D95" w14:paraId="492B30D2" w14:textId="77777777" w:rsidTr="00961A44">
        <w:tc>
          <w:tcPr>
            <w:tcW w:w="2689" w:type="dxa"/>
            <w:vAlign w:val="center"/>
          </w:tcPr>
          <w:p w14:paraId="341C442A" w14:textId="77777777" w:rsidR="00180D95" w:rsidRPr="00B77AE2" w:rsidRDefault="00180D95" w:rsidP="00961A44">
            <w:pPr>
              <w:ind w:left="29"/>
              <w:jc w:val="left"/>
            </w:pPr>
            <w:proofErr w:type="spellStart"/>
            <w:r w:rsidRPr="00B77AE2">
              <w:t>Tear</w:t>
            </w:r>
            <w:proofErr w:type="spellEnd"/>
            <w:r w:rsidRPr="00B77AE2">
              <w:t xml:space="preserve"> Down</w:t>
            </w:r>
          </w:p>
        </w:tc>
        <w:tc>
          <w:tcPr>
            <w:tcW w:w="7364" w:type="dxa"/>
          </w:tcPr>
          <w:p w14:paraId="3B6FC025" w14:textId="0A4C3E50" w:rsidR="00180D95" w:rsidRPr="00B77AE2" w:rsidRDefault="00FD2178" w:rsidP="000E3FC2">
            <w:pPr>
              <w:ind w:left="0"/>
            </w:pPr>
            <w:r w:rsidRPr="00B77AE2">
              <w:t>None</w:t>
            </w:r>
          </w:p>
        </w:tc>
      </w:tr>
      <w:tr w:rsidR="00180D95" w14:paraId="0F65753C" w14:textId="77777777" w:rsidTr="00961A44">
        <w:tc>
          <w:tcPr>
            <w:tcW w:w="2689" w:type="dxa"/>
            <w:vAlign w:val="center"/>
          </w:tcPr>
          <w:p w14:paraId="18FCB8EA" w14:textId="77777777" w:rsidR="00180D95" w:rsidRPr="00B77AE2" w:rsidRDefault="00356434" w:rsidP="00961A44">
            <w:pPr>
              <w:ind w:left="29"/>
              <w:jc w:val="left"/>
            </w:pPr>
            <w:r w:rsidRPr="00B77AE2">
              <w:t>Test Data</w:t>
            </w:r>
          </w:p>
        </w:tc>
        <w:tc>
          <w:tcPr>
            <w:tcW w:w="7364" w:type="dxa"/>
          </w:tcPr>
          <w:p w14:paraId="324EAD92" w14:textId="48BDEB0F" w:rsidR="00180D95" w:rsidRPr="00B77AE2" w:rsidRDefault="00CD3298" w:rsidP="000E3FC2">
            <w:pPr>
              <w:ind w:left="0"/>
            </w:pPr>
            <w:r w:rsidRPr="00B77AE2">
              <w:t>None</w:t>
            </w:r>
            <w:bookmarkStart w:id="13" w:name="_GoBack"/>
            <w:bookmarkEnd w:id="13"/>
          </w:p>
        </w:tc>
      </w:tr>
      <w:tr w:rsidR="00180D95" w:rsidRPr="009F2BB6" w14:paraId="2837C411" w14:textId="77777777" w:rsidTr="00961A44">
        <w:tc>
          <w:tcPr>
            <w:tcW w:w="2689" w:type="dxa"/>
            <w:vAlign w:val="center"/>
          </w:tcPr>
          <w:p w14:paraId="424F454E" w14:textId="77777777" w:rsidR="00180D95" w:rsidRDefault="0035643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76229840" w14:textId="23122618" w:rsidR="00180D95" w:rsidRPr="009F2BB6" w:rsidRDefault="00FD2178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The functions should have been implemented and as a result they must return what is expected from it.</w:t>
            </w:r>
          </w:p>
        </w:tc>
      </w:tr>
    </w:tbl>
    <w:p w14:paraId="7E697A8B" w14:textId="0BB026AA" w:rsidR="00180D95" w:rsidRDefault="00180D95" w:rsidP="00180D95">
      <w:pPr>
        <w:rPr>
          <w:lang w:val="en-US"/>
        </w:rPr>
      </w:pPr>
    </w:p>
    <w:p w14:paraId="7FC7EE0B" w14:textId="77777777" w:rsidR="000A1F96" w:rsidRPr="009F2BB6" w:rsidRDefault="000A1F96" w:rsidP="00180D95">
      <w:pPr>
        <w:rPr>
          <w:lang w:val="en-US"/>
        </w:rPr>
      </w:pPr>
    </w:p>
    <w:p w14:paraId="2F8F1371" w14:textId="77777777" w:rsidR="002C5825" w:rsidRPr="009F2BB6" w:rsidRDefault="002C5825" w:rsidP="002C582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70AE24C4" w14:textId="77777777" w:rsidTr="00961A44">
        <w:tc>
          <w:tcPr>
            <w:tcW w:w="2689" w:type="dxa"/>
            <w:vAlign w:val="center"/>
          </w:tcPr>
          <w:p w14:paraId="1EE9B417" w14:textId="77777777" w:rsidR="00777067" w:rsidRDefault="00777067" w:rsidP="00961A44">
            <w:pPr>
              <w:ind w:left="29"/>
              <w:jc w:val="left"/>
            </w:pPr>
            <w:r>
              <w:lastRenderedPageBreak/>
              <w:t>Test Case ID</w:t>
            </w:r>
          </w:p>
        </w:tc>
        <w:tc>
          <w:tcPr>
            <w:tcW w:w="7364" w:type="dxa"/>
          </w:tcPr>
          <w:p w14:paraId="06AE8843" w14:textId="77777777" w:rsidR="00777067" w:rsidRDefault="00522741" w:rsidP="000E3FC2">
            <w:pPr>
              <w:ind w:left="0"/>
            </w:pPr>
            <w:r>
              <w:t>T.3.1.1.002</w:t>
            </w:r>
          </w:p>
        </w:tc>
      </w:tr>
      <w:tr w:rsidR="00777067" w14:paraId="6035DDD8" w14:textId="77777777" w:rsidTr="00961A44">
        <w:tc>
          <w:tcPr>
            <w:tcW w:w="2689" w:type="dxa"/>
            <w:vAlign w:val="center"/>
          </w:tcPr>
          <w:p w14:paraId="63C55668" w14:textId="77777777" w:rsidR="00777067" w:rsidRDefault="00777067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2490C081" w14:textId="77777777" w:rsidR="00777067" w:rsidRPr="00037D9C" w:rsidRDefault="00037D9C" w:rsidP="000E3FC2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R3.2.1.002 </w:t>
            </w:r>
          </w:p>
        </w:tc>
      </w:tr>
      <w:tr w:rsidR="00777067" w14:paraId="2201077F" w14:textId="77777777" w:rsidTr="00961A44">
        <w:tc>
          <w:tcPr>
            <w:tcW w:w="2689" w:type="dxa"/>
            <w:vAlign w:val="center"/>
          </w:tcPr>
          <w:p w14:paraId="0D8C7E2A" w14:textId="77777777" w:rsidR="00777067" w:rsidRDefault="00777067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1D0CACD" w14:textId="77777777" w:rsidR="00777067" w:rsidRDefault="00037D9C" w:rsidP="000E3FC2">
            <w:pPr>
              <w:ind w:left="0"/>
            </w:pPr>
            <w:r>
              <w:t>System</w:t>
            </w:r>
          </w:p>
        </w:tc>
      </w:tr>
      <w:tr w:rsidR="00777067" w14:paraId="2950B513" w14:textId="77777777" w:rsidTr="00961A44">
        <w:tc>
          <w:tcPr>
            <w:tcW w:w="2689" w:type="dxa"/>
            <w:vAlign w:val="center"/>
          </w:tcPr>
          <w:p w14:paraId="1C8951A1" w14:textId="63FF2267" w:rsidR="00777067" w:rsidRDefault="00253CE3" w:rsidP="00961A44">
            <w:pPr>
              <w:ind w:left="29"/>
              <w:jc w:val="left"/>
            </w:pPr>
            <w:proofErr w:type="spellStart"/>
            <w:r w:rsidRPr="008754C1">
              <w:rPr>
                <w:highlight w:val="yellow"/>
              </w:rPr>
              <w:t>Classes</w:t>
            </w:r>
            <w:proofErr w:type="spellEnd"/>
            <w:r w:rsidRPr="008754C1">
              <w:rPr>
                <w:highlight w:val="yellow"/>
              </w:rPr>
              <w:t xml:space="preserve"> and </w:t>
            </w:r>
            <w:proofErr w:type="spellStart"/>
            <w:r w:rsidR="00777067" w:rsidRPr="008754C1">
              <w:rPr>
                <w:highlight w:val="yellow"/>
              </w:rPr>
              <w:t>Routines</w:t>
            </w:r>
            <w:proofErr w:type="spellEnd"/>
          </w:p>
        </w:tc>
        <w:tc>
          <w:tcPr>
            <w:tcW w:w="7364" w:type="dxa"/>
          </w:tcPr>
          <w:p w14:paraId="5B0D53B2" w14:textId="2C12EF00" w:rsidR="00777067" w:rsidRDefault="00165A4B" w:rsidP="000E3FC2">
            <w:pPr>
              <w:ind w:left="0"/>
            </w:pPr>
            <w:r w:rsidRPr="00165A4B">
              <w:rPr>
                <w:highlight w:val="yellow"/>
              </w:rPr>
              <w:t>All</w:t>
            </w:r>
            <w:r>
              <w:rPr>
                <w:highlight w:val="yellow"/>
              </w:rPr>
              <w:t xml:space="preserve"> </w:t>
            </w:r>
            <w:r w:rsidRPr="00165A4B">
              <w:rPr>
                <w:highlight w:val="yellow"/>
              </w:rPr>
              <w:t>/</w:t>
            </w:r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</w:t>
            </w:r>
            <w:r w:rsidRPr="00165A4B">
              <w:rPr>
                <w:highlight w:val="yellow"/>
              </w:rPr>
              <w:t>one</w:t>
            </w:r>
            <w:proofErr w:type="spellEnd"/>
          </w:p>
        </w:tc>
      </w:tr>
      <w:tr w:rsidR="00777067" w14:paraId="06BC0B9A" w14:textId="77777777" w:rsidTr="00961A44">
        <w:tc>
          <w:tcPr>
            <w:tcW w:w="2689" w:type="dxa"/>
            <w:vAlign w:val="center"/>
          </w:tcPr>
          <w:p w14:paraId="183F527A" w14:textId="77777777" w:rsidR="00777067" w:rsidRDefault="00777067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504BCB1E" w14:textId="12650956" w:rsidR="00777067" w:rsidRDefault="001A17D6" w:rsidP="000E3FC2">
            <w:pPr>
              <w:ind w:left="0"/>
            </w:pPr>
            <w:r>
              <w:t>None</w:t>
            </w:r>
          </w:p>
        </w:tc>
      </w:tr>
      <w:tr w:rsidR="00777067" w14:paraId="40E19985" w14:textId="77777777" w:rsidTr="00961A44">
        <w:tc>
          <w:tcPr>
            <w:tcW w:w="2689" w:type="dxa"/>
            <w:vAlign w:val="center"/>
          </w:tcPr>
          <w:p w14:paraId="7715D448" w14:textId="77777777" w:rsidR="00777067" w:rsidRDefault="00777067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1B7DB6FC" w14:textId="4923F591" w:rsidR="00777067" w:rsidRDefault="001A17D6" w:rsidP="000E3FC2">
            <w:pPr>
              <w:ind w:left="0"/>
            </w:pPr>
            <w:r>
              <w:t>None</w:t>
            </w:r>
          </w:p>
        </w:tc>
      </w:tr>
      <w:tr w:rsidR="00777067" w14:paraId="38D6A0E2" w14:textId="77777777" w:rsidTr="00961A44">
        <w:tc>
          <w:tcPr>
            <w:tcW w:w="2689" w:type="dxa"/>
            <w:vAlign w:val="center"/>
          </w:tcPr>
          <w:p w14:paraId="29CB5118" w14:textId="77777777" w:rsidR="00777067" w:rsidRDefault="00777067" w:rsidP="00961A44">
            <w:pPr>
              <w:ind w:left="29"/>
              <w:jc w:val="left"/>
            </w:pPr>
            <w:r w:rsidRPr="008754C1">
              <w:rPr>
                <w:highlight w:val="yellow"/>
              </w:rPr>
              <w:t>Test Data</w:t>
            </w:r>
          </w:p>
        </w:tc>
        <w:tc>
          <w:tcPr>
            <w:tcW w:w="7364" w:type="dxa"/>
          </w:tcPr>
          <w:p w14:paraId="77F2CE05" w14:textId="0DF7A422" w:rsidR="00777067" w:rsidRDefault="00165A4B" w:rsidP="000E3FC2">
            <w:pPr>
              <w:ind w:left="0"/>
            </w:pPr>
            <w:r w:rsidRPr="00165A4B">
              <w:rPr>
                <w:highlight w:val="yellow"/>
              </w:rPr>
              <w:t xml:space="preserve">Eiffel </w:t>
            </w:r>
            <w:proofErr w:type="spellStart"/>
            <w:r w:rsidRPr="00165A4B">
              <w:rPr>
                <w:highlight w:val="yellow"/>
              </w:rPr>
              <w:t>project</w:t>
            </w:r>
            <w:proofErr w:type="spellEnd"/>
            <w:r w:rsidRPr="00165A4B">
              <w:rPr>
                <w:highlight w:val="yellow"/>
              </w:rPr>
              <w:t xml:space="preserve"> / </w:t>
            </w:r>
            <w:proofErr w:type="spellStart"/>
            <w:r w:rsidRPr="00165A4B">
              <w:rPr>
                <w:highlight w:val="yellow"/>
              </w:rPr>
              <w:t>none</w:t>
            </w:r>
            <w:proofErr w:type="spellEnd"/>
          </w:p>
        </w:tc>
      </w:tr>
      <w:tr w:rsidR="00777067" w:rsidRPr="009F2BB6" w14:paraId="57EA7F19" w14:textId="77777777" w:rsidTr="00961A44">
        <w:tc>
          <w:tcPr>
            <w:tcW w:w="2689" w:type="dxa"/>
            <w:vAlign w:val="center"/>
          </w:tcPr>
          <w:p w14:paraId="1CE6DCBD" w14:textId="77777777" w:rsidR="00777067" w:rsidRDefault="00777067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5FAF01F2" w14:textId="4C848166" w:rsidR="00777067" w:rsidRPr="009F2BB6" w:rsidRDefault="001A17D6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If tested in different Eiffel </w:t>
            </w:r>
            <w:proofErr w:type="gramStart"/>
            <w:r w:rsidRPr="009F2BB6">
              <w:rPr>
                <w:lang w:val="en-US"/>
              </w:rPr>
              <w:t>IDE</w:t>
            </w:r>
            <w:proofErr w:type="gramEnd"/>
            <w:r w:rsidRPr="009F2BB6">
              <w:rPr>
                <w:lang w:val="en-US"/>
              </w:rPr>
              <w:t xml:space="preserve"> there is no guarantee to function properly.</w:t>
            </w:r>
          </w:p>
        </w:tc>
      </w:tr>
    </w:tbl>
    <w:p w14:paraId="5A1AC848" w14:textId="77777777" w:rsidR="002C5825" w:rsidRPr="009F2BB6" w:rsidRDefault="002C5825" w:rsidP="002C5825">
      <w:pPr>
        <w:rPr>
          <w:lang w:val="en-US"/>
        </w:rPr>
      </w:pPr>
    </w:p>
    <w:p w14:paraId="50826911" w14:textId="77777777" w:rsidR="0058185F" w:rsidRPr="009F2BB6" w:rsidRDefault="0058185F" w:rsidP="002C582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4AEE7E41" w14:textId="77777777" w:rsidTr="00961A44">
        <w:tc>
          <w:tcPr>
            <w:tcW w:w="2689" w:type="dxa"/>
            <w:vAlign w:val="center"/>
          </w:tcPr>
          <w:p w14:paraId="36059522" w14:textId="77777777" w:rsidR="00777067" w:rsidRDefault="00777067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0F36F8AB" w14:textId="77777777" w:rsidR="00777067" w:rsidRPr="00531C33" w:rsidRDefault="0051677F" w:rsidP="000E3FC2">
            <w:pPr>
              <w:pStyle w:val="Default"/>
              <w:ind w:left="0"/>
              <w:rPr>
                <w:szCs w:val="22"/>
              </w:rPr>
            </w:pPr>
            <w:r>
              <w:t>T.3.1.1.003</w:t>
            </w:r>
          </w:p>
        </w:tc>
      </w:tr>
      <w:tr w:rsidR="00777067" w14:paraId="2139E014" w14:textId="77777777" w:rsidTr="00961A44">
        <w:tc>
          <w:tcPr>
            <w:tcW w:w="2689" w:type="dxa"/>
            <w:vAlign w:val="center"/>
          </w:tcPr>
          <w:p w14:paraId="3A6E5E0D" w14:textId="77777777" w:rsidR="00777067" w:rsidRDefault="00777067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71AFBC7" w14:textId="77777777" w:rsidR="00777067" w:rsidRDefault="0051677F" w:rsidP="000E3FC2">
            <w:pPr>
              <w:ind w:left="0"/>
            </w:pPr>
            <w:r>
              <w:rPr>
                <w:szCs w:val="22"/>
              </w:rPr>
              <w:t>R3.2.1.003</w:t>
            </w:r>
          </w:p>
        </w:tc>
      </w:tr>
      <w:tr w:rsidR="00777067" w14:paraId="3E33C0A6" w14:textId="77777777" w:rsidTr="00961A44">
        <w:tc>
          <w:tcPr>
            <w:tcW w:w="2689" w:type="dxa"/>
            <w:vAlign w:val="center"/>
          </w:tcPr>
          <w:p w14:paraId="4456307D" w14:textId="77777777" w:rsidR="00777067" w:rsidRDefault="00777067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98F015B" w14:textId="77777777" w:rsidR="00777067" w:rsidRDefault="0051677F" w:rsidP="000E3FC2">
            <w:pPr>
              <w:ind w:left="0"/>
            </w:pP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proofErr w:type="spellEnd"/>
          </w:p>
        </w:tc>
      </w:tr>
      <w:tr w:rsidR="00777067" w14:paraId="188898C3" w14:textId="77777777" w:rsidTr="00961A44">
        <w:tc>
          <w:tcPr>
            <w:tcW w:w="2689" w:type="dxa"/>
            <w:vAlign w:val="center"/>
          </w:tcPr>
          <w:p w14:paraId="627269CF" w14:textId="7FA843A5" w:rsidR="00777067" w:rsidRDefault="009414A2" w:rsidP="00961A44">
            <w:pPr>
              <w:ind w:left="29"/>
              <w:jc w:val="left"/>
            </w:pPr>
            <w:proofErr w:type="spellStart"/>
            <w:r>
              <w:t>Class</w:t>
            </w:r>
            <w:r w:rsidR="00055443">
              <w:t>es</w:t>
            </w:r>
            <w:proofErr w:type="spellEnd"/>
            <w:r>
              <w:t xml:space="preserve"> and </w:t>
            </w:r>
            <w:proofErr w:type="spellStart"/>
            <w:r w:rsidR="00777067">
              <w:t>Routines</w:t>
            </w:r>
            <w:proofErr w:type="spellEnd"/>
          </w:p>
        </w:tc>
        <w:tc>
          <w:tcPr>
            <w:tcW w:w="7364" w:type="dxa"/>
          </w:tcPr>
          <w:p w14:paraId="5A520B4E" w14:textId="77777777" w:rsidR="00777067" w:rsidRDefault="009414A2" w:rsidP="000E3FC2">
            <w:pPr>
              <w:ind w:left="0"/>
            </w:pPr>
            <w:r>
              <w:t xml:space="preserve">Class: </w:t>
            </w:r>
            <w:proofErr w:type="spellStart"/>
            <w:r>
              <w:t>Document</w:t>
            </w:r>
            <w:proofErr w:type="spellEnd"/>
            <w:r>
              <w:t xml:space="preserve">, </w:t>
            </w:r>
            <w:proofErr w:type="spellStart"/>
            <w:r>
              <w:t>routine</w:t>
            </w:r>
            <w:proofErr w:type="spellEnd"/>
            <w:r>
              <w:t xml:space="preserve">: </w:t>
            </w:r>
            <w:proofErr w:type="spellStart"/>
            <w:r>
              <w:t>make</w:t>
            </w:r>
            <w:proofErr w:type="spellEnd"/>
          </w:p>
        </w:tc>
      </w:tr>
      <w:tr w:rsidR="00777067" w:rsidRPr="00B77AE2" w14:paraId="561B3BA7" w14:textId="77777777" w:rsidTr="00961A44">
        <w:tc>
          <w:tcPr>
            <w:tcW w:w="2689" w:type="dxa"/>
            <w:vAlign w:val="center"/>
          </w:tcPr>
          <w:p w14:paraId="4B593A1F" w14:textId="77777777" w:rsidR="00777067" w:rsidRDefault="00777067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9178377" w14:textId="7E9949DB" w:rsidR="00777067" w:rsidRPr="009F2BB6" w:rsidRDefault="0037105F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An instance of Document class </w:t>
            </w:r>
            <w:r w:rsidR="00304AEC" w:rsidRPr="009F2BB6">
              <w:rPr>
                <w:lang w:val="en-US"/>
              </w:rPr>
              <w:t xml:space="preserve">should be declared. </w:t>
            </w:r>
          </w:p>
        </w:tc>
      </w:tr>
      <w:tr w:rsidR="00777067" w14:paraId="21DA1DEB" w14:textId="77777777" w:rsidTr="00961A44">
        <w:tc>
          <w:tcPr>
            <w:tcW w:w="2689" w:type="dxa"/>
            <w:vAlign w:val="center"/>
          </w:tcPr>
          <w:p w14:paraId="6DCC642F" w14:textId="77777777" w:rsidR="00777067" w:rsidRPr="00CD3298" w:rsidRDefault="00777067" w:rsidP="00961A44">
            <w:pPr>
              <w:ind w:left="29"/>
              <w:jc w:val="left"/>
            </w:pPr>
            <w:proofErr w:type="spellStart"/>
            <w:r w:rsidRPr="00CD3298">
              <w:t>Tear</w:t>
            </w:r>
            <w:proofErr w:type="spellEnd"/>
            <w:r w:rsidRPr="00CD3298">
              <w:t xml:space="preserve"> Down</w:t>
            </w:r>
          </w:p>
        </w:tc>
        <w:tc>
          <w:tcPr>
            <w:tcW w:w="7364" w:type="dxa"/>
          </w:tcPr>
          <w:p w14:paraId="552C5C34" w14:textId="0DFD40C5" w:rsidR="00777067" w:rsidRDefault="003107CE" w:rsidP="000E3FC2">
            <w:pPr>
              <w:ind w:left="0"/>
            </w:pPr>
            <w:r>
              <w:t>None</w:t>
            </w:r>
          </w:p>
        </w:tc>
      </w:tr>
      <w:tr w:rsidR="00777067" w14:paraId="2F19CAF1" w14:textId="77777777" w:rsidTr="00961A44">
        <w:tc>
          <w:tcPr>
            <w:tcW w:w="2689" w:type="dxa"/>
            <w:vAlign w:val="center"/>
          </w:tcPr>
          <w:p w14:paraId="47BA90D8" w14:textId="77777777" w:rsidR="00777067" w:rsidRPr="00CD3298" w:rsidRDefault="00777067" w:rsidP="00961A44">
            <w:pPr>
              <w:ind w:left="29"/>
              <w:jc w:val="left"/>
            </w:pPr>
            <w:r w:rsidRPr="00CD3298">
              <w:t>Test Data</w:t>
            </w:r>
          </w:p>
        </w:tc>
        <w:tc>
          <w:tcPr>
            <w:tcW w:w="7364" w:type="dxa"/>
          </w:tcPr>
          <w:p w14:paraId="5B538B74" w14:textId="582C946A" w:rsidR="00777067" w:rsidRDefault="0000330A" w:rsidP="000E3FC2">
            <w:pPr>
              <w:ind w:left="0"/>
            </w:pPr>
            <w:r>
              <w:t xml:space="preserve">Internal </w:t>
            </w:r>
            <w:proofErr w:type="spellStart"/>
            <w:r>
              <w:t>name</w:t>
            </w:r>
            <w:proofErr w:type="spellEnd"/>
          </w:p>
        </w:tc>
      </w:tr>
      <w:tr w:rsidR="00777067" w:rsidRPr="00270E8A" w14:paraId="7B21B5B0" w14:textId="77777777" w:rsidTr="00961A44">
        <w:tc>
          <w:tcPr>
            <w:tcW w:w="2689" w:type="dxa"/>
            <w:vAlign w:val="center"/>
          </w:tcPr>
          <w:p w14:paraId="0B8B4550" w14:textId="77777777" w:rsidR="00777067" w:rsidRDefault="00777067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78EEC5A8" w14:textId="77777777" w:rsidR="00777067" w:rsidRPr="00270E8A" w:rsidRDefault="00270E8A" w:rsidP="000E3FC2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1355CA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270E8A">
              <w:rPr>
                <w:lang w:val="en-US"/>
              </w:rPr>
              <w:t>ocument object should b</w:t>
            </w:r>
            <w:r>
              <w:rPr>
                <w:lang w:val="en-US"/>
              </w:rPr>
              <w:t>e created</w:t>
            </w:r>
            <w:r w:rsidR="005916C1">
              <w:rPr>
                <w:lang w:val="en-US"/>
              </w:rPr>
              <w:t xml:space="preserve">. It should have an internal name that </w:t>
            </w:r>
            <w:r w:rsidR="00D214F5">
              <w:rPr>
                <w:lang w:val="en-US"/>
              </w:rPr>
              <w:t xml:space="preserve">was </w:t>
            </w:r>
            <w:r w:rsidR="003C34AA">
              <w:rPr>
                <w:lang w:val="en-US"/>
              </w:rPr>
              <w:t>determined within the creation procedure.</w:t>
            </w:r>
            <w:r w:rsidR="00D214F5">
              <w:rPr>
                <w:lang w:val="en-US"/>
              </w:rPr>
              <w:t xml:space="preserve"> </w:t>
            </w:r>
            <w:r w:rsidR="00EF12FD">
              <w:rPr>
                <w:lang w:val="en-US"/>
              </w:rPr>
              <w:t>No messages should be displayed. Furthermore, no errors should be raised. There is no item or value returned.</w:t>
            </w:r>
          </w:p>
        </w:tc>
      </w:tr>
    </w:tbl>
    <w:p w14:paraId="2C36656B" w14:textId="77777777" w:rsidR="0058185F" w:rsidRPr="00270E8A" w:rsidRDefault="0058185F" w:rsidP="00826FF1">
      <w:pPr>
        <w:pStyle w:val="berschrift3"/>
        <w:numPr>
          <w:ilvl w:val="0"/>
          <w:numId w:val="0"/>
        </w:numPr>
        <w:rPr>
          <w:lang w:val="en-US"/>
        </w:rPr>
      </w:pPr>
    </w:p>
    <w:p w14:paraId="3DDD93B6" w14:textId="780102FB" w:rsidR="00504056" w:rsidRDefault="00504056" w:rsidP="00504056">
      <w:pPr>
        <w:pStyle w:val="berschrift3"/>
      </w:pPr>
      <w:bookmarkStart w:id="14" w:name="_Toc500174831"/>
      <w:proofErr w:type="spellStart"/>
      <w:r>
        <w:t>Presentation</w:t>
      </w:r>
      <w:proofErr w:type="spellEnd"/>
      <w:r>
        <w:t xml:space="preserve"> </w:t>
      </w:r>
      <w:proofErr w:type="spellStart"/>
      <w:r>
        <w:t>Semantic</w:t>
      </w:r>
      <w:r w:rsidR="00CA6C7B">
        <w:t>s</w:t>
      </w:r>
      <w:bookmarkEnd w:id="14"/>
      <w:proofErr w:type="spellEnd"/>
    </w:p>
    <w:p w14:paraId="78787EC9" w14:textId="77777777" w:rsidR="00504056" w:rsidRDefault="00504056" w:rsidP="00D16425">
      <w:pPr>
        <w:ind w:left="851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2A6B0028" w14:textId="77777777" w:rsidTr="00961A44">
        <w:tc>
          <w:tcPr>
            <w:tcW w:w="2689" w:type="dxa"/>
            <w:vAlign w:val="center"/>
          </w:tcPr>
          <w:p w14:paraId="41A4E4C6" w14:textId="77777777" w:rsidR="00777067" w:rsidRDefault="00777067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6DE94E3A" w14:textId="77777777" w:rsidR="00777067" w:rsidRDefault="00024328" w:rsidP="000E3FC2">
            <w:pPr>
              <w:ind w:left="0"/>
            </w:pPr>
            <w:r>
              <w:t>T.3.1.2.001</w:t>
            </w:r>
          </w:p>
        </w:tc>
      </w:tr>
      <w:tr w:rsidR="00777067" w14:paraId="55534CB4" w14:textId="77777777" w:rsidTr="00961A44">
        <w:tc>
          <w:tcPr>
            <w:tcW w:w="2689" w:type="dxa"/>
            <w:vAlign w:val="center"/>
          </w:tcPr>
          <w:p w14:paraId="65F1C663" w14:textId="77777777" w:rsidR="00777067" w:rsidRDefault="00777067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0754A53A" w14:textId="77777777" w:rsidR="00777067" w:rsidRPr="00681BF4" w:rsidRDefault="00681BF4" w:rsidP="000E3FC2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R3.2.2.001 </w:t>
            </w:r>
          </w:p>
        </w:tc>
      </w:tr>
      <w:tr w:rsidR="00777067" w14:paraId="28DA4F7C" w14:textId="77777777" w:rsidTr="00961A44">
        <w:tc>
          <w:tcPr>
            <w:tcW w:w="2689" w:type="dxa"/>
            <w:vAlign w:val="center"/>
          </w:tcPr>
          <w:p w14:paraId="77B27CCA" w14:textId="77777777" w:rsidR="00777067" w:rsidRDefault="00777067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56A44B3" w14:textId="77777777" w:rsidR="00777067" w:rsidRDefault="00681BF4" w:rsidP="000E3FC2">
            <w:pPr>
              <w:ind w:left="0"/>
            </w:pPr>
            <w:r>
              <w:t>Internal Links</w:t>
            </w:r>
          </w:p>
        </w:tc>
      </w:tr>
      <w:tr w:rsidR="00777067" w14:paraId="7FEFE0E4" w14:textId="77777777" w:rsidTr="00961A44">
        <w:tc>
          <w:tcPr>
            <w:tcW w:w="2689" w:type="dxa"/>
            <w:vAlign w:val="center"/>
          </w:tcPr>
          <w:p w14:paraId="5A281453" w14:textId="54461FF0" w:rsidR="00777067" w:rsidRPr="003B14C9" w:rsidRDefault="00055443" w:rsidP="00961A44">
            <w:pPr>
              <w:ind w:left="29"/>
              <w:jc w:val="left"/>
              <w:rPr>
                <w:highlight w:val="yellow"/>
              </w:rPr>
            </w:pPr>
            <w:proofErr w:type="spellStart"/>
            <w:r w:rsidRPr="003B14C9">
              <w:rPr>
                <w:highlight w:val="yellow"/>
              </w:rPr>
              <w:t>Classes</w:t>
            </w:r>
            <w:proofErr w:type="spellEnd"/>
            <w:r w:rsidRPr="003B14C9">
              <w:rPr>
                <w:highlight w:val="yellow"/>
              </w:rPr>
              <w:t xml:space="preserve"> </w:t>
            </w:r>
            <w:proofErr w:type="spellStart"/>
            <w:r w:rsidR="00777067" w:rsidRPr="003B14C9">
              <w:rPr>
                <w:highlight w:val="yellow"/>
              </w:rPr>
              <w:t>Routines</w:t>
            </w:r>
            <w:proofErr w:type="spellEnd"/>
          </w:p>
        </w:tc>
        <w:tc>
          <w:tcPr>
            <w:tcW w:w="7364" w:type="dxa"/>
          </w:tcPr>
          <w:p w14:paraId="4EA08A8B" w14:textId="7FCD1227" w:rsidR="00777067" w:rsidRPr="003B14C9" w:rsidRDefault="00777067" w:rsidP="000E3FC2">
            <w:pPr>
              <w:ind w:left="0"/>
              <w:rPr>
                <w:highlight w:val="yellow"/>
              </w:rPr>
            </w:pPr>
          </w:p>
        </w:tc>
      </w:tr>
      <w:tr w:rsidR="00777067" w:rsidRPr="00B77AE2" w14:paraId="486599F6" w14:textId="77777777" w:rsidTr="00961A44">
        <w:tc>
          <w:tcPr>
            <w:tcW w:w="2689" w:type="dxa"/>
            <w:vAlign w:val="center"/>
          </w:tcPr>
          <w:p w14:paraId="30938856" w14:textId="77777777" w:rsidR="00777067" w:rsidRPr="003B14C9" w:rsidRDefault="00777067" w:rsidP="00961A44">
            <w:pPr>
              <w:ind w:left="29"/>
              <w:jc w:val="left"/>
              <w:rPr>
                <w:highlight w:val="yellow"/>
              </w:rPr>
            </w:pPr>
            <w:r w:rsidRPr="003B14C9">
              <w:rPr>
                <w:highlight w:val="yellow"/>
              </w:rPr>
              <w:t>Set Up</w:t>
            </w:r>
          </w:p>
        </w:tc>
        <w:tc>
          <w:tcPr>
            <w:tcW w:w="7364" w:type="dxa"/>
          </w:tcPr>
          <w:p w14:paraId="26E20850" w14:textId="3E90FBE9" w:rsidR="00777067" w:rsidRPr="00165A4B" w:rsidRDefault="00165A4B" w:rsidP="000E3FC2">
            <w:pPr>
              <w:ind w:left="0"/>
              <w:rPr>
                <w:highlight w:val="yellow"/>
                <w:lang w:val="fr-CH"/>
              </w:rPr>
            </w:pPr>
            <w:r w:rsidRPr="00165A4B">
              <w:rPr>
                <w:highlight w:val="yellow"/>
                <w:lang w:val="en-US"/>
              </w:rPr>
              <w:t>An instance of Document class should be declared.</w:t>
            </w:r>
          </w:p>
        </w:tc>
      </w:tr>
      <w:tr w:rsidR="00777067" w14:paraId="0FBCFA27" w14:textId="77777777" w:rsidTr="00961A44">
        <w:tc>
          <w:tcPr>
            <w:tcW w:w="2689" w:type="dxa"/>
            <w:vAlign w:val="center"/>
          </w:tcPr>
          <w:p w14:paraId="7CD05558" w14:textId="77777777" w:rsidR="00777067" w:rsidRPr="003B14C9" w:rsidRDefault="00777067" w:rsidP="00961A44">
            <w:pPr>
              <w:ind w:left="29"/>
              <w:jc w:val="left"/>
              <w:rPr>
                <w:highlight w:val="yellow"/>
              </w:rPr>
            </w:pPr>
            <w:proofErr w:type="spellStart"/>
            <w:r w:rsidRPr="003B14C9">
              <w:rPr>
                <w:highlight w:val="yellow"/>
              </w:rPr>
              <w:t>Tear</w:t>
            </w:r>
            <w:proofErr w:type="spellEnd"/>
            <w:r w:rsidRPr="003B14C9">
              <w:rPr>
                <w:highlight w:val="yellow"/>
              </w:rPr>
              <w:t xml:space="preserve"> Down</w:t>
            </w:r>
          </w:p>
        </w:tc>
        <w:tc>
          <w:tcPr>
            <w:tcW w:w="7364" w:type="dxa"/>
          </w:tcPr>
          <w:p w14:paraId="5F670F25" w14:textId="7D75B379" w:rsidR="00777067" w:rsidRPr="003B14C9" w:rsidRDefault="00CD3298" w:rsidP="000E3FC2">
            <w:pPr>
              <w:ind w:left="0"/>
              <w:rPr>
                <w:highlight w:val="yellow"/>
              </w:rPr>
            </w:pPr>
            <w:r w:rsidRPr="007614BD">
              <w:t>None</w:t>
            </w:r>
          </w:p>
        </w:tc>
      </w:tr>
      <w:tr w:rsidR="00777067" w14:paraId="23EB50A9" w14:textId="77777777" w:rsidTr="00961A44">
        <w:tc>
          <w:tcPr>
            <w:tcW w:w="2689" w:type="dxa"/>
            <w:vAlign w:val="center"/>
          </w:tcPr>
          <w:p w14:paraId="5FD5595F" w14:textId="77777777" w:rsidR="00777067" w:rsidRPr="003B14C9" w:rsidRDefault="00777067" w:rsidP="00961A44">
            <w:pPr>
              <w:ind w:left="29"/>
              <w:jc w:val="left"/>
              <w:rPr>
                <w:highlight w:val="yellow"/>
              </w:rPr>
            </w:pPr>
            <w:r w:rsidRPr="003B14C9">
              <w:rPr>
                <w:highlight w:val="yellow"/>
              </w:rPr>
              <w:t>Test Data</w:t>
            </w:r>
          </w:p>
        </w:tc>
        <w:tc>
          <w:tcPr>
            <w:tcW w:w="7364" w:type="dxa"/>
          </w:tcPr>
          <w:p w14:paraId="16D27BFD" w14:textId="78549C3A" w:rsidR="00777067" w:rsidRPr="007614BD" w:rsidRDefault="00CD3298" w:rsidP="000E3FC2">
            <w:pPr>
              <w:ind w:left="0"/>
            </w:pPr>
            <w:r w:rsidRPr="007614BD">
              <w:t>Link Text</w:t>
            </w:r>
          </w:p>
        </w:tc>
      </w:tr>
      <w:tr w:rsidR="00777067" w:rsidRPr="00CD3298" w14:paraId="3309ED18" w14:textId="77777777" w:rsidTr="00961A44">
        <w:tc>
          <w:tcPr>
            <w:tcW w:w="2689" w:type="dxa"/>
            <w:vAlign w:val="center"/>
          </w:tcPr>
          <w:p w14:paraId="15821C45" w14:textId="77777777" w:rsidR="00777067" w:rsidRPr="003B14C9" w:rsidRDefault="00777067" w:rsidP="00961A44">
            <w:pPr>
              <w:ind w:left="29"/>
              <w:jc w:val="left"/>
              <w:rPr>
                <w:highlight w:val="yellow"/>
              </w:rPr>
            </w:pPr>
            <w:r w:rsidRPr="003B14C9">
              <w:rPr>
                <w:highlight w:val="yellow"/>
              </w:rPr>
              <w:t>Oracle</w:t>
            </w:r>
          </w:p>
        </w:tc>
        <w:tc>
          <w:tcPr>
            <w:tcW w:w="7364" w:type="dxa"/>
          </w:tcPr>
          <w:p w14:paraId="3B83315F" w14:textId="58C5CA1A" w:rsidR="00777067" w:rsidRPr="007614BD" w:rsidRDefault="00CD3298" w:rsidP="000E3FC2">
            <w:pPr>
              <w:ind w:left="0"/>
              <w:rPr>
                <w:lang w:val="de-CH"/>
              </w:rPr>
            </w:pPr>
            <w:r w:rsidRPr="007614BD">
              <w:rPr>
                <w:lang w:val="de-CH"/>
              </w:rPr>
              <w:t xml:space="preserve">A link </w:t>
            </w:r>
            <w:proofErr w:type="spellStart"/>
            <w:r w:rsidRPr="007614BD">
              <w:rPr>
                <w:lang w:val="de-CH"/>
              </w:rPr>
              <w:t>should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be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placed</w:t>
            </w:r>
            <w:proofErr w:type="spellEnd"/>
            <w:r w:rsidRPr="007614BD">
              <w:rPr>
                <w:lang w:val="de-CH"/>
              </w:rPr>
              <w:t xml:space="preserve"> in </w:t>
            </w:r>
            <w:proofErr w:type="spellStart"/>
            <w:r w:rsidRPr="007614BD">
              <w:rPr>
                <w:lang w:val="de-CH"/>
              </w:rPr>
              <w:t>the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document</w:t>
            </w:r>
            <w:proofErr w:type="spellEnd"/>
            <w:r w:rsidRPr="007614BD">
              <w:rPr>
                <w:lang w:val="de-CH"/>
              </w:rPr>
              <w:t xml:space="preserve">. </w:t>
            </w:r>
            <w:proofErr w:type="spellStart"/>
            <w:r w:rsidRPr="007614BD">
              <w:rPr>
                <w:lang w:val="de-CH"/>
              </w:rPr>
              <w:t>It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should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reference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to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other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parts</w:t>
            </w:r>
            <w:proofErr w:type="spellEnd"/>
            <w:r w:rsidRPr="007614BD">
              <w:rPr>
                <w:lang w:val="de-CH"/>
              </w:rPr>
              <w:t xml:space="preserve"> oft he same </w:t>
            </w:r>
            <w:proofErr w:type="spellStart"/>
            <w:r w:rsidRPr="007614BD">
              <w:rPr>
                <w:lang w:val="de-CH"/>
              </w:rPr>
              <w:t>document</w:t>
            </w:r>
            <w:proofErr w:type="spellEnd"/>
            <w:r w:rsidRPr="007614BD">
              <w:rPr>
                <w:lang w:val="de-CH"/>
              </w:rPr>
              <w:t xml:space="preserve">. </w:t>
            </w:r>
            <w:proofErr w:type="spellStart"/>
            <w:r w:rsidRPr="007614BD">
              <w:rPr>
                <w:lang w:val="de-CH"/>
              </w:rPr>
              <w:t>No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message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should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be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displayed</w:t>
            </w:r>
            <w:proofErr w:type="spellEnd"/>
            <w:r w:rsidRPr="007614BD">
              <w:rPr>
                <w:lang w:val="de-CH"/>
              </w:rPr>
              <w:t xml:space="preserve">. </w:t>
            </w:r>
            <w:proofErr w:type="spellStart"/>
            <w:r w:rsidRPr="007614BD">
              <w:rPr>
                <w:lang w:val="de-CH"/>
              </w:rPr>
              <w:t>Furthermore</w:t>
            </w:r>
            <w:proofErr w:type="spellEnd"/>
            <w:r w:rsidRPr="007614BD">
              <w:rPr>
                <w:lang w:val="de-CH"/>
              </w:rPr>
              <w:t xml:space="preserve">, </w:t>
            </w:r>
            <w:proofErr w:type="spellStart"/>
            <w:r w:rsidRPr="007614BD">
              <w:rPr>
                <w:lang w:val="de-CH"/>
              </w:rPr>
              <w:t>no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errors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should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be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raised</w:t>
            </w:r>
            <w:proofErr w:type="spellEnd"/>
            <w:r w:rsidRPr="007614BD">
              <w:rPr>
                <w:lang w:val="de-CH"/>
              </w:rPr>
              <w:t xml:space="preserve">. </w:t>
            </w:r>
            <w:proofErr w:type="spellStart"/>
            <w:r w:rsidRPr="007614BD">
              <w:rPr>
                <w:lang w:val="de-CH"/>
              </w:rPr>
              <w:t>There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is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no</w:t>
            </w:r>
            <w:proofErr w:type="spellEnd"/>
            <w:r w:rsidRPr="007614BD">
              <w:rPr>
                <w:lang w:val="de-CH"/>
              </w:rPr>
              <w:t xml:space="preserve"> item </w:t>
            </w:r>
            <w:proofErr w:type="spellStart"/>
            <w:r w:rsidRPr="007614BD">
              <w:rPr>
                <w:lang w:val="de-CH"/>
              </w:rPr>
              <w:t>or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value</w:t>
            </w:r>
            <w:proofErr w:type="spellEnd"/>
            <w:r w:rsidRPr="007614BD">
              <w:rPr>
                <w:lang w:val="de-CH"/>
              </w:rPr>
              <w:t xml:space="preserve"> </w:t>
            </w:r>
            <w:proofErr w:type="spellStart"/>
            <w:r w:rsidRPr="007614BD">
              <w:rPr>
                <w:lang w:val="de-CH"/>
              </w:rPr>
              <w:t>returned</w:t>
            </w:r>
            <w:proofErr w:type="spellEnd"/>
            <w:r w:rsidRPr="007614BD">
              <w:rPr>
                <w:lang w:val="de-CH"/>
              </w:rPr>
              <w:t>.</w:t>
            </w:r>
          </w:p>
        </w:tc>
      </w:tr>
    </w:tbl>
    <w:p w14:paraId="1ED9748F" w14:textId="77777777" w:rsidR="000C44B2" w:rsidRPr="00CD3298" w:rsidRDefault="000C44B2" w:rsidP="000C44B2">
      <w:pPr>
        <w:rPr>
          <w:lang w:val="de-CH"/>
        </w:rPr>
      </w:pPr>
    </w:p>
    <w:p w14:paraId="17594654" w14:textId="77777777" w:rsidR="0058185F" w:rsidRPr="00CD3298" w:rsidRDefault="0058185F" w:rsidP="000C44B2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024328" w14:paraId="0593812B" w14:textId="77777777" w:rsidTr="00961A44">
        <w:tc>
          <w:tcPr>
            <w:tcW w:w="2689" w:type="dxa"/>
            <w:vAlign w:val="center"/>
          </w:tcPr>
          <w:p w14:paraId="56EBB6B7" w14:textId="77777777" w:rsidR="00024328" w:rsidRDefault="00024328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2BCD7F25" w14:textId="77777777" w:rsidR="00024328" w:rsidRDefault="00024328" w:rsidP="00024328">
            <w:pPr>
              <w:ind w:left="0"/>
            </w:pPr>
            <w:r>
              <w:t>T.3.1.2.002</w:t>
            </w:r>
          </w:p>
        </w:tc>
      </w:tr>
      <w:tr w:rsidR="00024328" w14:paraId="2E8D61BF" w14:textId="77777777" w:rsidTr="00961A44">
        <w:tc>
          <w:tcPr>
            <w:tcW w:w="2689" w:type="dxa"/>
            <w:vAlign w:val="center"/>
          </w:tcPr>
          <w:p w14:paraId="06CEF01E" w14:textId="77777777" w:rsidR="00024328" w:rsidRDefault="00024328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4BDE69CB" w14:textId="77777777" w:rsidR="00024328" w:rsidRPr="002031DD" w:rsidRDefault="00024328" w:rsidP="00024328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R3.2.2.002 </w:t>
            </w:r>
          </w:p>
        </w:tc>
      </w:tr>
      <w:tr w:rsidR="00024328" w14:paraId="16AA889B" w14:textId="77777777" w:rsidTr="00961A44">
        <w:tc>
          <w:tcPr>
            <w:tcW w:w="2689" w:type="dxa"/>
            <w:vAlign w:val="center"/>
          </w:tcPr>
          <w:p w14:paraId="00EB9D6E" w14:textId="77777777" w:rsidR="00024328" w:rsidRDefault="00024328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A032B8C" w14:textId="77777777" w:rsidR="00024328" w:rsidRDefault="00024328" w:rsidP="00024328">
            <w:pPr>
              <w:ind w:left="0"/>
            </w:pPr>
            <w:r>
              <w:t>Linking Multiple Reports</w:t>
            </w:r>
          </w:p>
        </w:tc>
      </w:tr>
      <w:tr w:rsidR="00024328" w:rsidRPr="00B77AE2" w14:paraId="32AF07F1" w14:textId="77777777" w:rsidTr="00961A44">
        <w:trPr>
          <w:trHeight w:val="663"/>
        </w:trPr>
        <w:tc>
          <w:tcPr>
            <w:tcW w:w="2689" w:type="dxa"/>
            <w:vAlign w:val="center"/>
          </w:tcPr>
          <w:p w14:paraId="27477315" w14:textId="77777777" w:rsidR="00024328" w:rsidRDefault="00F7038F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>
              <w:t>Routines</w:t>
            </w:r>
            <w:proofErr w:type="spellEnd"/>
          </w:p>
        </w:tc>
        <w:tc>
          <w:tcPr>
            <w:tcW w:w="7364" w:type="dxa"/>
          </w:tcPr>
          <w:p w14:paraId="7B16BF1F" w14:textId="3551F395" w:rsidR="00024328" w:rsidRPr="00764DE3" w:rsidRDefault="00CB142F" w:rsidP="00024328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Class: DOC</w:t>
            </w:r>
            <w:r w:rsidR="00ED2077" w:rsidRPr="00764DE3">
              <w:rPr>
                <w:lang w:val="en-US"/>
              </w:rPr>
              <w:t xml:space="preserve">UMENTLINKNODE, </w:t>
            </w:r>
            <w:r w:rsidR="00BC473A" w:rsidRPr="00764DE3">
              <w:rPr>
                <w:lang w:val="en-US"/>
              </w:rPr>
              <w:t>routine: make</w:t>
            </w:r>
            <w:r w:rsidR="00795C5A">
              <w:rPr>
                <w:lang w:val="en-US"/>
              </w:rPr>
              <w:t>;</w:t>
            </w:r>
            <w:r w:rsidR="00764DE3" w:rsidRPr="00764DE3">
              <w:rPr>
                <w:lang w:val="en-US"/>
              </w:rPr>
              <w:t xml:space="preserve"> C</w:t>
            </w:r>
            <w:r w:rsidR="00764DE3">
              <w:rPr>
                <w:lang w:val="en-US"/>
              </w:rPr>
              <w:t xml:space="preserve">lass: DOCUMENT, routine: </w:t>
            </w:r>
            <w:proofErr w:type="spellStart"/>
            <w:r w:rsidR="00764DE3">
              <w:rPr>
                <w:lang w:val="en-US"/>
              </w:rPr>
              <w:t>addChild</w:t>
            </w:r>
            <w:proofErr w:type="spellEnd"/>
          </w:p>
        </w:tc>
      </w:tr>
      <w:tr w:rsidR="00024328" w:rsidRPr="00B77AE2" w14:paraId="09342CA9" w14:textId="77777777" w:rsidTr="00961A44">
        <w:tc>
          <w:tcPr>
            <w:tcW w:w="2689" w:type="dxa"/>
            <w:vAlign w:val="center"/>
          </w:tcPr>
          <w:p w14:paraId="7FD06FCE" w14:textId="77777777" w:rsidR="00024328" w:rsidRDefault="00024328" w:rsidP="00961A44">
            <w:pPr>
              <w:ind w:left="29"/>
              <w:jc w:val="left"/>
            </w:pPr>
            <w:r>
              <w:lastRenderedPageBreak/>
              <w:t>Set Up</w:t>
            </w:r>
          </w:p>
        </w:tc>
        <w:tc>
          <w:tcPr>
            <w:tcW w:w="7364" w:type="dxa"/>
          </w:tcPr>
          <w:p w14:paraId="7A5E2812" w14:textId="51A525A9" w:rsidR="00024328" w:rsidRPr="009F2BB6" w:rsidRDefault="00CB142F" w:rsidP="00024328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Two arguments to be passed to creation procedure of the class DOCUMENTLINKNODE.</w:t>
            </w:r>
          </w:p>
        </w:tc>
      </w:tr>
      <w:tr w:rsidR="00024328" w14:paraId="26EC5515" w14:textId="77777777" w:rsidTr="00961A44">
        <w:tc>
          <w:tcPr>
            <w:tcW w:w="2689" w:type="dxa"/>
            <w:vAlign w:val="center"/>
          </w:tcPr>
          <w:p w14:paraId="31A1F516" w14:textId="77777777" w:rsidR="00024328" w:rsidRDefault="00024328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2D440E7B" w14:textId="66DCB0E8" w:rsidR="00024328" w:rsidRDefault="00393F6D" w:rsidP="00024328">
            <w:pPr>
              <w:ind w:left="0"/>
            </w:pPr>
            <w:r>
              <w:t>None</w:t>
            </w:r>
          </w:p>
        </w:tc>
      </w:tr>
      <w:tr w:rsidR="00024328" w14:paraId="53864AAB" w14:textId="77777777" w:rsidTr="00961A44">
        <w:tc>
          <w:tcPr>
            <w:tcW w:w="2689" w:type="dxa"/>
            <w:vAlign w:val="center"/>
          </w:tcPr>
          <w:p w14:paraId="5388DCA5" w14:textId="77777777" w:rsidR="00024328" w:rsidRDefault="00024328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448593DC" w14:textId="27EB831A" w:rsidR="00024328" w:rsidRDefault="003B2972" w:rsidP="00024328">
            <w:pPr>
              <w:ind w:left="0"/>
            </w:pPr>
            <w:proofErr w:type="spellStart"/>
            <w:r>
              <w:t>Document</w:t>
            </w:r>
            <w:proofErr w:type="spellEnd"/>
            <w:r>
              <w:t xml:space="preserve"> Link</w:t>
            </w:r>
          </w:p>
        </w:tc>
      </w:tr>
      <w:tr w:rsidR="00024328" w:rsidRPr="004267A5" w14:paraId="551C8FDE" w14:textId="77777777" w:rsidTr="00961A44">
        <w:tc>
          <w:tcPr>
            <w:tcW w:w="2689" w:type="dxa"/>
            <w:vAlign w:val="center"/>
          </w:tcPr>
          <w:p w14:paraId="61EB639A" w14:textId="77777777" w:rsidR="00024328" w:rsidRDefault="00024328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1E58F0DA" w14:textId="3B7B8F05" w:rsidR="00024328" w:rsidRPr="004267A5" w:rsidRDefault="00764DE3" w:rsidP="00024328">
            <w:pPr>
              <w:ind w:left="0"/>
              <w:rPr>
                <w:lang w:val="en-US"/>
              </w:rPr>
            </w:pPr>
            <w:r w:rsidRPr="004267A5">
              <w:rPr>
                <w:lang w:val="en-US"/>
              </w:rPr>
              <w:t xml:space="preserve">An object </w:t>
            </w:r>
            <w:r w:rsidR="00F446A2" w:rsidRPr="004267A5">
              <w:rPr>
                <w:lang w:val="en-US"/>
              </w:rPr>
              <w:t xml:space="preserve">characterized </w:t>
            </w:r>
            <w:r w:rsidR="004267A5" w:rsidRPr="004267A5">
              <w:rPr>
                <w:lang w:val="en-US"/>
              </w:rPr>
              <w:t>by</w:t>
            </w:r>
            <w:r w:rsidR="004267A5">
              <w:rPr>
                <w:lang w:val="en-US"/>
              </w:rPr>
              <w:t xml:space="preserve"> a </w:t>
            </w:r>
            <w:r w:rsidR="00CF3959">
              <w:rPr>
                <w:lang w:val="en-US"/>
              </w:rPr>
              <w:t xml:space="preserve">link text and a </w:t>
            </w:r>
            <w:r w:rsidR="00563476">
              <w:rPr>
                <w:lang w:val="en-US"/>
              </w:rPr>
              <w:t>DOCUMENT</w:t>
            </w:r>
            <w:r w:rsidR="00F36A97">
              <w:rPr>
                <w:lang w:val="en-US"/>
              </w:rPr>
              <w:t xml:space="preserve"> </w:t>
            </w:r>
            <w:r w:rsidR="00930D6D">
              <w:rPr>
                <w:lang w:val="en-US"/>
              </w:rPr>
              <w:t>object</w:t>
            </w:r>
            <w:r w:rsidR="002A3AA2">
              <w:rPr>
                <w:lang w:val="en-US"/>
              </w:rPr>
              <w:t>,</w:t>
            </w:r>
            <w:r w:rsidR="00CF3959">
              <w:rPr>
                <w:lang w:val="en-US"/>
              </w:rPr>
              <w:t xml:space="preserve"> on which the object </w:t>
            </w:r>
            <w:proofErr w:type="spellStart"/>
            <w:r w:rsidR="00CF3959">
              <w:rPr>
                <w:lang w:val="en-US"/>
              </w:rPr>
              <w:t>ref</w:t>
            </w:r>
            <w:r w:rsidR="00C4241A">
              <w:rPr>
                <w:lang w:val="en-US"/>
              </w:rPr>
              <w:t>e</w:t>
            </w:r>
            <w:r w:rsidR="00A87C7E">
              <w:rPr>
                <w:lang w:val="en-US"/>
              </w:rPr>
              <w:t>r</w:t>
            </w:r>
            <w:r w:rsidR="00CF3959">
              <w:rPr>
                <w:lang w:val="en-US"/>
              </w:rPr>
              <w:t>rences</w:t>
            </w:r>
            <w:proofErr w:type="spellEnd"/>
            <w:r w:rsidR="002A3AA2">
              <w:rPr>
                <w:lang w:val="en-US"/>
              </w:rPr>
              <w:t>,</w:t>
            </w:r>
            <w:r w:rsidR="00CF3959">
              <w:rPr>
                <w:lang w:val="en-US"/>
              </w:rPr>
              <w:t xml:space="preserve"> </w:t>
            </w:r>
            <w:r w:rsidR="00B46475">
              <w:rPr>
                <w:lang w:val="en-US"/>
              </w:rPr>
              <w:t>should be</w:t>
            </w:r>
            <w:r w:rsidR="00BD6580">
              <w:rPr>
                <w:lang w:val="en-US"/>
              </w:rPr>
              <w:t xml:space="preserve"> </w:t>
            </w:r>
            <w:r w:rsidR="00CF3959">
              <w:rPr>
                <w:lang w:val="en-US"/>
              </w:rPr>
              <w:t xml:space="preserve">created and assigned to an object of type DOCUMENT. </w:t>
            </w:r>
            <w:r w:rsidR="007B2F15">
              <w:rPr>
                <w:lang w:val="en-US"/>
              </w:rPr>
              <w:t xml:space="preserve">No messages should be displayed. Furthermore, no errors should be </w:t>
            </w:r>
            <w:r w:rsidR="0033609A">
              <w:rPr>
                <w:lang w:val="en-US"/>
              </w:rPr>
              <w:t>raised</w:t>
            </w:r>
            <w:r w:rsidR="00C73E3A">
              <w:rPr>
                <w:lang w:val="en-US"/>
              </w:rPr>
              <w:t>. There is no item or value returned.</w:t>
            </w:r>
          </w:p>
        </w:tc>
      </w:tr>
    </w:tbl>
    <w:p w14:paraId="43C82C16" w14:textId="77777777" w:rsidR="00777067" w:rsidRPr="004267A5" w:rsidRDefault="00777067" w:rsidP="000C44B2">
      <w:pPr>
        <w:rPr>
          <w:lang w:val="en-US"/>
        </w:rPr>
      </w:pPr>
    </w:p>
    <w:p w14:paraId="71502C2B" w14:textId="77777777" w:rsidR="0058185F" w:rsidRPr="004267A5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024328" w14:paraId="4CDE88BE" w14:textId="77777777" w:rsidTr="00961A44">
        <w:tc>
          <w:tcPr>
            <w:tcW w:w="2689" w:type="dxa"/>
            <w:vAlign w:val="center"/>
          </w:tcPr>
          <w:p w14:paraId="2BBB6835" w14:textId="77777777" w:rsidR="00024328" w:rsidRDefault="00024328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4F997306" w14:textId="77777777" w:rsidR="00024328" w:rsidRDefault="00024328" w:rsidP="00024328">
            <w:pPr>
              <w:ind w:left="0"/>
            </w:pPr>
            <w:r>
              <w:t>T.3.1.2.003</w:t>
            </w:r>
          </w:p>
        </w:tc>
      </w:tr>
      <w:tr w:rsidR="00024328" w14:paraId="00FBFB5E" w14:textId="77777777" w:rsidTr="00961A44">
        <w:tc>
          <w:tcPr>
            <w:tcW w:w="2689" w:type="dxa"/>
            <w:vAlign w:val="center"/>
          </w:tcPr>
          <w:p w14:paraId="1030B984" w14:textId="77777777" w:rsidR="00024328" w:rsidRDefault="00024328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849C449" w14:textId="77777777" w:rsidR="00024328" w:rsidRPr="009F7068" w:rsidRDefault="00024328" w:rsidP="00024328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R3.2.2.003 </w:t>
            </w:r>
          </w:p>
        </w:tc>
      </w:tr>
      <w:tr w:rsidR="00024328" w:rsidRPr="00B77AE2" w14:paraId="2BB896C1" w14:textId="77777777" w:rsidTr="00961A44">
        <w:tc>
          <w:tcPr>
            <w:tcW w:w="2689" w:type="dxa"/>
            <w:vAlign w:val="center"/>
          </w:tcPr>
          <w:p w14:paraId="5DE6E644" w14:textId="77777777" w:rsidR="00024328" w:rsidRDefault="00024328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7E1CA37B" w14:textId="77777777" w:rsidR="00024328" w:rsidRPr="009F7068" w:rsidRDefault="00024328" w:rsidP="00024328">
            <w:pPr>
              <w:pStyle w:val="Default"/>
              <w:ind w:left="0"/>
              <w:rPr>
                <w:szCs w:val="22"/>
                <w:lang w:val="en-US"/>
              </w:rPr>
            </w:pPr>
            <w:r w:rsidRPr="009F7068">
              <w:rPr>
                <w:sz w:val="22"/>
                <w:szCs w:val="22"/>
                <w:lang w:val="en-US"/>
              </w:rPr>
              <w:t xml:space="preserve">Linking Documents / Web Pages Accessible through the Web </w:t>
            </w:r>
          </w:p>
        </w:tc>
      </w:tr>
      <w:tr w:rsidR="00024328" w:rsidRPr="00B77AE2" w14:paraId="2489F1F8" w14:textId="77777777" w:rsidTr="00961A44">
        <w:tc>
          <w:tcPr>
            <w:tcW w:w="2689" w:type="dxa"/>
            <w:vAlign w:val="center"/>
          </w:tcPr>
          <w:p w14:paraId="637C2155" w14:textId="77777777" w:rsidR="00024328" w:rsidRDefault="00744688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024328">
              <w:t>Routines</w:t>
            </w:r>
            <w:proofErr w:type="spellEnd"/>
          </w:p>
        </w:tc>
        <w:tc>
          <w:tcPr>
            <w:tcW w:w="7364" w:type="dxa"/>
          </w:tcPr>
          <w:p w14:paraId="2C17B510" w14:textId="77777777" w:rsidR="00024328" w:rsidRPr="00744688" w:rsidRDefault="00744688" w:rsidP="00024328">
            <w:pPr>
              <w:ind w:left="0"/>
              <w:rPr>
                <w:lang w:val="en-US"/>
              </w:rPr>
            </w:pPr>
            <w:r w:rsidRPr="00764DE3">
              <w:rPr>
                <w:lang w:val="en-US"/>
              </w:rPr>
              <w:t xml:space="preserve">Class: </w:t>
            </w:r>
            <w:r w:rsidR="00E067C1">
              <w:rPr>
                <w:lang w:val="en-US"/>
              </w:rPr>
              <w:t>EXTERNALLINKNODE</w:t>
            </w:r>
            <w:r w:rsidRPr="00764DE3">
              <w:rPr>
                <w:lang w:val="en-US"/>
              </w:rPr>
              <w:t>, routine: make</w:t>
            </w:r>
            <w:r w:rsidR="00C156C4">
              <w:rPr>
                <w:lang w:val="en-US"/>
              </w:rPr>
              <w:t>;</w:t>
            </w:r>
            <w:r w:rsidRPr="00764DE3">
              <w:rPr>
                <w:lang w:val="en-US"/>
              </w:rPr>
              <w:t xml:space="preserve"> C</w:t>
            </w:r>
            <w:r>
              <w:rPr>
                <w:lang w:val="en-US"/>
              </w:rPr>
              <w:t xml:space="preserve">lass: DOCUMENT, routine: </w:t>
            </w:r>
            <w:proofErr w:type="spellStart"/>
            <w:r>
              <w:rPr>
                <w:lang w:val="en-US"/>
              </w:rPr>
              <w:t>addChild</w:t>
            </w:r>
            <w:proofErr w:type="spellEnd"/>
          </w:p>
        </w:tc>
      </w:tr>
      <w:tr w:rsidR="00024328" w:rsidRPr="009F2BB6" w14:paraId="34994F1F" w14:textId="77777777" w:rsidTr="00961A44">
        <w:tc>
          <w:tcPr>
            <w:tcW w:w="2689" w:type="dxa"/>
            <w:vAlign w:val="center"/>
          </w:tcPr>
          <w:p w14:paraId="5B1471B0" w14:textId="77777777" w:rsidR="00024328" w:rsidRDefault="00024328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A5A486D" w14:textId="480E5AC4" w:rsidR="00024328" w:rsidRPr="009F2BB6" w:rsidRDefault="003B2972" w:rsidP="00024328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The link (</w:t>
            </w:r>
            <w:proofErr w:type="spellStart"/>
            <w:r w:rsidRPr="009F2BB6">
              <w:rPr>
                <w:lang w:val="en-US"/>
              </w:rPr>
              <w:t>url</w:t>
            </w:r>
            <w:proofErr w:type="spellEnd"/>
            <w:r w:rsidRPr="009F2BB6">
              <w:rPr>
                <w:lang w:val="en-US"/>
              </w:rPr>
              <w:t xml:space="preserve"> address) to be provided</w:t>
            </w:r>
          </w:p>
        </w:tc>
      </w:tr>
      <w:tr w:rsidR="00024328" w14:paraId="0CB4AA6F" w14:textId="77777777" w:rsidTr="00961A44">
        <w:tc>
          <w:tcPr>
            <w:tcW w:w="2689" w:type="dxa"/>
            <w:vAlign w:val="center"/>
          </w:tcPr>
          <w:p w14:paraId="787D23B6" w14:textId="77777777" w:rsidR="00024328" w:rsidRDefault="00024328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73CFF9F2" w14:textId="7BBCF45B" w:rsidR="00024328" w:rsidRDefault="003B2972" w:rsidP="00024328">
            <w:pPr>
              <w:ind w:left="0"/>
            </w:pPr>
            <w:r>
              <w:t>None</w:t>
            </w:r>
          </w:p>
        </w:tc>
      </w:tr>
      <w:tr w:rsidR="00024328" w:rsidRPr="009F2BB6" w14:paraId="29E74B56" w14:textId="77777777" w:rsidTr="00961A44">
        <w:tc>
          <w:tcPr>
            <w:tcW w:w="2689" w:type="dxa"/>
            <w:vAlign w:val="center"/>
          </w:tcPr>
          <w:p w14:paraId="09FB1EFF" w14:textId="77777777" w:rsidR="00024328" w:rsidRDefault="00024328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01E0D8BC" w14:textId="0E933A1E" w:rsidR="00024328" w:rsidRPr="009F2BB6" w:rsidRDefault="003B2972" w:rsidP="00024328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Html</w:t>
            </w:r>
            <w:r w:rsidR="007F703F" w:rsidRPr="009F2BB6">
              <w:rPr>
                <w:lang w:val="en-US"/>
              </w:rPr>
              <w:t xml:space="preserve"> link with </w:t>
            </w:r>
            <w:proofErr w:type="spellStart"/>
            <w:r w:rsidR="007F703F" w:rsidRPr="009F2BB6">
              <w:rPr>
                <w:lang w:val="en-US"/>
              </w:rPr>
              <w:t>i</w:t>
            </w:r>
            <w:r w:rsidR="00CD3298">
              <w:rPr>
                <w:lang w:val="en-US"/>
              </w:rPr>
              <w:t>t’s</w:t>
            </w:r>
            <w:proofErr w:type="spellEnd"/>
            <w:r w:rsidR="007F703F" w:rsidRPr="009F2BB6">
              <w:rPr>
                <w:lang w:val="en-US"/>
              </w:rPr>
              <w:t xml:space="preserve"> </w:t>
            </w:r>
            <w:r w:rsidR="006D29DA" w:rsidRPr="009F2BB6">
              <w:rPr>
                <w:lang w:val="en-US"/>
              </w:rPr>
              <w:t>content</w:t>
            </w:r>
            <w:r w:rsidR="007F703F" w:rsidRPr="009F2BB6">
              <w:rPr>
                <w:lang w:val="en-US"/>
              </w:rPr>
              <w:t>.</w:t>
            </w:r>
          </w:p>
        </w:tc>
      </w:tr>
      <w:tr w:rsidR="00024328" w14:paraId="646D191A" w14:textId="77777777" w:rsidTr="00961A44">
        <w:tc>
          <w:tcPr>
            <w:tcW w:w="2689" w:type="dxa"/>
            <w:vAlign w:val="center"/>
          </w:tcPr>
          <w:p w14:paraId="2941EE13" w14:textId="77777777" w:rsidR="00024328" w:rsidRDefault="00024328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6157127C" w14:textId="77777777" w:rsidR="00024328" w:rsidRDefault="00EB4811" w:rsidP="00024328">
            <w:pPr>
              <w:ind w:left="0"/>
            </w:pPr>
            <w:r w:rsidRPr="004267A5">
              <w:rPr>
                <w:lang w:val="en-US"/>
              </w:rPr>
              <w:t>An object characterized by</w:t>
            </w:r>
            <w:r>
              <w:rPr>
                <w:lang w:val="en-US"/>
              </w:rPr>
              <w:t xml:space="preserve"> a link text and a string representing an URL, on which the object </w:t>
            </w:r>
            <w:proofErr w:type="spellStart"/>
            <w:r>
              <w:rPr>
                <w:lang w:val="en-US"/>
              </w:rPr>
              <w:t>refrences</w:t>
            </w:r>
            <w:proofErr w:type="spellEnd"/>
            <w:r>
              <w:rPr>
                <w:lang w:val="en-US"/>
              </w:rPr>
              <w:t xml:space="preserve">, </w:t>
            </w:r>
            <w:r w:rsidR="00DF50F5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created and assigned to an object of type DOCUMENT. No messages should be displayed. Furthermore, no errors should be raised. There is no item or value returned.</w:t>
            </w:r>
          </w:p>
        </w:tc>
      </w:tr>
    </w:tbl>
    <w:p w14:paraId="4868F687" w14:textId="77777777" w:rsidR="00777067" w:rsidRDefault="00777067" w:rsidP="000C44B2"/>
    <w:p w14:paraId="7DC66B16" w14:textId="77777777" w:rsidR="0058185F" w:rsidRDefault="0058185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024328" w14:paraId="461934AB" w14:textId="77777777" w:rsidTr="00961A44">
        <w:tc>
          <w:tcPr>
            <w:tcW w:w="2689" w:type="dxa"/>
            <w:vAlign w:val="center"/>
          </w:tcPr>
          <w:p w14:paraId="40072739" w14:textId="77777777" w:rsidR="00024328" w:rsidRDefault="00024328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6D7895D6" w14:textId="77777777" w:rsidR="00024328" w:rsidRDefault="00024328" w:rsidP="00024328">
            <w:pPr>
              <w:ind w:left="0"/>
            </w:pPr>
            <w:r>
              <w:t>T.3.1.2.004</w:t>
            </w:r>
          </w:p>
        </w:tc>
      </w:tr>
      <w:tr w:rsidR="00024328" w14:paraId="625652C5" w14:textId="77777777" w:rsidTr="00961A44">
        <w:tc>
          <w:tcPr>
            <w:tcW w:w="2689" w:type="dxa"/>
            <w:vAlign w:val="center"/>
          </w:tcPr>
          <w:p w14:paraId="50065CC3" w14:textId="77777777" w:rsidR="00024328" w:rsidRDefault="00024328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F217A1C" w14:textId="77777777" w:rsidR="00024328" w:rsidRPr="009F7068" w:rsidRDefault="00024328" w:rsidP="00024328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R3.2.2.004 </w:t>
            </w:r>
          </w:p>
        </w:tc>
      </w:tr>
      <w:tr w:rsidR="00024328" w14:paraId="6D116B3E" w14:textId="77777777" w:rsidTr="00961A44">
        <w:tc>
          <w:tcPr>
            <w:tcW w:w="2689" w:type="dxa"/>
            <w:vAlign w:val="center"/>
          </w:tcPr>
          <w:p w14:paraId="24B23E2A" w14:textId="77777777" w:rsidR="00024328" w:rsidRDefault="00024328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50788A1" w14:textId="77777777" w:rsidR="00024328" w:rsidRPr="009F7068" w:rsidRDefault="00024328" w:rsidP="00024328">
            <w:pPr>
              <w:pStyle w:val="Default"/>
              <w:ind w:left="0"/>
              <w:rPr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Referencing</w:t>
            </w:r>
            <w:proofErr w:type="spellEnd"/>
            <w:r>
              <w:rPr>
                <w:sz w:val="22"/>
                <w:szCs w:val="22"/>
              </w:rPr>
              <w:t xml:space="preserve"> Images </w:t>
            </w:r>
            <w:proofErr w:type="spellStart"/>
            <w:r>
              <w:rPr>
                <w:sz w:val="22"/>
                <w:szCs w:val="22"/>
              </w:rPr>
              <w:t>by</w:t>
            </w:r>
            <w:proofErr w:type="spellEnd"/>
            <w:r>
              <w:rPr>
                <w:sz w:val="22"/>
                <w:szCs w:val="22"/>
              </w:rPr>
              <w:t xml:space="preserve"> URL </w:t>
            </w:r>
          </w:p>
        </w:tc>
      </w:tr>
      <w:tr w:rsidR="00024328" w:rsidRPr="009F2BB6" w14:paraId="100DEF3E" w14:textId="77777777" w:rsidTr="00961A44">
        <w:tc>
          <w:tcPr>
            <w:tcW w:w="2689" w:type="dxa"/>
            <w:vAlign w:val="center"/>
          </w:tcPr>
          <w:p w14:paraId="504C12CC" w14:textId="77777777" w:rsidR="00024328" w:rsidRDefault="00CE36F7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024328">
              <w:t>Routines</w:t>
            </w:r>
            <w:proofErr w:type="spellEnd"/>
          </w:p>
        </w:tc>
        <w:tc>
          <w:tcPr>
            <w:tcW w:w="7364" w:type="dxa"/>
          </w:tcPr>
          <w:p w14:paraId="1179FDE5" w14:textId="5B5ACE5E" w:rsidR="00024328" w:rsidRPr="009F2BB6" w:rsidRDefault="00FF3730" w:rsidP="00024328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Class: IMAGENODE and HTMLVISITOR, routines: make and </w:t>
            </w:r>
            <w:proofErr w:type="spellStart"/>
            <w:r w:rsidRPr="009F2BB6">
              <w:rPr>
                <w:lang w:val="en-US"/>
              </w:rPr>
              <w:t>makeAlt</w:t>
            </w:r>
            <w:proofErr w:type="spellEnd"/>
          </w:p>
        </w:tc>
      </w:tr>
      <w:tr w:rsidR="00024328" w:rsidRPr="009F2BB6" w14:paraId="35540C33" w14:textId="77777777" w:rsidTr="00961A44">
        <w:tc>
          <w:tcPr>
            <w:tcW w:w="2689" w:type="dxa"/>
            <w:vAlign w:val="center"/>
          </w:tcPr>
          <w:p w14:paraId="019FE815" w14:textId="77777777" w:rsidR="00024328" w:rsidRDefault="00024328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6E9716D6" w14:textId="631546EA" w:rsidR="00024328" w:rsidRPr="009F2BB6" w:rsidRDefault="00FF3730" w:rsidP="00024328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Image file with </w:t>
            </w:r>
            <w:proofErr w:type="spellStart"/>
            <w:r w:rsidRPr="009F2BB6">
              <w:rPr>
                <w:lang w:val="en-US"/>
              </w:rPr>
              <w:t>url</w:t>
            </w:r>
            <w:proofErr w:type="spellEnd"/>
            <w:r w:rsidRPr="009F2BB6">
              <w:rPr>
                <w:lang w:val="en-US"/>
              </w:rPr>
              <w:t xml:space="preserve"> link pointing to it.</w:t>
            </w:r>
          </w:p>
        </w:tc>
      </w:tr>
      <w:tr w:rsidR="00024328" w14:paraId="29770E65" w14:textId="77777777" w:rsidTr="00961A44">
        <w:tc>
          <w:tcPr>
            <w:tcW w:w="2689" w:type="dxa"/>
            <w:vAlign w:val="center"/>
          </w:tcPr>
          <w:p w14:paraId="7464DAAA" w14:textId="77777777" w:rsidR="00024328" w:rsidRDefault="00024328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5C25994D" w14:textId="424E6476" w:rsidR="00024328" w:rsidRDefault="00FF3730" w:rsidP="00024328">
            <w:pPr>
              <w:ind w:left="0"/>
            </w:pPr>
            <w:r>
              <w:t>None</w:t>
            </w:r>
          </w:p>
        </w:tc>
      </w:tr>
      <w:tr w:rsidR="00024328" w14:paraId="212CD210" w14:textId="77777777" w:rsidTr="00961A44">
        <w:tc>
          <w:tcPr>
            <w:tcW w:w="2689" w:type="dxa"/>
            <w:vAlign w:val="center"/>
          </w:tcPr>
          <w:p w14:paraId="576FEFFD" w14:textId="77777777" w:rsidR="00024328" w:rsidRDefault="00024328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7C5698B2" w14:textId="5470E8D8" w:rsidR="00024328" w:rsidRDefault="00FF3730" w:rsidP="00024328">
            <w:pPr>
              <w:ind w:left="0"/>
            </w:pPr>
            <w:r>
              <w:t xml:space="preserve">Image </w:t>
            </w:r>
            <w:proofErr w:type="spellStart"/>
            <w:r>
              <w:t>file</w:t>
            </w:r>
            <w:proofErr w:type="spellEnd"/>
          </w:p>
        </w:tc>
      </w:tr>
      <w:tr w:rsidR="00024328" w14:paraId="5E02810A" w14:textId="77777777" w:rsidTr="00961A44">
        <w:tc>
          <w:tcPr>
            <w:tcW w:w="2689" w:type="dxa"/>
            <w:vAlign w:val="center"/>
          </w:tcPr>
          <w:p w14:paraId="4F836AC8" w14:textId="77777777" w:rsidR="00024328" w:rsidRDefault="00024328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7FA4529E" w14:textId="77777777" w:rsidR="00024328" w:rsidRDefault="00744688" w:rsidP="00024328">
            <w:pPr>
              <w:ind w:left="0"/>
            </w:pPr>
            <w:r w:rsidRPr="004267A5">
              <w:rPr>
                <w:lang w:val="en-US"/>
              </w:rPr>
              <w:t>An object characterized by</w:t>
            </w:r>
            <w:r>
              <w:rPr>
                <w:lang w:val="en-US"/>
              </w:rPr>
              <w:t xml:space="preserve"> a</w:t>
            </w:r>
            <w:r w:rsidR="00E112D4">
              <w:rPr>
                <w:lang w:val="en-US"/>
              </w:rPr>
              <w:t xml:space="preserve">n alternative text </w:t>
            </w:r>
            <w:r>
              <w:rPr>
                <w:lang w:val="en-US"/>
              </w:rPr>
              <w:t xml:space="preserve">and a string representing an URL, </w:t>
            </w:r>
            <w:r w:rsidR="00976954">
              <w:rPr>
                <w:lang w:val="en-US"/>
              </w:rPr>
              <w:t xml:space="preserve">which leads to the </w:t>
            </w:r>
            <w:proofErr w:type="spellStart"/>
            <w:r w:rsidR="00976954">
              <w:rPr>
                <w:lang w:val="en-US"/>
              </w:rPr>
              <w:t>extrenal</w:t>
            </w:r>
            <w:proofErr w:type="spellEnd"/>
            <w:r w:rsidR="00976954">
              <w:rPr>
                <w:lang w:val="en-US"/>
              </w:rPr>
              <w:t xml:space="preserve"> image</w:t>
            </w:r>
            <w:r>
              <w:rPr>
                <w:lang w:val="en-US"/>
              </w:rPr>
              <w:t xml:space="preserve">, </w:t>
            </w:r>
            <w:r w:rsidR="00DF50F5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created and assigned to an object of type DOCUMENT. No messages should be displayed. Furthermore, no errors should be raised. There is no item or value returned.</w:t>
            </w:r>
          </w:p>
        </w:tc>
      </w:tr>
    </w:tbl>
    <w:p w14:paraId="211D5066" w14:textId="77777777" w:rsidR="00777067" w:rsidRDefault="00777067" w:rsidP="000C44B2"/>
    <w:p w14:paraId="7CA224E1" w14:textId="77777777" w:rsidR="0058185F" w:rsidRDefault="0058185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431E6C1A" w14:textId="77777777" w:rsidTr="00961A44">
        <w:tc>
          <w:tcPr>
            <w:tcW w:w="2689" w:type="dxa"/>
            <w:vAlign w:val="center"/>
          </w:tcPr>
          <w:p w14:paraId="736DC50B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552D3A32" w14:textId="77777777" w:rsidR="004C6944" w:rsidRDefault="004C6944" w:rsidP="004C6944">
            <w:pPr>
              <w:ind w:left="0"/>
            </w:pPr>
            <w:r>
              <w:t>T.3.1.2.005</w:t>
            </w:r>
          </w:p>
        </w:tc>
      </w:tr>
      <w:tr w:rsidR="004C6944" w14:paraId="2FC1DB4D" w14:textId="77777777" w:rsidTr="00961A44">
        <w:tc>
          <w:tcPr>
            <w:tcW w:w="2689" w:type="dxa"/>
            <w:vAlign w:val="center"/>
          </w:tcPr>
          <w:p w14:paraId="0125F66B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286B1999" w14:textId="77777777" w:rsidR="004C6944" w:rsidRPr="009F7068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R3.2.2.005 </w:t>
            </w:r>
          </w:p>
        </w:tc>
      </w:tr>
      <w:tr w:rsidR="004C6944" w:rsidRPr="00B77AE2" w14:paraId="63EEB4D8" w14:textId="77777777" w:rsidTr="00961A44">
        <w:tc>
          <w:tcPr>
            <w:tcW w:w="2689" w:type="dxa"/>
            <w:vAlign w:val="center"/>
          </w:tcPr>
          <w:p w14:paraId="3B06DA59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0F36176" w14:textId="77777777" w:rsidR="004C6944" w:rsidRPr="009F7068" w:rsidRDefault="004C6944" w:rsidP="004C6944">
            <w:pPr>
              <w:ind w:left="0"/>
              <w:rPr>
                <w:lang w:val="en-US"/>
              </w:rPr>
            </w:pPr>
            <w:r w:rsidRPr="009F7068">
              <w:rPr>
                <w:lang w:val="en-US"/>
              </w:rPr>
              <w:t>Generating Images from Local F</w:t>
            </w:r>
            <w:r>
              <w:rPr>
                <w:lang w:val="en-US"/>
              </w:rPr>
              <w:t>iles</w:t>
            </w:r>
          </w:p>
        </w:tc>
      </w:tr>
      <w:tr w:rsidR="001A3250" w:rsidRPr="009F2BB6" w14:paraId="5E690283" w14:textId="77777777" w:rsidTr="00961A44">
        <w:tc>
          <w:tcPr>
            <w:tcW w:w="2689" w:type="dxa"/>
            <w:vAlign w:val="center"/>
          </w:tcPr>
          <w:p w14:paraId="579CBF86" w14:textId="77777777" w:rsidR="001A3250" w:rsidRDefault="001A3250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>
              <w:t>Routines</w:t>
            </w:r>
            <w:proofErr w:type="spellEnd"/>
          </w:p>
        </w:tc>
        <w:tc>
          <w:tcPr>
            <w:tcW w:w="7364" w:type="dxa"/>
          </w:tcPr>
          <w:p w14:paraId="336C5797" w14:textId="0B35B47F" w:rsidR="001A3250" w:rsidRPr="009F2BB6" w:rsidRDefault="001A3250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Class: IMAGENODE and HTMLVISITOR, routines: make and </w:t>
            </w:r>
            <w:proofErr w:type="spellStart"/>
            <w:r w:rsidRPr="009F2BB6">
              <w:rPr>
                <w:lang w:val="en-US"/>
              </w:rPr>
              <w:t>makeAlt</w:t>
            </w:r>
            <w:proofErr w:type="spellEnd"/>
          </w:p>
        </w:tc>
      </w:tr>
      <w:tr w:rsidR="001A3250" w:rsidRPr="009F2BB6" w14:paraId="3493843F" w14:textId="77777777" w:rsidTr="00961A44">
        <w:tc>
          <w:tcPr>
            <w:tcW w:w="2689" w:type="dxa"/>
            <w:vAlign w:val="center"/>
          </w:tcPr>
          <w:p w14:paraId="7D924071" w14:textId="77777777" w:rsidR="001A3250" w:rsidRDefault="001A3250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6EBF1B9F" w14:textId="5BF2EE77" w:rsidR="001A3250" w:rsidRPr="009F2BB6" w:rsidRDefault="001A3250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Image </w:t>
            </w:r>
            <w:r w:rsidR="006F0479" w:rsidRPr="009F2BB6">
              <w:rPr>
                <w:lang w:val="en-US"/>
              </w:rPr>
              <w:t>file address (with location where the image is).</w:t>
            </w:r>
          </w:p>
        </w:tc>
      </w:tr>
      <w:tr w:rsidR="001A3250" w14:paraId="4003592E" w14:textId="77777777" w:rsidTr="00961A44">
        <w:tc>
          <w:tcPr>
            <w:tcW w:w="2689" w:type="dxa"/>
            <w:vAlign w:val="center"/>
          </w:tcPr>
          <w:p w14:paraId="1A452481" w14:textId="77777777" w:rsidR="001A3250" w:rsidRDefault="001A3250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69962481" w14:textId="11B32C57" w:rsidR="001A3250" w:rsidRDefault="006F0479" w:rsidP="004C6944">
            <w:pPr>
              <w:ind w:left="0"/>
            </w:pPr>
            <w:r>
              <w:t>None</w:t>
            </w:r>
          </w:p>
        </w:tc>
      </w:tr>
      <w:tr w:rsidR="001A3250" w14:paraId="6A2425F2" w14:textId="77777777" w:rsidTr="00961A44">
        <w:tc>
          <w:tcPr>
            <w:tcW w:w="2689" w:type="dxa"/>
            <w:vAlign w:val="center"/>
          </w:tcPr>
          <w:p w14:paraId="5B811E43" w14:textId="77777777" w:rsidR="001A3250" w:rsidRDefault="001A3250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0372E768" w14:textId="21B8C8AB" w:rsidR="001A3250" w:rsidRDefault="006F0479" w:rsidP="004C6944">
            <w:pPr>
              <w:ind w:left="0"/>
            </w:pPr>
            <w:r>
              <w:t xml:space="preserve">Image </w:t>
            </w:r>
            <w:proofErr w:type="spellStart"/>
            <w:r>
              <w:t>file</w:t>
            </w:r>
            <w:proofErr w:type="spellEnd"/>
          </w:p>
        </w:tc>
      </w:tr>
      <w:tr w:rsidR="001A3250" w14:paraId="662BFA29" w14:textId="77777777" w:rsidTr="00961A44">
        <w:tc>
          <w:tcPr>
            <w:tcW w:w="2689" w:type="dxa"/>
            <w:vAlign w:val="center"/>
          </w:tcPr>
          <w:p w14:paraId="07D0925A" w14:textId="77777777" w:rsidR="001A3250" w:rsidRDefault="001A3250" w:rsidP="00961A44">
            <w:pPr>
              <w:ind w:left="29"/>
              <w:jc w:val="left"/>
            </w:pPr>
            <w:r>
              <w:lastRenderedPageBreak/>
              <w:t>Oracle</w:t>
            </w:r>
          </w:p>
        </w:tc>
        <w:tc>
          <w:tcPr>
            <w:tcW w:w="7364" w:type="dxa"/>
          </w:tcPr>
          <w:p w14:paraId="678B4D93" w14:textId="77777777" w:rsidR="001A3250" w:rsidRDefault="001A3250" w:rsidP="004C6944">
            <w:pPr>
              <w:ind w:left="0"/>
            </w:pPr>
            <w:r w:rsidRPr="004267A5">
              <w:rPr>
                <w:lang w:val="en-US"/>
              </w:rPr>
              <w:t>An object characterized by</w:t>
            </w:r>
            <w:r>
              <w:rPr>
                <w:lang w:val="en-US"/>
              </w:rPr>
              <w:t xml:space="preserve"> an alternative text and a string representing a local file path, which leads to the local image, should </w:t>
            </w:r>
            <w:proofErr w:type="spellStart"/>
            <w:r>
              <w:rPr>
                <w:lang w:val="en-US"/>
              </w:rPr>
              <w:t>created</w:t>
            </w:r>
            <w:proofErr w:type="spellEnd"/>
            <w:r>
              <w:rPr>
                <w:lang w:val="en-US"/>
              </w:rPr>
              <w:t xml:space="preserve"> and assigned to an object of type DOCUMENT. No messages should be displayed. Furthermore, no errors should be raised. There is no item or value returned.</w:t>
            </w:r>
          </w:p>
        </w:tc>
      </w:tr>
    </w:tbl>
    <w:p w14:paraId="4028D71A" w14:textId="77777777" w:rsidR="00777067" w:rsidRDefault="00777067" w:rsidP="000C44B2"/>
    <w:p w14:paraId="79D0E2F9" w14:textId="77777777" w:rsidR="0058185F" w:rsidRDefault="0058185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368F9E4A" w14:textId="77777777" w:rsidTr="00961A44">
        <w:tc>
          <w:tcPr>
            <w:tcW w:w="2689" w:type="dxa"/>
            <w:vAlign w:val="center"/>
          </w:tcPr>
          <w:p w14:paraId="5DA06530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6D56D0A8" w14:textId="77777777" w:rsidR="004C6944" w:rsidRDefault="004C6944" w:rsidP="004C6944">
            <w:pPr>
              <w:ind w:left="0"/>
            </w:pPr>
            <w:r>
              <w:t>T.3.1.2.006</w:t>
            </w:r>
          </w:p>
        </w:tc>
      </w:tr>
      <w:tr w:rsidR="004C6944" w14:paraId="05B63DD1" w14:textId="77777777" w:rsidTr="00961A44">
        <w:tc>
          <w:tcPr>
            <w:tcW w:w="2689" w:type="dxa"/>
            <w:vAlign w:val="center"/>
          </w:tcPr>
          <w:p w14:paraId="3EB84E08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F9657E2" w14:textId="77777777" w:rsidR="004C6944" w:rsidRPr="0030741B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R3.2.2.006 </w:t>
            </w:r>
          </w:p>
        </w:tc>
      </w:tr>
      <w:tr w:rsidR="004C6944" w14:paraId="6A1BC920" w14:textId="77777777" w:rsidTr="00961A44">
        <w:tc>
          <w:tcPr>
            <w:tcW w:w="2689" w:type="dxa"/>
            <w:vAlign w:val="center"/>
          </w:tcPr>
          <w:p w14:paraId="3B6E1DB1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0A75F3EF" w14:textId="77777777" w:rsidR="004C6944" w:rsidRDefault="004C6944" w:rsidP="004C6944">
            <w:pPr>
              <w:ind w:left="0"/>
            </w:pPr>
            <w:proofErr w:type="spellStart"/>
            <w:r>
              <w:t>Creating</w:t>
            </w:r>
            <w:proofErr w:type="spellEnd"/>
            <w:r>
              <w:t xml:space="preserve"> Bullet Lists</w:t>
            </w:r>
          </w:p>
        </w:tc>
      </w:tr>
      <w:tr w:rsidR="004C6944" w:rsidRPr="00B77AE2" w14:paraId="6C5E4639" w14:textId="77777777" w:rsidTr="00961A44">
        <w:tc>
          <w:tcPr>
            <w:tcW w:w="2689" w:type="dxa"/>
            <w:vAlign w:val="center"/>
          </w:tcPr>
          <w:p w14:paraId="46FFBE65" w14:textId="77777777" w:rsidR="004C6944" w:rsidRDefault="00AA190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5C380680" w14:textId="77777777" w:rsidR="004C6944" w:rsidRPr="009A38A2" w:rsidRDefault="009A38A2" w:rsidP="004C6944">
            <w:pPr>
              <w:ind w:left="0"/>
              <w:rPr>
                <w:lang w:val="en-US"/>
              </w:rPr>
            </w:pPr>
            <w:r w:rsidRPr="009A38A2">
              <w:rPr>
                <w:lang w:val="en-US"/>
              </w:rPr>
              <w:t>Class: LISTITEMNODE, routine: make; Clas</w:t>
            </w:r>
            <w:r>
              <w:rPr>
                <w:lang w:val="en-US"/>
              </w:rPr>
              <w:t xml:space="preserve">s: LISTNODE, procedure: make, </w:t>
            </w:r>
            <w:proofErr w:type="spellStart"/>
            <w:r>
              <w:rPr>
                <w:lang w:val="en-US"/>
              </w:rPr>
              <w:t>addChild</w:t>
            </w:r>
            <w:proofErr w:type="spellEnd"/>
            <w:r>
              <w:rPr>
                <w:lang w:val="en-US"/>
              </w:rPr>
              <w:t xml:space="preserve">; Class: DOCMENT, procedure: </w:t>
            </w:r>
            <w:proofErr w:type="spellStart"/>
            <w:r>
              <w:rPr>
                <w:lang w:val="en-US"/>
              </w:rPr>
              <w:t>addChild</w:t>
            </w:r>
            <w:proofErr w:type="spellEnd"/>
          </w:p>
        </w:tc>
      </w:tr>
      <w:tr w:rsidR="004C6944" w:rsidRPr="00B77AE2" w14:paraId="27656E1B" w14:textId="77777777" w:rsidTr="00961A44">
        <w:tc>
          <w:tcPr>
            <w:tcW w:w="2689" w:type="dxa"/>
            <w:vAlign w:val="center"/>
          </w:tcPr>
          <w:p w14:paraId="77B8DDDB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0A242328" w14:textId="6A103194" w:rsidR="004C6944" w:rsidRPr="009F2BB6" w:rsidRDefault="00282F8D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Text as argument for the class LISTITEMNODE.</w:t>
            </w:r>
          </w:p>
        </w:tc>
      </w:tr>
      <w:tr w:rsidR="004C6944" w14:paraId="5A1D2680" w14:textId="77777777" w:rsidTr="00961A44">
        <w:tc>
          <w:tcPr>
            <w:tcW w:w="2689" w:type="dxa"/>
            <w:vAlign w:val="center"/>
          </w:tcPr>
          <w:p w14:paraId="793DBA9A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502C9A02" w14:textId="4E169679" w:rsidR="004C6944" w:rsidRDefault="002661E5" w:rsidP="004C6944">
            <w:pPr>
              <w:ind w:left="0"/>
            </w:pPr>
            <w:r>
              <w:t>None</w:t>
            </w:r>
          </w:p>
        </w:tc>
      </w:tr>
      <w:tr w:rsidR="004C6944" w14:paraId="44E54426" w14:textId="77777777" w:rsidTr="00961A44">
        <w:tc>
          <w:tcPr>
            <w:tcW w:w="2689" w:type="dxa"/>
            <w:vAlign w:val="center"/>
          </w:tcPr>
          <w:p w14:paraId="2B5AEC4B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5A27D362" w14:textId="539782B6" w:rsidR="004C6944" w:rsidRDefault="002661E5" w:rsidP="004C6944">
            <w:pPr>
              <w:ind w:left="0"/>
            </w:pPr>
            <w:r>
              <w:t>Text</w:t>
            </w:r>
          </w:p>
        </w:tc>
      </w:tr>
      <w:tr w:rsidR="004C6944" w:rsidRPr="00772393" w14:paraId="5908DB22" w14:textId="77777777" w:rsidTr="00961A44">
        <w:tc>
          <w:tcPr>
            <w:tcW w:w="2689" w:type="dxa"/>
            <w:vAlign w:val="center"/>
          </w:tcPr>
          <w:p w14:paraId="2A742EB6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4630CBD7" w14:textId="77777777" w:rsidR="004C6944" w:rsidRPr="00772393" w:rsidRDefault="00042DD3" w:rsidP="004C694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One or multiple</w:t>
            </w:r>
            <w:r w:rsidR="00772393" w:rsidRPr="00772393">
              <w:rPr>
                <w:lang w:val="en-US"/>
              </w:rPr>
              <w:t xml:space="preserve"> object</w:t>
            </w:r>
            <w:r>
              <w:rPr>
                <w:lang w:val="en-US"/>
              </w:rPr>
              <w:t>s</w:t>
            </w:r>
            <w:r w:rsidR="00772393" w:rsidRPr="00772393">
              <w:rPr>
                <w:lang w:val="en-US"/>
              </w:rPr>
              <w:t xml:space="preserve"> of type L</w:t>
            </w:r>
            <w:r w:rsidR="00772393">
              <w:rPr>
                <w:lang w:val="en-US"/>
              </w:rPr>
              <w:t xml:space="preserve">ISTITEMNODE containing simple text </w:t>
            </w:r>
            <w:r w:rsidR="00FB6ABC">
              <w:rPr>
                <w:lang w:val="en-US"/>
              </w:rPr>
              <w:t>should be</w:t>
            </w:r>
            <w:r w:rsidR="00772393">
              <w:rPr>
                <w:lang w:val="en-US"/>
              </w:rPr>
              <w:t xml:space="preserve"> created and </w:t>
            </w:r>
            <w:r>
              <w:rPr>
                <w:lang w:val="en-US"/>
              </w:rPr>
              <w:t>added to an object of type LISTNODE. The latter is assigned to an object of type DOCUMENT. The text contained in the objects of LISTITEMNODE are given by user</w:t>
            </w:r>
            <w:r w:rsidR="00AA09ED">
              <w:rPr>
                <w:lang w:val="en-US"/>
              </w:rPr>
              <w:t xml:space="preserve"> </w:t>
            </w:r>
            <w:r>
              <w:rPr>
                <w:lang w:val="en-US"/>
              </w:rPr>
              <w:t>input.</w:t>
            </w:r>
            <w:r w:rsidR="008E7440">
              <w:rPr>
                <w:lang w:val="en-US"/>
              </w:rPr>
              <w:t xml:space="preserve"> </w:t>
            </w:r>
            <w:r w:rsidR="00AA09ED">
              <w:rPr>
                <w:lang w:val="en-US"/>
              </w:rPr>
              <w:t>No messages should be displayed. Furthermore, no errors should be raised. There is no item or value returned.</w:t>
            </w:r>
          </w:p>
        </w:tc>
      </w:tr>
    </w:tbl>
    <w:p w14:paraId="43CB93FF" w14:textId="77777777" w:rsidR="00777067" w:rsidRPr="00772393" w:rsidRDefault="00777067" w:rsidP="000C44B2">
      <w:pPr>
        <w:rPr>
          <w:lang w:val="en-US"/>
        </w:rPr>
      </w:pPr>
    </w:p>
    <w:p w14:paraId="73F98602" w14:textId="77777777" w:rsidR="00777067" w:rsidRPr="00772393" w:rsidRDefault="00777067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30C6A852" w14:textId="77777777" w:rsidTr="00961A44">
        <w:tc>
          <w:tcPr>
            <w:tcW w:w="2689" w:type="dxa"/>
            <w:vAlign w:val="center"/>
          </w:tcPr>
          <w:p w14:paraId="4696FBE7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294AAC74" w14:textId="77777777" w:rsidR="004C6944" w:rsidRDefault="004C6944" w:rsidP="004C6944">
            <w:pPr>
              <w:ind w:left="0"/>
            </w:pPr>
            <w:r>
              <w:t>T.3.1.2.007</w:t>
            </w:r>
          </w:p>
        </w:tc>
      </w:tr>
      <w:tr w:rsidR="004C6944" w14:paraId="405E7120" w14:textId="77777777" w:rsidTr="00961A44">
        <w:tc>
          <w:tcPr>
            <w:tcW w:w="2689" w:type="dxa"/>
            <w:vAlign w:val="center"/>
          </w:tcPr>
          <w:p w14:paraId="503424E2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7B77DCCC" w14:textId="77777777" w:rsidR="004C6944" w:rsidRPr="000F2AF3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R3.2.2.007 </w:t>
            </w:r>
          </w:p>
        </w:tc>
      </w:tr>
      <w:tr w:rsidR="004C6944" w14:paraId="7073795E" w14:textId="77777777" w:rsidTr="00961A44">
        <w:tc>
          <w:tcPr>
            <w:tcW w:w="2689" w:type="dxa"/>
            <w:vAlign w:val="center"/>
          </w:tcPr>
          <w:p w14:paraId="0226AB93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2090DCCD" w14:textId="77777777" w:rsidR="004C6944" w:rsidRDefault="004C6944" w:rsidP="004C6944">
            <w:pPr>
              <w:ind w:left="0"/>
            </w:pPr>
            <w:proofErr w:type="spellStart"/>
            <w:r>
              <w:t>Creating</w:t>
            </w:r>
            <w:proofErr w:type="spellEnd"/>
            <w:r>
              <w:t xml:space="preserve"> </w:t>
            </w:r>
            <w:proofErr w:type="spellStart"/>
            <w:r>
              <w:t>Tables</w:t>
            </w:r>
            <w:proofErr w:type="spellEnd"/>
          </w:p>
        </w:tc>
      </w:tr>
      <w:tr w:rsidR="004C6944" w:rsidRPr="00B77AE2" w14:paraId="03D46217" w14:textId="77777777" w:rsidTr="00961A44">
        <w:tc>
          <w:tcPr>
            <w:tcW w:w="2689" w:type="dxa"/>
            <w:vAlign w:val="center"/>
          </w:tcPr>
          <w:p w14:paraId="1903F447" w14:textId="13F297AC" w:rsidR="004C6944" w:rsidRDefault="0005544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47BEF546" w14:textId="0FD49CA6" w:rsidR="004C6944" w:rsidRPr="009F2BB6" w:rsidRDefault="002A3EA9" w:rsidP="00900F51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Class: TABLENODE;</w:t>
            </w:r>
            <w:r w:rsidR="00D838E3">
              <w:rPr>
                <w:lang w:val="en-US"/>
              </w:rPr>
              <w:t xml:space="preserve"> </w:t>
            </w:r>
            <w:r w:rsidRPr="009F2BB6">
              <w:rPr>
                <w:lang w:val="en-US"/>
              </w:rPr>
              <w:t>TABLEROWNODE,</w:t>
            </w:r>
            <w:r w:rsidR="00055443">
              <w:rPr>
                <w:lang w:val="en-US"/>
              </w:rPr>
              <w:t xml:space="preserve"> </w:t>
            </w:r>
            <w:r w:rsidR="00900F51" w:rsidRPr="009F2BB6">
              <w:rPr>
                <w:lang w:val="en-US"/>
              </w:rPr>
              <w:t>TABLECELLNODE,</w:t>
            </w:r>
            <w:r w:rsidRPr="009F2BB6">
              <w:rPr>
                <w:lang w:val="en-US"/>
              </w:rPr>
              <w:t xml:space="preserve"> Routines: </w:t>
            </w:r>
            <w:proofErr w:type="spellStart"/>
            <w:r w:rsidR="00EB72C0" w:rsidRPr="009F2BB6">
              <w:rPr>
                <w:lang w:val="en-US"/>
              </w:rPr>
              <w:t>addChild</w:t>
            </w:r>
            <w:proofErr w:type="spellEnd"/>
            <w:r w:rsidR="00EB72C0" w:rsidRPr="009F2BB6">
              <w:rPr>
                <w:lang w:val="en-US"/>
              </w:rPr>
              <w:t xml:space="preserve">, </w:t>
            </w:r>
            <w:r w:rsidR="00900F51" w:rsidRPr="009F2BB6">
              <w:rPr>
                <w:lang w:val="en-US"/>
              </w:rPr>
              <w:t>make.</w:t>
            </w:r>
          </w:p>
        </w:tc>
      </w:tr>
      <w:tr w:rsidR="004C6944" w:rsidRPr="00B77AE2" w14:paraId="7B34E782" w14:textId="77777777" w:rsidTr="00961A44">
        <w:tc>
          <w:tcPr>
            <w:tcW w:w="2689" w:type="dxa"/>
            <w:vAlign w:val="center"/>
          </w:tcPr>
          <w:p w14:paraId="05C3AFCD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F3BFBBA" w14:textId="09FCD81B" w:rsidR="004C6944" w:rsidRPr="009F2BB6" w:rsidRDefault="00900F51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body as argument for creation procedure for class TABLECELLNODE.</w:t>
            </w:r>
          </w:p>
        </w:tc>
      </w:tr>
      <w:tr w:rsidR="004C6944" w14:paraId="66C4CAF5" w14:textId="77777777" w:rsidTr="00961A44">
        <w:tc>
          <w:tcPr>
            <w:tcW w:w="2689" w:type="dxa"/>
            <w:vAlign w:val="center"/>
          </w:tcPr>
          <w:p w14:paraId="37A2575E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69FE95C6" w14:textId="5EB88002" w:rsidR="004C6944" w:rsidRDefault="00E1795B" w:rsidP="004C6944">
            <w:pPr>
              <w:ind w:left="0"/>
            </w:pPr>
            <w:r>
              <w:t>None</w:t>
            </w:r>
          </w:p>
        </w:tc>
      </w:tr>
      <w:tr w:rsidR="004C6944" w14:paraId="63A8B762" w14:textId="77777777" w:rsidTr="00961A44">
        <w:tc>
          <w:tcPr>
            <w:tcW w:w="2689" w:type="dxa"/>
            <w:vAlign w:val="center"/>
          </w:tcPr>
          <w:p w14:paraId="26AB06C7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0A2FB7BE" w14:textId="4E56004E" w:rsidR="004C6944" w:rsidRDefault="0035740F" w:rsidP="004C6944">
            <w:pPr>
              <w:ind w:left="0"/>
            </w:pPr>
            <w:r>
              <w:t xml:space="preserve">Text </w:t>
            </w:r>
            <w:proofErr w:type="spellStart"/>
            <w:r>
              <w:t>passed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</w:t>
            </w:r>
            <w:proofErr w:type="spellStart"/>
            <w:r>
              <w:t>argument</w:t>
            </w:r>
            <w:proofErr w:type="spellEnd"/>
            <w:r>
              <w:t>.</w:t>
            </w:r>
          </w:p>
        </w:tc>
      </w:tr>
      <w:tr w:rsidR="004C6944" w:rsidRPr="009F2BB6" w14:paraId="5506EC16" w14:textId="77777777" w:rsidTr="00961A44">
        <w:tc>
          <w:tcPr>
            <w:tcW w:w="2689" w:type="dxa"/>
            <w:vAlign w:val="center"/>
          </w:tcPr>
          <w:p w14:paraId="5A900FC1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63B94131" w14:textId="6B042296" w:rsidR="004C6944" w:rsidRPr="009F2BB6" w:rsidRDefault="0035740F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Table with columns and rows, filled by calling elements of the list in the TABLENODE.</w:t>
            </w:r>
          </w:p>
        </w:tc>
      </w:tr>
    </w:tbl>
    <w:p w14:paraId="059BE86E" w14:textId="77777777" w:rsidR="00777067" w:rsidRPr="009F2BB6" w:rsidRDefault="00777067" w:rsidP="000C44B2">
      <w:pPr>
        <w:rPr>
          <w:lang w:val="en-US"/>
        </w:rPr>
      </w:pPr>
    </w:p>
    <w:p w14:paraId="49306EAB" w14:textId="77777777" w:rsidR="0058185F" w:rsidRPr="009F2BB6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50DE6910" w14:textId="77777777" w:rsidTr="00961A44">
        <w:tc>
          <w:tcPr>
            <w:tcW w:w="2689" w:type="dxa"/>
            <w:vAlign w:val="center"/>
          </w:tcPr>
          <w:p w14:paraId="6212847D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7B719E9A" w14:textId="77777777" w:rsidR="004C6944" w:rsidRDefault="004C6944" w:rsidP="004C6944">
            <w:pPr>
              <w:ind w:left="0"/>
            </w:pPr>
            <w:r>
              <w:t>T.3.1.2.008</w:t>
            </w:r>
          </w:p>
        </w:tc>
      </w:tr>
      <w:tr w:rsidR="004C6944" w14:paraId="2D944A27" w14:textId="77777777" w:rsidTr="00961A44">
        <w:tc>
          <w:tcPr>
            <w:tcW w:w="2689" w:type="dxa"/>
            <w:vAlign w:val="center"/>
          </w:tcPr>
          <w:p w14:paraId="7F717309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E571382" w14:textId="77777777" w:rsidR="004C6944" w:rsidRPr="00970A9D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R3.2.2.008 </w:t>
            </w:r>
          </w:p>
        </w:tc>
      </w:tr>
      <w:tr w:rsidR="004C6944" w14:paraId="430D960D" w14:textId="77777777" w:rsidTr="00961A44">
        <w:tc>
          <w:tcPr>
            <w:tcW w:w="2689" w:type="dxa"/>
            <w:vAlign w:val="center"/>
          </w:tcPr>
          <w:p w14:paraId="2CED9189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0F506AB" w14:textId="77777777" w:rsidR="004C6944" w:rsidRDefault="004C6944" w:rsidP="004C6944">
            <w:pPr>
              <w:ind w:left="0"/>
            </w:pPr>
            <w:r>
              <w:t>Text</w:t>
            </w:r>
          </w:p>
        </w:tc>
      </w:tr>
      <w:tr w:rsidR="004C6944" w:rsidRPr="00B77AE2" w14:paraId="342CD318" w14:textId="77777777" w:rsidTr="00961A44">
        <w:tc>
          <w:tcPr>
            <w:tcW w:w="2689" w:type="dxa"/>
            <w:vAlign w:val="center"/>
          </w:tcPr>
          <w:p w14:paraId="7B4258F2" w14:textId="77777777" w:rsidR="004C6944" w:rsidRDefault="005F25FA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3B5B2F28" w14:textId="77777777" w:rsidR="004C6944" w:rsidRPr="005F25FA" w:rsidRDefault="005F25FA" w:rsidP="004C6944">
            <w:pPr>
              <w:ind w:left="0"/>
              <w:rPr>
                <w:lang w:val="en-US"/>
              </w:rPr>
            </w:pPr>
            <w:r w:rsidRPr="005F25FA">
              <w:rPr>
                <w:lang w:val="en-US"/>
              </w:rPr>
              <w:t>Class: TEXTNODE, routine: make; C</w:t>
            </w:r>
            <w:r>
              <w:rPr>
                <w:lang w:val="en-US"/>
              </w:rPr>
              <w:t>lass: DOCUMENT</w:t>
            </w:r>
            <w:r w:rsidR="00C75555">
              <w:rPr>
                <w:lang w:val="en-US"/>
              </w:rPr>
              <w:t xml:space="preserve">, routine: </w:t>
            </w:r>
            <w:proofErr w:type="spellStart"/>
            <w:r w:rsidR="00C75555">
              <w:rPr>
                <w:lang w:val="en-US"/>
              </w:rPr>
              <w:t>addChild</w:t>
            </w:r>
            <w:proofErr w:type="spellEnd"/>
          </w:p>
        </w:tc>
      </w:tr>
      <w:tr w:rsidR="004C6944" w:rsidRPr="00B77AE2" w14:paraId="39A78AC3" w14:textId="77777777" w:rsidTr="00961A44">
        <w:tc>
          <w:tcPr>
            <w:tcW w:w="2689" w:type="dxa"/>
            <w:vAlign w:val="center"/>
          </w:tcPr>
          <w:p w14:paraId="36AB1716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5CA178E3" w14:textId="7A65A093" w:rsidR="004C6944" w:rsidRPr="009F2BB6" w:rsidRDefault="00D04AF9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Text as argument for make of the class TEXTNODE.</w:t>
            </w:r>
          </w:p>
        </w:tc>
      </w:tr>
      <w:tr w:rsidR="004C6944" w14:paraId="798B02A0" w14:textId="77777777" w:rsidTr="00961A44">
        <w:tc>
          <w:tcPr>
            <w:tcW w:w="2689" w:type="dxa"/>
            <w:vAlign w:val="center"/>
          </w:tcPr>
          <w:p w14:paraId="6B831CB3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1FF0F245" w14:textId="211C89A2" w:rsidR="004C6944" w:rsidRDefault="00846C89" w:rsidP="004C6944">
            <w:pPr>
              <w:ind w:left="0"/>
            </w:pPr>
            <w:r>
              <w:t>None</w:t>
            </w:r>
          </w:p>
        </w:tc>
      </w:tr>
      <w:tr w:rsidR="004C6944" w14:paraId="4392402D" w14:textId="77777777" w:rsidTr="00961A44">
        <w:tc>
          <w:tcPr>
            <w:tcW w:w="2689" w:type="dxa"/>
            <w:vAlign w:val="center"/>
          </w:tcPr>
          <w:p w14:paraId="64F0B1DA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00E3F09C" w14:textId="5ED8CB77" w:rsidR="004C6944" w:rsidRDefault="00846C89" w:rsidP="004C6944">
            <w:pPr>
              <w:ind w:left="0"/>
            </w:pPr>
            <w:r>
              <w:t>Text</w:t>
            </w:r>
          </w:p>
        </w:tc>
      </w:tr>
      <w:tr w:rsidR="004C6944" w:rsidRPr="00CF5033" w14:paraId="338371CF" w14:textId="77777777" w:rsidTr="00961A44">
        <w:tc>
          <w:tcPr>
            <w:tcW w:w="2689" w:type="dxa"/>
            <w:vAlign w:val="center"/>
          </w:tcPr>
          <w:p w14:paraId="5CB4DE55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21C23BF9" w14:textId="585185B6" w:rsidR="004C6944" w:rsidRPr="00CF5033" w:rsidRDefault="00CF5033" w:rsidP="004C6944">
            <w:pPr>
              <w:ind w:left="0"/>
              <w:rPr>
                <w:lang w:val="en-US"/>
              </w:rPr>
            </w:pPr>
            <w:r w:rsidRPr="00CF5033">
              <w:rPr>
                <w:lang w:val="en-US"/>
              </w:rPr>
              <w:t>An object specified by a</w:t>
            </w:r>
            <w:r>
              <w:rPr>
                <w:lang w:val="en-US"/>
              </w:rPr>
              <w:t xml:space="preserve"> string entered by the user</w:t>
            </w:r>
            <w:r w:rsidR="007C54CB">
              <w:rPr>
                <w:lang w:val="en-US"/>
              </w:rPr>
              <w:t xml:space="preserve"> should be</w:t>
            </w:r>
            <w:r>
              <w:rPr>
                <w:lang w:val="en-US"/>
              </w:rPr>
              <w:t xml:space="preserve"> contained in an object of type DOC</w:t>
            </w:r>
            <w:r w:rsidR="00B101C0">
              <w:rPr>
                <w:lang w:val="en-US"/>
              </w:rPr>
              <w:t>U</w:t>
            </w:r>
            <w:r>
              <w:rPr>
                <w:lang w:val="en-US"/>
              </w:rPr>
              <w:t xml:space="preserve">MENT. </w:t>
            </w:r>
            <w:r w:rsidR="009F6E39">
              <w:rPr>
                <w:lang w:val="en-US"/>
              </w:rPr>
              <w:t>No messages should be displayed. Furthermore, no errors should be raised. There is no item or value returned.</w:t>
            </w:r>
          </w:p>
        </w:tc>
      </w:tr>
    </w:tbl>
    <w:p w14:paraId="54B1EE6F" w14:textId="77777777" w:rsidR="00777067" w:rsidRPr="00CF5033" w:rsidRDefault="00777067" w:rsidP="000C44B2">
      <w:pPr>
        <w:rPr>
          <w:lang w:val="en-US"/>
        </w:rPr>
      </w:pPr>
    </w:p>
    <w:p w14:paraId="4915092A" w14:textId="77777777" w:rsidR="0058185F" w:rsidRPr="00CF5033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25E8F4AC" w14:textId="77777777" w:rsidTr="00961A44">
        <w:tc>
          <w:tcPr>
            <w:tcW w:w="2689" w:type="dxa"/>
            <w:vAlign w:val="center"/>
          </w:tcPr>
          <w:p w14:paraId="470D7F3A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6BD6AE48" w14:textId="77777777" w:rsidR="004C6944" w:rsidRDefault="004C6944" w:rsidP="004C6944">
            <w:pPr>
              <w:ind w:left="0"/>
            </w:pPr>
            <w:r>
              <w:t>T.3.1.2.009</w:t>
            </w:r>
          </w:p>
        </w:tc>
      </w:tr>
      <w:tr w:rsidR="004C6944" w14:paraId="239BA7CF" w14:textId="77777777" w:rsidTr="00961A44">
        <w:tc>
          <w:tcPr>
            <w:tcW w:w="2689" w:type="dxa"/>
            <w:vAlign w:val="center"/>
          </w:tcPr>
          <w:p w14:paraId="74FF2F57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7CC81A08" w14:textId="77777777" w:rsidR="004C6944" w:rsidRDefault="004C6944" w:rsidP="004C6944">
            <w:pPr>
              <w:ind w:left="0"/>
            </w:pPr>
            <w:r>
              <w:t>R3.2.2.009</w:t>
            </w:r>
          </w:p>
        </w:tc>
      </w:tr>
      <w:tr w:rsidR="004C6944" w14:paraId="6C4B0656" w14:textId="77777777" w:rsidTr="00961A44">
        <w:tc>
          <w:tcPr>
            <w:tcW w:w="2689" w:type="dxa"/>
            <w:vAlign w:val="center"/>
          </w:tcPr>
          <w:p w14:paraId="25817044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71BC9FCA" w14:textId="77777777" w:rsidR="004C6944" w:rsidRDefault="004C6944" w:rsidP="004C6944">
            <w:pPr>
              <w:ind w:left="0"/>
            </w:pPr>
            <w:r>
              <w:t>Headers</w:t>
            </w:r>
          </w:p>
        </w:tc>
      </w:tr>
      <w:tr w:rsidR="004C6944" w:rsidRPr="00B77AE2" w14:paraId="39537A35" w14:textId="77777777" w:rsidTr="00961A44">
        <w:tc>
          <w:tcPr>
            <w:tcW w:w="2689" w:type="dxa"/>
            <w:vAlign w:val="center"/>
          </w:tcPr>
          <w:p w14:paraId="153EF81F" w14:textId="77777777" w:rsidR="004C6944" w:rsidRDefault="00336B4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2BC17FE0" w14:textId="77777777" w:rsidR="004C6944" w:rsidRPr="00F446CC" w:rsidRDefault="00336B43" w:rsidP="004C6944">
            <w:pPr>
              <w:ind w:left="0"/>
              <w:rPr>
                <w:lang w:val="en-US"/>
              </w:rPr>
            </w:pPr>
            <w:r w:rsidRPr="00F446CC">
              <w:rPr>
                <w:lang w:val="en-US"/>
              </w:rPr>
              <w:t>Class: HEADINGNODE</w:t>
            </w:r>
            <w:r w:rsidR="00F446CC" w:rsidRPr="00F446CC">
              <w:rPr>
                <w:lang w:val="en-US"/>
              </w:rPr>
              <w:t>, routine: make; C</w:t>
            </w:r>
            <w:r w:rsidR="00F446CC">
              <w:rPr>
                <w:lang w:val="en-US"/>
              </w:rPr>
              <w:t xml:space="preserve">lass DOCUMENT, routine: </w:t>
            </w:r>
            <w:proofErr w:type="spellStart"/>
            <w:r w:rsidR="00F446CC">
              <w:rPr>
                <w:lang w:val="en-US"/>
              </w:rPr>
              <w:t>addChild</w:t>
            </w:r>
            <w:proofErr w:type="spellEnd"/>
          </w:p>
        </w:tc>
      </w:tr>
      <w:tr w:rsidR="004C6944" w:rsidRPr="009F2BB6" w14:paraId="16A7548A" w14:textId="77777777" w:rsidTr="00961A44">
        <w:tc>
          <w:tcPr>
            <w:tcW w:w="2689" w:type="dxa"/>
            <w:vAlign w:val="center"/>
          </w:tcPr>
          <w:p w14:paraId="5284282E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3066040" w14:textId="29B3C5DE" w:rsidR="004C6944" w:rsidRPr="009F2BB6" w:rsidRDefault="0088017A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Text and Level </w:t>
            </w:r>
            <w:r w:rsidR="00656778" w:rsidRPr="009F2BB6">
              <w:rPr>
                <w:lang w:val="en-US"/>
              </w:rPr>
              <w:t>argument for make of HEADINGNODE.</w:t>
            </w:r>
          </w:p>
        </w:tc>
      </w:tr>
      <w:tr w:rsidR="004C6944" w14:paraId="00773261" w14:textId="77777777" w:rsidTr="00961A44">
        <w:tc>
          <w:tcPr>
            <w:tcW w:w="2689" w:type="dxa"/>
            <w:vAlign w:val="center"/>
          </w:tcPr>
          <w:p w14:paraId="2C62EB14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69E139E7" w14:textId="23409C6C" w:rsidR="004C6944" w:rsidRDefault="00CA0994" w:rsidP="004C6944">
            <w:pPr>
              <w:ind w:left="0"/>
            </w:pPr>
            <w:r>
              <w:t>None</w:t>
            </w:r>
          </w:p>
        </w:tc>
      </w:tr>
      <w:tr w:rsidR="004C6944" w14:paraId="66BA3622" w14:textId="77777777" w:rsidTr="00961A44">
        <w:tc>
          <w:tcPr>
            <w:tcW w:w="2689" w:type="dxa"/>
            <w:vAlign w:val="center"/>
          </w:tcPr>
          <w:p w14:paraId="77D47672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2CD0F0FF" w14:textId="535FD171" w:rsidR="004C6944" w:rsidRDefault="001D6D11" w:rsidP="004C6944">
            <w:pPr>
              <w:ind w:left="0"/>
            </w:pPr>
            <w:r>
              <w:t>Text</w:t>
            </w:r>
            <w:r w:rsidR="00257B5C">
              <w:t xml:space="preserve"> </w:t>
            </w:r>
            <w:proofErr w:type="spellStart"/>
            <w:r w:rsidR="00257B5C">
              <w:t>provided</w:t>
            </w:r>
            <w:proofErr w:type="spellEnd"/>
          </w:p>
        </w:tc>
      </w:tr>
      <w:tr w:rsidR="004C6944" w:rsidRPr="003828A8" w14:paraId="6F9A9200" w14:textId="77777777" w:rsidTr="00961A44">
        <w:tc>
          <w:tcPr>
            <w:tcW w:w="2689" w:type="dxa"/>
            <w:vAlign w:val="center"/>
          </w:tcPr>
          <w:p w14:paraId="10BBABD8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0ABC29C1" w14:textId="77777777" w:rsidR="004C6944" w:rsidRPr="003828A8" w:rsidRDefault="003828A8" w:rsidP="004C6944">
            <w:pPr>
              <w:ind w:left="0"/>
              <w:rPr>
                <w:lang w:val="en-US"/>
              </w:rPr>
            </w:pPr>
            <w:r w:rsidRPr="003828A8">
              <w:rPr>
                <w:lang w:val="en-US"/>
              </w:rPr>
              <w:t>An object of type H</w:t>
            </w:r>
            <w:r>
              <w:rPr>
                <w:lang w:val="en-US"/>
              </w:rPr>
              <w:t xml:space="preserve">EADINGNODE which is characterized by two features representing the heading text and hierarchy level </w:t>
            </w:r>
            <w:r w:rsidR="00FF3715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contained in an object of type DOCUMENT.</w:t>
            </w:r>
            <w:r w:rsidR="00874C6F">
              <w:rPr>
                <w:lang w:val="en-US"/>
              </w:rPr>
              <w:t xml:space="preserve"> No messages should be displayed. Furthermore, no errors should be raised. There is no item or value returned.</w:t>
            </w:r>
          </w:p>
        </w:tc>
      </w:tr>
    </w:tbl>
    <w:p w14:paraId="17DFEF61" w14:textId="77777777" w:rsidR="00777067" w:rsidRPr="003828A8" w:rsidRDefault="00777067" w:rsidP="000C44B2">
      <w:pPr>
        <w:rPr>
          <w:lang w:val="en-US"/>
        </w:rPr>
      </w:pPr>
    </w:p>
    <w:p w14:paraId="04EF2CF1" w14:textId="77777777" w:rsidR="0058185F" w:rsidRPr="003828A8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4136B141" w14:textId="77777777" w:rsidTr="00961A44">
        <w:tc>
          <w:tcPr>
            <w:tcW w:w="2689" w:type="dxa"/>
            <w:vAlign w:val="center"/>
          </w:tcPr>
          <w:p w14:paraId="669BBEB7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7FF04FEA" w14:textId="77777777" w:rsidR="004C6944" w:rsidRDefault="004C6944" w:rsidP="004C6944">
            <w:pPr>
              <w:ind w:left="0"/>
            </w:pPr>
            <w:r>
              <w:t>T.3.1.2.010</w:t>
            </w:r>
          </w:p>
        </w:tc>
      </w:tr>
      <w:tr w:rsidR="004C6944" w:rsidRPr="005B40F7" w14:paraId="402CD123" w14:textId="77777777" w:rsidTr="00961A44">
        <w:tc>
          <w:tcPr>
            <w:tcW w:w="2689" w:type="dxa"/>
            <w:vAlign w:val="center"/>
          </w:tcPr>
          <w:p w14:paraId="6A3ADE28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F6992AC" w14:textId="77777777" w:rsidR="004C6944" w:rsidRPr="005B40F7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R3.2.2.010 </w:t>
            </w:r>
          </w:p>
        </w:tc>
      </w:tr>
      <w:tr w:rsidR="004C6944" w14:paraId="5D371A25" w14:textId="77777777" w:rsidTr="00961A44">
        <w:tc>
          <w:tcPr>
            <w:tcW w:w="2689" w:type="dxa"/>
            <w:vAlign w:val="center"/>
          </w:tcPr>
          <w:p w14:paraId="126000E9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080FB248" w14:textId="77777777" w:rsidR="004C6944" w:rsidRDefault="004C6944" w:rsidP="004C6944">
            <w:pPr>
              <w:ind w:left="0"/>
            </w:pPr>
            <w:proofErr w:type="spellStart"/>
            <w:r>
              <w:t>Including</w:t>
            </w:r>
            <w:proofErr w:type="spellEnd"/>
            <w:r>
              <w:t xml:space="preserve"> </w:t>
            </w:r>
            <w:proofErr w:type="spellStart"/>
            <w:r>
              <w:t>Existing</w:t>
            </w:r>
            <w:proofErr w:type="spellEnd"/>
            <w:r>
              <w:t xml:space="preserve"> Code</w:t>
            </w:r>
          </w:p>
        </w:tc>
      </w:tr>
      <w:tr w:rsidR="004C6944" w:rsidRPr="00B77AE2" w14:paraId="30152D44" w14:textId="77777777" w:rsidTr="00961A44">
        <w:tc>
          <w:tcPr>
            <w:tcW w:w="2689" w:type="dxa"/>
            <w:vAlign w:val="center"/>
          </w:tcPr>
          <w:p w14:paraId="25F2DACE" w14:textId="5E29751F" w:rsidR="004C6944" w:rsidRDefault="0005544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70C0D0BF" w14:textId="77777777" w:rsidR="004C6944" w:rsidRPr="00AC4CA7" w:rsidRDefault="00861A58" w:rsidP="004C6944">
            <w:pPr>
              <w:ind w:left="0"/>
              <w:rPr>
                <w:lang w:val="en-US"/>
              </w:rPr>
            </w:pPr>
            <w:r w:rsidRPr="00AC4CA7">
              <w:rPr>
                <w:lang w:val="en-US"/>
              </w:rPr>
              <w:t xml:space="preserve">Class: </w:t>
            </w:r>
            <w:r w:rsidR="00AC4CA7" w:rsidRPr="00AC4CA7">
              <w:rPr>
                <w:lang w:val="en-US"/>
              </w:rPr>
              <w:t xml:space="preserve">CUSTOMELEMENT, routines: make, </w:t>
            </w:r>
            <w:proofErr w:type="spellStart"/>
            <w:r w:rsidR="00AC4CA7" w:rsidRPr="00AC4CA7">
              <w:rPr>
                <w:lang w:val="en-US"/>
              </w:rPr>
              <w:t>a</w:t>
            </w:r>
            <w:r w:rsidR="00AC4CA7">
              <w:rPr>
                <w:lang w:val="en-US"/>
              </w:rPr>
              <w:t>ddText</w:t>
            </w:r>
            <w:proofErr w:type="spellEnd"/>
          </w:p>
        </w:tc>
      </w:tr>
      <w:tr w:rsidR="004C6944" w:rsidRPr="00B77AE2" w14:paraId="3AFC6B44" w14:textId="77777777" w:rsidTr="00961A44">
        <w:tc>
          <w:tcPr>
            <w:tcW w:w="2689" w:type="dxa"/>
            <w:vAlign w:val="center"/>
          </w:tcPr>
          <w:p w14:paraId="3776698A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54BB92D2" w14:textId="55CB5949" w:rsidR="004C6944" w:rsidRPr="009F2BB6" w:rsidRDefault="002E2E38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Text as argument for make of the affected class.</w:t>
            </w:r>
          </w:p>
        </w:tc>
      </w:tr>
      <w:tr w:rsidR="004C6944" w14:paraId="3A7F1935" w14:textId="77777777" w:rsidTr="00961A44">
        <w:tc>
          <w:tcPr>
            <w:tcW w:w="2689" w:type="dxa"/>
            <w:vAlign w:val="center"/>
          </w:tcPr>
          <w:p w14:paraId="00ABD58A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5B2BCDB2" w14:textId="752D2713" w:rsidR="004C6944" w:rsidRDefault="002E2E38" w:rsidP="004C6944">
            <w:pPr>
              <w:ind w:left="0"/>
            </w:pPr>
            <w:r>
              <w:t>None</w:t>
            </w:r>
          </w:p>
        </w:tc>
      </w:tr>
      <w:tr w:rsidR="004C6944" w14:paraId="28ECBFF1" w14:textId="77777777" w:rsidTr="00961A44">
        <w:tc>
          <w:tcPr>
            <w:tcW w:w="2689" w:type="dxa"/>
            <w:vAlign w:val="center"/>
          </w:tcPr>
          <w:p w14:paraId="38F6C8A4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6E7C12DE" w14:textId="4445FDB4" w:rsidR="004C6944" w:rsidRDefault="002E2E38" w:rsidP="004C6944">
            <w:pPr>
              <w:ind w:left="0"/>
            </w:pPr>
            <w:r>
              <w:t>Given Text</w:t>
            </w:r>
          </w:p>
        </w:tc>
      </w:tr>
      <w:tr w:rsidR="004C6944" w:rsidRPr="00874C6F" w14:paraId="49C33D82" w14:textId="77777777" w:rsidTr="00961A44">
        <w:tc>
          <w:tcPr>
            <w:tcW w:w="2689" w:type="dxa"/>
            <w:vAlign w:val="center"/>
          </w:tcPr>
          <w:p w14:paraId="1D8C4C9B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2A6397CC" w14:textId="77777777" w:rsidR="004C6944" w:rsidRPr="00874C6F" w:rsidRDefault="00874C6F" w:rsidP="004C6944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An object of type CUSTOMELEMENT containing </w:t>
            </w: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user-specified string representing markup code </w:t>
            </w:r>
            <w:r w:rsidR="005A43CF">
              <w:rPr>
                <w:lang w:val="en-US"/>
              </w:rPr>
              <w:t xml:space="preserve">should be </w:t>
            </w:r>
            <w:r>
              <w:rPr>
                <w:lang w:val="en-US"/>
              </w:rPr>
              <w:t xml:space="preserve">assigned to an </w:t>
            </w:r>
            <w:proofErr w:type="spellStart"/>
            <w:r>
              <w:rPr>
                <w:lang w:val="en-US"/>
              </w:rPr>
              <w:t>oject</w:t>
            </w:r>
            <w:proofErr w:type="spellEnd"/>
            <w:r>
              <w:rPr>
                <w:lang w:val="en-US"/>
              </w:rPr>
              <w:t xml:space="preserve"> of type DOCUMENT. No messages should be displayed. Furthermore, no errors should be raised. There is no item or value returned.</w:t>
            </w:r>
          </w:p>
        </w:tc>
      </w:tr>
    </w:tbl>
    <w:p w14:paraId="621B7A3E" w14:textId="77777777" w:rsidR="0058185F" w:rsidRPr="00874C6F" w:rsidRDefault="0058185F" w:rsidP="000C44B2">
      <w:pPr>
        <w:rPr>
          <w:lang w:val="en-US"/>
        </w:rPr>
      </w:pPr>
    </w:p>
    <w:p w14:paraId="532D8A71" w14:textId="77777777" w:rsidR="0058185F" w:rsidRPr="00874C6F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591429C2" w14:textId="77777777" w:rsidTr="00961A44">
        <w:tc>
          <w:tcPr>
            <w:tcW w:w="2689" w:type="dxa"/>
            <w:vAlign w:val="center"/>
          </w:tcPr>
          <w:p w14:paraId="1524FCCD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4702FF97" w14:textId="77777777" w:rsidR="004C6944" w:rsidRDefault="004C6944" w:rsidP="004C6944">
            <w:pPr>
              <w:ind w:left="0"/>
            </w:pPr>
            <w:r>
              <w:t>T.3.1.2.011</w:t>
            </w:r>
          </w:p>
        </w:tc>
      </w:tr>
      <w:tr w:rsidR="004C6944" w14:paraId="2F7950E0" w14:textId="77777777" w:rsidTr="00961A44">
        <w:tc>
          <w:tcPr>
            <w:tcW w:w="2689" w:type="dxa"/>
            <w:vAlign w:val="center"/>
          </w:tcPr>
          <w:p w14:paraId="7592D283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CA2E008" w14:textId="77777777" w:rsidR="004C6944" w:rsidRPr="00AE4BD6" w:rsidRDefault="004C6944" w:rsidP="004C6944">
            <w:pPr>
              <w:ind w:left="0"/>
            </w:pPr>
            <w:r>
              <w:t>R3.2.2.011</w:t>
            </w:r>
          </w:p>
        </w:tc>
      </w:tr>
      <w:tr w:rsidR="004C6944" w14:paraId="6B0A07E6" w14:textId="77777777" w:rsidTr="00961A44">
        <w:tc>
          <w:tcPr>
            <w:tcW w:w="2689" w:type="dxa"/>
            <w:vAlign w:val="center"/>
          </w:tcPr>
          <w:p w14:paraId="5C205D2B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0A31283" w14:textId="77777777" w:rsidR="004C6944" w:rsidRDefault="004C6944" w:rsidP="004C6944">
            <w:pPr>
              <w:ind w:left="0"/>
            </w:pPr>
            <w:r>
              <w:t xml:space="preserve">Reading </w:t>
            </w:r>
            <w:proofErr w:type="spellStart"/>
            <w:r>
              <w:t>from</w:t>
            </w:r>
            <w:proofErr w:type="spellEnd"/>
            <w:r>
              <w:t xml:space="preserve"> File</w:t>
            </w:r>
          </w:p>
        </w:tc>
      </w:tr>
      <w:tr w:rsidR="004C6944" w14:paraId="50207D63" w14:textId="77777777" w:rsidTr="00961A44">
        <w:tc>
          <w:tcPr>
            <w:tcW w:w="2689" w:type="dxa"/>
            <w:vAlign w:val="center"/>
          </w:tcPr>
          <w:p w14:paraId="7ADDFA5D" w14:textId="77777777" w:rsidR="004C6944" w:rsidRPr="00CD3298" w:rsidRDefault="009E2739" w:rsidP="00961A44">
            <w:pPr>
              <w:ind w:left="29"/>
              <w:jc w:val="left"/>
            </w:pPr>
            <w:proofErr w:type="spellStart"/>
            <w:r w:rsidRPr="00CD3298">
              <w:t>Classes</w:t>
            </w:r>
            <w:proofErr w:type="spellEnd"/>
            <w:r w:rsidRPr="00CD3298">
              <w:t xml:space="preserve"> and </w:t>
            </w:r>
            <w:proofErr w:type="spellStart"/>
            <w:r w:rsidR="004C6944" w:rsidRPr="00CD3298">
              <w:t>Routines</w:t>
            </w:r>
            <w:proofErr w:type="spellEnd"/>
          </w:p>
        </w:tc>
        <w:tc>
          <w:tcPr>
            <w:tcW w:w="7364" w:type="dxa"/>
          </w:tcPr>
          <w:p w14:paraId="30DAACB6" w14:textId="767E54FB" w:rsidR="004C6944" w:rsidRDefault="009F2D06" w:rsidP="004C6944">
            <w:pPr>
              <w:ind w:left="0"/>
            </w:pPr>
            <w:r>
              <w:t>Class: FILEWRITER</w:t>
            </w:r>
          </w:p>
        </w:tc>
      </w:tr>
      <w:tr w:rsidR="004C6944" w14:paraId="25F6DCA9" w14:textId="77777777" w:rsidTr="00961A44">
        <w:tc>
          <w:tcPr>
            <w:tcW w:w="2689" w:type="dxa"/>
            <w:vAlign w:val="center"/>
          </w:tcPr>
          <w:p w14:paraId="09770C72" w14:textId="77777777" w:rsidR="004C6944" w:rsidRPr="00CD3298" w:rsidRDefault="004C6944" w:rsidP="00961A44">
            <w:pPr>
              <w:ind w:left="29"/>
              <w:jc w:val="left"/>
            </w:pPr>
            <w:r w:rsidRPr="00CD3298">
              <w:t>Set Up</w:t>
            </w:r>
          </w:p>
        </w:tc>
        <w:tc>
          <w:tcPr>
            <w:tcW w:w="7364" w:type="dxa"/>
          </w:tcPr>
          <w:p w14:paraId="37251DD9" w14:textId="7065C258" w:rsidR="004C6944" w:rsidRDefault="006951D1" w:rsidP="004C6944">
            <w:pPr>
              <w:ind w:left="0"/>
            </w:pPr>
            <w:r>
              <w:t xml:space="preserve">Path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>.</w:t>
            </w:r>
          </w:p>
        </w:tc>
      </w:tr>
      <w:tr w:rsidR="004C6944" w14:paraId="16F01428" w14:textId="77777777" w:rsidTr="00961A44">
        <w:tc>
          <w:tcPr>
            <w:tcW w:w="2689" w:type="dxa"/>
            <w:vAlign w:val="center"/>
          </w:tcPr>
          <w:p w14:paraId="0A7BF62C" w14:textId="77777777" w:rsidR="004C6944" w:rsidRPr="00CD3298" w:rsidRDefault="004C6944" w:rsidP="00961A44">
            <w:pPr>
              <w:ind w:left="29"/>
              <w:jc w:val="left"/>
            </w:pPr>
            <w:proofErr w:type="spellStart"/>
            <w:r w:rsidRPr="00CD3298">
              <w:t>Tear</w:t>
            </w:r>
            <w:proofErr w:type="spellEnd"/>
            <w:r w:rsidRPr="00CD3298">
              <w:t xml:space="preserve"> Down</w:t>
            </w:r>
          </w:p>
        </w:tc>
        <w:tc>
          <w:tcPr>
            <w:tcW w:w="7364" w:type="dxa"/>
          </w:tcPr>
          <w:p w14:paraId="509FA0FE" w14:textId="4C861E99" w:rsidR="004C6944" w:rsidRDefault="00531045" w:rsidP="004C6944">
            <w:pPr>
              <w:ind w:left="0"/>
            </w:pPr>
            <w:r>
              <w:t>Delete File</w:t>
            </w:r>
          </w:p>
        </w:tc>
      </w:tr>
      <w:tr w:rsidR="004C6944" w14:paraId="3C9D1156" w14:textId="77777777" w:rsidTr="00961A44">
        <w:tc>
          <w:tcPr>
            <w:tcW w:w="2689" w:type="dxa"/>
            <w:vAlign w:val="center"/>
          </w:tcPr>
          <w:p w14:paraId="1341FAE1" w14:textId="77777777" w:rsidR="004C6944" w:rsidRPr="00CD3298" w:rsidRDefault="004C6944" w:rsidP="00961A44">
            <w:pPr>
              <w:ind w:left="29"/>
              <w:jc w:val="left"/>
            </w:pPr>
            <w:r w:rsidRPr="00CD3298">
              <w:t>Test Data</w:t>
            </w:r>
          </w:p>
        </w:tc>
        <w:tc>
          <w:tcPr>
            <w:tcW w:w="7364" w:type="dxa"/>
          </w:tcPr>
          <w:p w14:paraId="654253FE" w14:textId="5050BAE8" w:rsidR="004C6944" w:rsidRPr="000E4E80" w:rsidRDefault="00531045" w:rsidP="004C6944">
            <w:pPr>
              <w:ind w:left="0"/>
            </w:pPr>
            <w:r w:rsidRPr="000E4E80">
              <w:t xml:space="preserve">File </w:t>
            </w:r>
            <w:proofErr w:type="spellStart"/>
            <w:r w:rsidRPr="000E4E80">
              <w:t>read</w:t>
            </w:r>
            <w:proofErr w:type="spellEnd"/>
          </w:p>
        </w:tc>
      </w:tr>
      <w:tr w:rsidR="004C6944" w:rsidRPr="000E4E80" w14:paraId="3B6929C7" w14:textId="77777777" w:rsidTr="00961A44">
        <w:tc>
          <w:tcPr>
            <w:tcW w:w="2689" w:type="dxa"/>
            <w:vAlign w:val="center"/>
          </w:tcPr>
          <w:p w14:paraId="70AEF6D1" w14:textId="77777777" w:rsidR="004C6944" w:rsidRPr="00CD3298" w:rsidRDefault="004C6944" w:rsidP="00961A44">
            <w:pPr>
              <w:ind w:left="29"/>
              <w:jc w:val="left"/>
            </w:pPr>
            <w:r w:rsidRPr="00CD3298">
              <w:t>Oracle</w:t>
            </w:r>
          </w:p>
        </w:tc>
        <w:tc>
          <w:tcPr>
            <w:tcW w:w="7364" w:type="dxa"/>
          </w:tcPr>
          <w:p w14:paraId="033FA352" w14:textId="34433CFF" w:rsidR="004C6944" w:rsidRPr="000E4E80" w:rsidRDefault="000E4E80" w:rsidP="004C6944">
            <w:pPr>
              <w:ind w:left="0"/>
              <w:rPr>
                <w:lang w:val="de-CH"/>
              </w:rPr>
            </w:pPr>
            <w:r w:rsidRPr="000E4E80">
              <w:rPr>
                <w:lang w:val="de-CH"/>
              </w:rPr>
              <w:t xml:space="preserve">A </w:t>
            </w:r>
            <w:proofErr w:type="spellStart"/>
            <w:r w:rsidRPr="000E4E80">
              <w:rPr>
                <w:lang w:val="de-CH"/>
              </w:rPr>
              <w:t>path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to</w:t>
            </w:r>
            <w:proofErr w:type="spellEnd"/>
            <w:r w:rsidRPr="000E4E80">
              <w:rPr>
                <w:lang w:val="de-CH"/>
              </w:rPr>
              <w:t xml:space="preserve"> a </w:t>
            </w:r>
            <w:proofErr w:type="spellStart"/>
            <w:r w:rsidRPr="000E4E80">
              <w:rPr>
                <w:lang w:val="de-CH"/>
              </w:rPr>
              <w:t>text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file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should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be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given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to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the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function</w:t>
            </w:r>
            <w:proofErr w:type="spellEnd"/>
            <w:r w:rsidRPr="000E4E80">
              <w:rPr>
                <w:lang w:val="de-CH"/>
              </w:rPr>
              <w:t xml:space="preserve">, so </w:t>
            </w:r>
            <w:proofErr w:type="spellStart"/>
            <w:r w:rsidRPr="000E4E80">
              <w:rPr>
                <w:lang w:val="de-CH"/>
              </w:rPr>
              <w:t>that</w:t>
            </w:r>
            <w:proofErr w:type="spellEnd"/>
            <w:r w:rsidRPr="000E4E80">
              <w:rPr>
                <w:lang w:val="de-CH"/>
              </w:rPr>
              <w:t xml:space="preserve"> </w:t>
            </w:r>
            <w:proofErr w:type="spellStart"/>
            <w:r w:rsidRPr="000E4E80">
              <w:rPr>
                <w:lang w:val="de-CH"/>
              </w:rPr>
              <w:t>the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content</w:t>
            </w:r>
            <w:proofErr w:type="spellEnd"/>
            <w:r>
              <w:rPr>
                <w:lang w:val="de-CH"/>
              </w:rPr>
              <w:t xml:space="preserve"> oft </w:t>
            </w:r>
            <w:proofErr w:type="spellStart"/>
            <w:r>
              <w:rPr>
                <w:lang w:val="de-CH"/>
              </w:rPr>
              <w:t>the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file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is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read</w:t>
            </w:r>
            <w:proofErr w:type="spellEnd"/>
            <w:r>
              <w:rPr>
                <w:lang w:val="de-CH"/>
              </w:rPr>
              <w:t xml:space="preserve"> and </w:t>
            </w:r>
            <w:proofErr w:type="spellStart"/>
            <w:r w:rsidR="00C477BB">
              <w:rPr>
                <w:lang w:val="de-CH"/>
              </w:rPr>
              <w:t>returned</w:t>
            </w:r>
            <w:proofErr w:type="spellEnd"/>
            <w:r>
              <w:rPr>
                <w:lang w:val="de-CH"/>
              </w:rPr>
              <w:t xml:space="preserve">. An </w:t>
            </w:r>
            <w:proofErr w:type="spellStart"/>
            <w:r>
              <w:rPr>
                <w:lang w:val="de-CH"/>
              </w:rPr>
              <w:t>error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should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raised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if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file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can</w:t>
            </w:r>
            <w:proofErr w:type="spellEnd"/>
            <w:r>
              <w:rPr>
                <w:lang w:val="de-CH"/>
              </w:rPr>
              <w:t xml:space="preserve"> not </w:t>
            </w:r>
            <w:proofErr w:type="spellStart"/>
            <w:r>
              <w:rPr>
                <w:lang w:val="de-CH"/>
              </w:rPr>
              <w:t>be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read</w:t>
            </w:r>
            <w:proofErr w:type="spellEnd"/>
            <w:r>
              <w:rPr>
                <w:lang w:val="de-CH"/>
              </w:rPr>
              <w:t>.</w:t>
            </w:r>
            <w:r w:rsidR="00C477BB">
              <w:rPr>
                <w:lang w:val="de-CH"/>
              </w:rPr>
              <w:t xml:space="preserve"> The </w:t>
            </w:r>
            <w:proofErr w:type="spellStart"/>
            <w:r w:rsidR="00C477BB">
              <w:rPr>
                <w:lang w:val="de-CH"/>
              </w:rPr>
              <w:t>content</w:t>
            </w:r>
            <w:proofErr w:type="spellEnd"/>
            <w:r w:rsidR="00C477BB">
              <w:rPr>
                <w:lang w:val="de-CH"/>
              </w:rPr>
              <w:t xml:space="preserve"> oft he </w:t>
            </w:r>
            <w:proofErr w:type="spellStart"/>
            <w:r w:rsidR="00C477BB">
              <w:rPr>
                <w:lang w:val="de-CH"/>
              </w:rPr>
              <w:t>file</w:t>
            </w:r>
            <w:proofErr w:type="spellEnd"/>
            <w:r w:rsidR="00C477BB">
              <w:rPr>
                <w:lang w:val="de-CH"/>
              </w:rPr>
              <w:t xml:space="preserve"> </w:t>
            </w:r>
            <w:proofErr w:type="spellStart"/>
            <w:r w:rsidR="00C477BB">
              <w:rPr>
                <w:lang w:val="de-CH"/>
              </w:rPr>
              <w:t>is</w:t>
            </w:r>
            <w:proofErr w:type="spellEnd"/>
            <w:r w:rsidR="00C477BB">
              <w:rPr>
                <w:lang w:val="de-CH"/>
              </w:rPr>
              <w:t xml:space="preserve"> </w:t>
            </w:r>
            <w:proofErr w:type="spellStart"/>
            <w:r w:rsidR="00C477BB">
              <w:rPr>
                <w:lang w:val="de-CH"/>
              </w:rPr>
              <w:t>returned</w:t>
            </w:r>
            <w:proofErr w:type="spellEnd"/>
            <w:r w:rsidR="00C477BB">
              <w:rPr>
                <w:lang w:val="de-CH"/>
              </w:rPr>
              <w:t>.</w:t>
            </w:r>
          </w:p>
        </w:tc>
      </w:tr>
    </w:tbl>
    <w:p w14:paraId="4C74787C" w14:textId="427B440B" w:rsidR="00777067" w:rsidRPr="000E4E80" w:rsidRDefault="00777067" w:rsidP="000C44B2">
      <w:pPr>
        <w:rPr>
          <w:lang w:val="de-CH"/>
        </w:rPr>
      </w:pPr>
    </w:p>
    <w:p w14:paraId="0DEE2E25" w14:textId="77777777" w:rsidR="000A1F96" w:rsidRPr="000E4E80" w:rsidRDefault="000A1F96" w:rsidP="000C44B2">
      <w:pPr>
        <w:rPr>
          <w:lang w:val="de-CH"/>
        </w:rPr>
      </w:pPr>
    </w:p>
    <w:p w14:paraId="2B3EF894" w14:textId="77777777" w:rsidR="00D528F8" w:rsidRDefault="00D528F8" w:rsidP="00D528F8">
      <w:pPr>
        <w:pStyle w:val="berschrift3"/>
      </w:pPr>
      <w:bookmarkStart w:id="15" w:name="_Toc500174832"/>
      <w:proofErr w:type="spellStart"/>
      <w:r>
        <w:t>Document</w:t>
      </w:r>
      <w:proofErr w:type="spellEnd"/>
      <w:r>
        <w:t xml:space="preserve"> </w:t>
      </w:r>
      <w:proofErr w:type="spellStart"/>
      <w:r>
        <w:t>Structure</w:t>
      </w:r>
      <w:bookmarkEnd w:id="15"/>
      <w:proofErr w:type="spellEnd"/>
    </w:p>
    <w:p w14:paraId="29D2FCD7" w14:textId="77777777" w:rsidR="00D528F8" w:rsidRDefault="00D528F8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6E6D938B" w14:textId="77777777" w:rsidTr="00961A44">
        <w:tc>
          <w:tcPr>
            <w:tcW w:w="2689" w:type="dxa"/>
            <w:vAlign w:val="center"/>
          </w:tcPr>
          <w:p w14:paraId="1E3A8AFD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46F2DF4E" w14:textId="77777777" w:rsidR="004C6944" w:rsidRDefault="004C6944" w:rsidP="004C6944">
            <w:pPr>
              <w:ind w:left="0"/>
            </w:pPr>
            <w:r>
              <w:t>T.3.1.3.001</w:t>
            </w:r>
          </w:p>
        </w:tc>
      </w:tr>
      <w:tr w:rsidR="004C6944" w14:paraId="250CA6A9" w14:textId="77777777" w:rsidTr="00961A44">
        <w:tc>
          <w:tcPr>
            <w:tcW w:w="2689" w:type="dxa"/>
            <w:vAlign w:val="center"/>
          </w:tcPr>
          <w:p w14:paraId="7CC21E06" w14:textId="77777777" w:rsidR="004C6944" w:rsidRDefault="004C6944" w:rsidP="00961A44">
            <w:pPr>
              <w:ind w:left="29"/>
              <w:jc w:val="left"/>
            </w:pPr>
            <w:r>
              <w:lastRenderedPageBreak/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E06C6FD" w14:textId="77777777" w:rsidR="004C6944" w:rsidRPr="00533DA4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R3.2.3.001 </w:t>
            </w:r>
          </w:p>
        </w:tc>
      </w:tr>
      <w:tr w:rsidR="004C6944" w14:paraId="136C566B" w14:textId="77777777" w:rsidTr="00961A44">
        <w:tc>
          <w:tcPr>
            <w:tcW w:w="2689" w:type="dxa"/>
            <w:vAlign w:val="center"/>
          </w:tcPr>
          <w:p w14:paraId="7162778F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6991A4CE" w14:textId="77777777" w:rsidR="004C6944" w:rsidRDefault="004C6944" w:rsidP="004C6944">
            <w:pPr>
              <w:ind w:left="0"/>
            </w:pPr>
            <w:proofErr w:type="spellStart"/>
            <w:r>
              <w:t>Document</w:t>
            </w:r>
            <w:proofErr w:type="spellEnd"/>
            <w:r>
              <w:t xml:space="preserve"> Name</w:t>
            </w:r>
          </w:p>
        </w:tc>
      </w:tr>
      <w:tr w:rsidR="004C6944" w:rsidRPr="00B77AE2" w14:paraId="4E899D57" w14:textId="77777777" w:rsidTr="00961A44">
        <w:tc>
          <w:tcPr>
            <w:tcW w:w="2689" w:type="dxa"/>
            <w:vAlign w:val="center"/>
          </w:tcPr>
          <w:p w14:paraId="3E3C09B5" w14:textId="77777777" w:rsidR="004C6944" w:rsidRDefault="005E304E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204D3F7F" w14:textId="77777777" w:rsidR="004C6944" w:rsidRPr="00935404" w:rsidRDefault="005E304E" w:rsidP="004C6944">
            <w:pPr>
              <w:ind w:left="0"/>
              <w:rPr>
                <w:lang w:val="en-US"/>
              </w:rPr>
            </w:pPr>
            <w:r w:rsidRPr="00935404">
              <w:rPr>
                <w:lang w:val="en-US"/>
              </w:rPr>
              <w:t>Class: DOCUMENT, routines: make</w:t>
            </w:r>
            <w:r w:rsidR="00935404" w:rsidRPr="00935404">
              <w:rPr>
                <w:lang w:val="en-US"/>
              </w:rPr>
              <w:t xml:space="preserve">, </w:t>
            </w:r>
            <w:proofErr w:type="spellStart"/>
            <w:r w:rsidR="00935404" w:rsidRPr="00935404">
              <w:rPr>
                <w:lang w:val="en-US"/>
              </w:rPr>
              <w:t>get</w:t>
            </w:r>
            <w:r w:rsidR="00935404">
              <w:rPr>
                <w:lang w:val="en-US"/>
              </w:rPr>
              <w:t>Name</w:t>
            </w:r>
            <w:proofErr w:type="spellEnd"/>
          </w:p>
        </w:tc>
      </w:tr>
      <w:tr w:rsidR="004C6944" w:rsidRPr="009F2BB6" w14:paraId="421DA938" w14:textId="77777777" w:rsidTr="00961A44">
        <w:tc>
          <w:tcPr>
            <w:tcW w:w="2689" w:type="dxa"/>
            <w:vAlign w:val="center"/>
          </w:tcPr>
          <w:p w14:paraId="1065E0E9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2F71F701" w14:textId="008CFCB1" w:rsidR="004C6944" w:rsidRPr="009F2BB6" w:rsidRDefault="00DF45A8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Document Name provided by user</w:t>
            </w:r>
          </w:p>
        </w:tc>
      </w:tr>
      <w:tr w:rsidR="004C6944" w14:paraId="7F5352F3" w14:textId="77777777" w:rsidTr="00961A44">
        <w:tc>
          <w:tcPr>
            <w:tcW w:w="2689" w:type="dxa"/>
            <w:vAlign w:val="center"/>
          </w:tcPr>
          <w:p w14:paraId="06F1AA9B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002AA6F2" w14:textId="3BC6CDB8" w:rsidR="004C6944" w:rsidRDefault="00DF45A8" w:rsidP="004C6944">
            <w:pPr>
              <w:ind w:left="0"/>
            </w:pPr>
            <w:r>
              <w:t>None</w:t>
            </w:r>
          </w:p>
        </w:tc>
      </w:tr>
      <w:tr w:rsidR="004C6944" w14:paraId="198F324C" w14:textId="77777777" w:rsidTr="00961A44">
        <w:tc>
          <w:tcPr>
            <w:tcW w:w="2689" w:type="dxa"/>
            <w:vAlign w:val="center"/>
          </w:tcPr>
          <w:p w14:paraId="3AA22798" w14:textId="77777777" w:rsidR="004C6944" w:rsidRPr="00996036" w:rsidRDefault="004C6944" w:rsidP="00961A44">
            <w:pPr>
              <w:ind w:left="29"/>
              <w:jc w:val="left"/>
            </w:pPr>
            <w:r w:rsidRPr="00996036">
              <w:t>Test Data</w:t>
            </w:r>
          </w:p>
        </w:tc>
        <w:tc>
          <w:tcPr>
            <w:tcW w:w="7364" w:type="dxa"/>
          </w:tcPr>
          <w:p w14:paraId="79D5C90F" w14:textId="53044CC0" w:rsidR="004C6944" w:rsidRPr="00996036" w:rsidRDefault="00996036" w:rsidP="004C6944">
            <w:pPr>
              <w:ind w:left="0"/>
            </w:pPr>
            <w:proofErr w:type="spellStart"/>
            <w:r w:rsidRPr="00996036">
              <w:t>Document</w:t>
            </w:r>
            <w:proofErr w:type="spellEnd"/>
            <w:r w:rsidRPr="00996036">
              <w:t xml:space="preserve"> File</w:t>
            </w:r>
          </w:p>
        </w:tc>
      </w:tr>
      <w:tr w:rsidR="004C6944" w:rsidRPr="00CA7877" w14:paraId="61C51CF7" w14:textId="77777777" w:rsidTr="00961A44">
        <w:tc>
          <w:tcPr>
            <w:tcW w:w="2689" w:type="dxa"/>
            <w:vAlign w:val="center"/>
          </w:tcPr>
          <w:p w14:paraId="25894C2D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1F3C2787" w14:textId="44DDDEA7" w:rsidR="004C6944" w:rsidRPr="00CA7877" w:rsidRDefault="00CA7877" w:rsidP="004C6944">
            <w:pPr>
              <w:ind w:left="0"/>
              <w:rPr>
                <w:lang w:val="en-US"/>
              </w:rPr>
            </w:pPr>
            <w:r w:rsidRPr="00CA7877">
              <w:rPr>
                <w:lang w:val="en-US"/>
              </w:rPr>
              <w:t>Each object of type D</w:t>
            </w:r>
            <w:r>
              <w:rPr>
                <w:lang w:val="en-US"/>
              </w:rPr>
              <w:t xml:space="preserve">OCMENT </w:t>
            </w:r>
            <w:r w:rsidR="00B3524E">
              <w:rPr>
                <w:lang w:val="en-US"/>
              </w:rPr>
              <w:t>should be</w:t>
            </w:r>
            <w:r w:rsidR="00983E38">
              <w:rPr>
                <w:lang w:val="en-US"/>
              </w:rPr>
              <w:t xml:space="preserve"> characterized by a</w:t>
            </w:r>
            <w:r>
              <w:rPr>
                <w:lang w:val="en-US"/>
              </w:rPr>
              <w:t xml:space="preserve"> user-specific string representing the document’s name.</w:t>
            </w:r>
            <w:r w:rsidR="002A3EBE">
              <w:rPr>
                <w:lang w:val="en-US"/>
              </w:rPr>
              <w:t xml:space="preserve"> No messages should be displayed. Furthermore, no errors should be raised. There is no item or value returned.</w:t>
            </w:r>
          </w:p>
        </w:tc>
      </w:tr>
    </w:tbl>
    <w:p w14:paraId="61F50F0A" w14:textId="77777777" w:rsidR="00777067" w:rsidRPr="00CA7877" w:rsidRDefault="00777067" w:rsidP="000C44B2">
      <w:pPr>
        <w:rPr>
          <w:lang w:val="en-US"/>
        </w:rPr>
      </w:pPr>
    </w:p>
    <w:p w14:paraId="114ECE46" w14:textId="77777777" w:rsidR="0058185F" w:rsidRPr="00CA7877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3F5846D5" w14:textId="77777777" w:rsidTr="00961A44">
        <w:tc>
          <w:tcPr>
            <w:tcW w:w="2689" w:type="dxa"/>
            <w:vAlign w:val="center"/>
          </w:tcPr>
          <w:p w14:paraId="174C0C87" w14:textId="77777777" w:rsidR="00777067" w:rsidRDefault="00777067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5B895A41" w14:textId="6E23B73E" w:rsidR="00777067" w:rsidRDefault="003B14C9" w:rsidP="000E3FC2">
            <w:pPr>
              <w:ind w:left="0"/>
            </w:pPr>
            <w:r>
              <w:t>T.3.1.3.002</w:t>
            </w:r>
          </w:p>
        </w:tc>
      </w:tr>
      <w:tr w:rsidR="00777067" w14:paraId="137653C6" w14:textId="77777777" w:rsidTr="00961A44">
        <w:tc>
          <w:tcPr>
            <w:tcW w:w="2689" w:type="dxa"/>
            <w:vAlign w:val="center"/>
          </w:tcPr>
          <w:p w14:paraId="38A21D57" w14:textId="77777777" w:rsidR="00777067" w:rsidRDefault="00777067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3E4C62C7" w14:textId="77777777" w:rsidR="00777067" w:rsidRPr="001F4F1E" w:rsidRDefault="001F4F1E" w:rsidP="000E3FC2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R3.2.3.002 </w:t>
            </w:r>
          </w:p>
        </w:tc>
      </w:tr>
      <w:tr w:rsidR="00777067" w14:paraId="5C8E2F2B" w14:textId="77777777" w:rsidTr="00961A44">
        <w:tc>
          <w:tcPr>
            <w:tcW w:w="2689" w:type="dxa"/>
            <w:vAlign w:val="center"/>
          </w:tcPr>
          <w:p w14:paraId="3D78807D" w14:textId="77777777" w:rsidR="00777067" w:rsidRDefault="00777067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52E5FFAB" w14:textId="77777777" w:rsidR="00777067" w:rsidRDefault="00E50717" w:rsidP="000E3FC2">
            <w:pPr>
              <w:ind w:left="0"/>
            </w:pPr>
            <w:proofErr w:type="spellStart"/>
            <w:r w:rsidRPr="00AE4BD6">
              <w:t>Correctly</w:t>
            </w:r>
            <w:proofErr w:type="spellEnd"/>
            <w:r w:rsidRPr="00AE4BD6">
              <w:t xml:space="preserve"> </w:t>
            </w:r>
            <w:proofErr w:type="spellStart"/>
            <w:r>
              <w:t>I</w:t>
            </w:r>
            <w:r w:rsidRPr="00AE4BD6">
              <w:t>ndented</w:t>
            </w:r>
            <w:proofErr w:type="spellEnd"/>
            <w:r>
              <w:t xml:space="preserve"> </w:t>
            </w:r>
            <w:r w:rsidRPr="00AE4BD6">
              <w:t>Output</w:t>
            </w:r>
          </w:p>
        </w:tc>
      </w:tr>
      <w:tr w:rsidR="00777067" w:rsidRPr="00B77AE2" w14:paraId="33C61DAE" w14:textId="77777777" w:rsidTr="00961A44">
        <w:tc>
          <w:tcPr>
            <w:tcW w:w="2689" w:type="dxa"/>
            <w:vAlign w:val="center"/>
          </w:tcPr>
          <w:p w14:paraId="55B45B9D" w14:textId="77777777" w:rsidR="00777067" w:rsidRDefault="00DF5EDA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777067">
              <w:t>Routines</w:t>
            </w:r>
            <w:proofErr w:type="spellEnd"/>
          </w:p>
        </w:tc>
        <w:tc>
          <w:tcPr>
            <w:tcW w:w="7364" w:type="dxa"/>
          </w:tcPr>
          <w:p w14:paraId="032B6B75" w14:textId="72EA2BA6" w:rsidR="00777067" w:rsidRPr="009F2BB6" w:rsidRDefault="00EA4AB6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Class: HTML_VISITOR</w:t>
            </w:r>
            <w:r w:rsidR="006E4DB7" w:rsidRPr="009F2BB6">
              <w:rPr>
                <w:lang w:val="en-US"/>
              </w:rPr>
              <w:t>,</w:t>
            </w:r>
            <w:r w:rsidRPr="009F2BB6">
              <w:rPr>
                <w:lang w:val="en-US"/>
              </w:rPr>
              <w:t xml:space="preserve"> routine: </w:t>
            </w:r>
            <w:proofErr w:type="spellStart"/>
            <w:r w:rsidRPr="009F2BB6">
              <w:rPr>
                <w:lang w:val="en-US"/>
              </w:rPr>
              <w:t>getIndent</w:t>
            </w:r>
            <w:proofErr w:type="spellEnd"/>
            <w:r w:rsidR="004D3DCC" w:rsidRPr="009F2BB6">
              <w:rPr>
                <w:lang w:val="en-US"/>
              </w:rPr>
              <w:t>, indent</w:t>
            </w:r>
          </w:p>
        </w:tc>
      </w:tr>
      <w:tr w:rsidR="00777067" w:rsidRPr="00B77AE2" w14:paraId="192E9A1A" w14:textId="77777777" w:rsidTr="00961A44">
        <w:tc>
          <w:tcPr>
            <w:tcW w:w="2689" w:type="dxa"/>
            <w:vAlign w:val="center"/>
          </w:tcPr>
          <w:p w14:paraId="526D5C34" w14:textId="77777777" w:rsidR="00777067" w:rsidRDefault="00777067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48770604" w14:textId="1C996463" w:rsidR="00777067" w:rsidRPr="009F2BB6" w:rsidRDefault="004D3DCC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Class Instance of HTML_VISITOR</w:t>
            </w:r>
          </w:p>
        </w:tc>
      </w:tr>
      <w:tr w:rsidR="00777067" w14:paraId="7A4BE699" w14:textId="77777777" w:rsidTr="00961A44">
        <w:tc>
          <w:tcPr>
            <w:tcW w:w="2689" w:type="dxa"/>
            <w:vAlign w:val="center"/>
          </w:tcPr>
          <w:p w14:paraId="2BDA9856" w14:textId="77777777" w:rsidR="00777067" w:rsidRDefault="00777067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7C12DA41" w14:textId="43ACDECA" w:rsidR="00777067" w:rsidRDefault="004D3DCC" w:rsidP="000E3FC2">
            <w:pPr>
              <w:ind w:left="0"/>
            </w:pPr>
            <w:r>
              <w:t>None</w:t>
            </w:r>
          </w:p>
        </w:tc>
      </w:tr>
      <w:tr w:rsidR="00777067" w14:paraId="6C9F899C" w14:textId="77777777" w:rsidTr="00961A44">
        <w:tc>
          <w:tcPr>
            <w:tcW w:w="2689" w:type="dxa"/>
            <w:vAlign w:val="center"/>
          </w:tcPr>
          <w:p w14:paraId="4CDA6681" w14:textId="77777777" w:rsidR="00777067" w:rsidRDefault="00777067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719B447E" w14:textId="59EBC765" w:rsidR="00777067" w:rsidRDefault="004D3DCC" w:rsidP="000E3FC2">
            <w:pPr>
              <w:ind w:left="0"/>
            </w:pP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</w:p>
        </w:tc>
      </w:tr>
      <w:tr w:rsidR="00777067" w:rsidRPr="009F2BB6" w14:paraId="33E47BAE" w14:textId="77777777" w:rsidTr="00961A44">
        <w:tc>
          <w:tcPr>
            <w:tcW w:w="2689" w:type="dxa"/>
            <w:vAlign w:val="center"/>
          </w:tcPr>
          <w:p w14:paraId="3F6F1EFB" w14:textId="77777777" w:rsidR="00777067" w:rsidRDefault="00777067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25046006" w14:textId="77777777" w:rsidR="00777067" w:rsidRPr="00136839" w:rsidRDefault="00136839" w:rsidP="000E3FC2">
            <w:pPr>
              <w:ind w:left="0"/>
              <w:rPr>
                <w:lang w:val="en-US"/>
              </w:rPr>
            </w:pPr>
            <w:r w:rsidRPr="0013683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markup output </w:t>
            </w:r>
            <w:r w:rsidR="00691898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well-structured by using indentation.</w:t>
            </w:r>
            <w:r w:rsidR="002A3EBE">
              <w:rPr>
                <w:lang w:val="en-US"/>
              </w:rPr>
              <w:t xml:space="preserve"> Each c</w:t>
            </w:r>
            <w:r w:rsidR="001148E7">
              <w:rPr>
                <w:lang w:val="en-US"/>
              </w:rPr>
              <w:t xml:space="preserve">hild element </w:t>
            </w:r>
            <w:r w:rsidR="009D5A80">
              <w:rPr>
                <w:lang w:val="en-US"/>
              </w:rPr>
              <w:t>should be</w:t>
            </w:r>
            <w:r w:rsidR="001148E7">
              <w:rPr>
                <w:lang w:val="en-US"/>
              </w:rPr>
              <w:t xml:space="preserve"> intended in relation to its parent element. The indentation </w:t>
            </w:r>
            <w:r w:rsidR="00BD0CDE">
              <w:rPr>
                <w:lang w:val="en-US"/>
              </w:rPr>
              <w:t>should always have</w:t>
            </w:r>
            <w:r w:rsidR="00C715BB">
              <w:rPr>
                <w:lang w:val="en-US"/>
              </w:rPr>
              <w:t xml:space="preserve"> the same size.</w:t>
            </w:r>
            <w:r w:rsidR="00A87B74">
              <w:rPr>
                <w:lang w:val="en-US"/>
              </w:rPr>
              <w:t xml:space="preserve"> No messages should be displayed. Furthermore, no errors should be raised. There is no item or value returned.</w:t>
            </w:r>
          </w:p>
        </w:tc>
      </w:tr>
    </w:tbl>
    <w:p w14:paraId="5F699036" w14:textId="77777777" w:rsidR="00B5406F" w:rsidRDefault="00B5406F" w:rsidP="000C44B2">
      <w:pPr>
        <w:rPr>
          <w:lang w:val="en-US"/>
        </w:rPr>
      </w:pPr>
    </w:p>
    <w:p w14:paraId="6FCE44D3" w14:textId="77777777" w:rsidR="00F008F4" w:rsidRPr="00136839" w:rsidRDefault="00F008F4" w:rsidP="000C44B2">
      <w:pPr>
        <w:rPr>
          <w:lang w:val="en-US"/>
        </w:rPr>
      </w:pPr>
    </w:p>
    <w:p w14:paraId="5733515B" w14:textId="77777777" w:rsidR="00B5406F" w:rsidRPr="00B5406F" w:rsidRDefault="00B5406F" w:rsidP="00B5406F">
      <w:pPr>
        <w:pStyle w:val="berschrift3"/>
      </w:pPr>
      <w:bookmarkStart w:id="16" w:name="_Toc500174833"/>
      <w:r>
        <w:t>O</w:t>
      </w:r>
      <w:r w:rsidR="008F5B07">
        <w:t>u</w:t>
      </w:r>
      <w:r>
        <w:t>tput</w:t>
      </w:r>
      <w:bookmarkEnd w:id="16"/>
    </w:p>
    <w:p w14:paraId="66C4EFE4" w14:textId="77777777" w:rsidR="00B5406F" w:rsidRDefault="00B5406F" w:rsidP="000C44B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4C6944" w14:paraId="472C8D50" w14:textId="77777777" w:rsidTr="00961A44">
        <w:tc>
          <w:tcPr>
            <w:tcW w:w="2689" w:type="dxa"/>
            <w:vAlign w:val="center"/>
          </w:tcPr>
          <w:p w14:paraId="2C33E3E2" w14:textId="77777777" w:rsidR="004C6944" w:rsidRDefault="004C6944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5DBA17B6" w14:textId="77777777" w:rsidR="004C6944" w:rsidRDefault="004C6944" w:rsidP="004C6944">
            <w:pPr>
              <w:ind w:left="0"/>
            </w:pPr>
            <w:r>
              <w:t>T.3.1.4.001</w:t>
            </w:r>
          </w:p>
        </w:tc>
      </w:tr>
      <w:tr w:rsidR="004C6944" w14:paraId="7612CC0F" w14:textId="77777777" w:rsidTr="00961A44">
        <w:tc>
          <w:tcPr>
            <w:tcW w:w="2689" w:type="dxa"/>
            <w:vAlign w:val="center"/>
          </w:tcPr>
          <w:p w14:paraId="13361AFE" w14:textId="77777777" w:rsidR="004C6944" w:rsidRDefault="004C6944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DB64F74" w14:textId="77777777" w:rsidR="004C6944" w:rsidRPr="00B5406F" w:rsidRDefault="004C6944" w:rsidP="004C6944">
            <w:pPr>
              <w:pStyle w:val="Default"/>
              <w:ind w:left="0"/>
              <w:rPr>
                <w:szCs w:val="22"/>
              </w:rPr>
            </w:pPr>
            <w:r>
              <w:rPr>
                <w:sz w:val="22"/>
                <w:szCs w:val="22"/>
              </w:rPr>
              <w:t xml:space="preserve">R3.2.4.001 </w:t>
            </w:r>
          </w:p>
        </w:tc>
      </w:tr>
      <w:tr w:rsidR="004C6944" w:rsidRPr="00B77AE2" w14:paraId="2B370004" w14:textId="77777777" w:rsidTr="00961A44">
        <w:tc>
          <w:tcPr>
            <w:tcW w:w="2689" w:type="dxa"/>
            <w:vAlign w:val="center"/>
          </w:tcPr>
          <w:p w14:paraId="4A2B611F" w14:textId="77777777" w:rsidR="004C6944" w:rsidRDefault="004C6944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7D39BDE5" w14:textId="77777777" w:rsidR="004C6944" w:rsidRPr="00B5406F" w:rsidRDefault="004C6944" w:rsidP="004C6944">
            <w:pPr>
              <w:ind w:left="0"/>
              <w:rPr>
                <w:lang w:val="en-US"/>
              </w:rPr>
            </w:pPr>
            <w:r w:rsidRPr="00B5406F">
              <w:rPr>
                <w:lang w:val="en-US"/>
              </w:rPr>
              <w:t>Output to HTML (Clear Text)</w:t>
            </w:r>
          </w:p>
        </w:tc>
      </w:tr>
      <w:tr w:rsidR="004C6944" w14:paraId="13065AB7" w14:textId="77777777" w:rsidTr="00961A44">
        <w:tc>
          <w:tcPr>
            <w:tcW w:w="2689" w:type="dxa"/>
            <w:vAlign w:val="center"/>
          </w:tcPr>
          <w:p w14:paraId="78085CD0" w14:textId="77777777" w:rsidR="004C6944" w:rsidRDefault="002456A8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4C6944">
              <w:t>Routines</w:t>
            </w:r>
            <w:proofErr w:type="spellEnd"/>
          </w:p>
        </w:tc>
        <w:tc>
          <w:tcPr>
            <w:tcW w:w="7364" w:type="dxa"/>
          </w:tcPr>
          <w:p w14:paraId="73DD7CB6" w14:textId="77777777" w:rsidR="004C6944" w:rsidRDefault="002456A8" w:rsidP="004C6944">
            <w:pPr>
              <w:ind w:left="0"/>
            </w:pPr>
            <w:r>
              <w:t xml:space="preserve">Class: DOCUMENT, </w:t>
            </w:r>
            <w:proofErr w:type="spellStart"/>
            <w:r>
              <w:t>routine</w:t>
            </w:r>
            <w:proofErr w:type="spellEnd"/>
            <w:r>
              <w:t xml:space="preserve">: </w:t>
            </w:r>
            <w:proofErr w:type="spellStart"/>
            <w:r>
              <w:t>accept</w:t>
            </w:r>
            <w:proofErr w:type="spellEnd"/>
          </w:p>
        </w:tc>
      </w:tr>
      <w:tr w:rsidR="004C6944" w:rsidRPr="009F2BB6" w14:paraId="36DC67F4" w14:textId="77777777" w:rsidTr="00961A44">
        <w:tc>
          <w:tcPr>
            <w:tcW w:w="2689" w:type="dxa"/>
            <w:vAlign w:val="center"/>
          </w:tcPr>
          <w:p w14:paraId="75D2D70C" w14:textId="77777777" w:rsidR="004C6944" w:rsidRDefault="004C6944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490ECE2" w14:textId="563F9A5E" w:rsidR="004C6944" w:rsidRPr="009F2BB6" w:rsidRDefault="008C002A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List of children items only of html type.</w:t>
            </w:r>
          </w:p>
        </w:tc>
      </w:tr>
      <w:tr w:rsidR="004C6944" w:rsidRPr="009F2BB6" w14:paraId="6F00A6DD" w14:textId="77777777" w:rsidTr="00961A44">
        <w:tc>
          <w:tcPr>
            <w:tcW w:w="2689" w:type="dxa"/>
            <w:vAlign w:val="center"/>
          </w:tcPr>
          <w:p w14:paraId="408CCAEA" w14:textId="77777777" w:rsidR="004C6944" w:rsidRDefault="004C6944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74515396" w14:textId="71CCBB70" w:rsidR="004C6944" w:rsidRPr="008C002A" w:rsidRDefault="008C002A" w:rsidP="004C6944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Release of </w:t>
            </w:r>
            <w:r>
              <w:rPr>
                <w:lang w:val="en-US"/>
              </w:rPr>
              <w:t>list from items.</w:t>
            </w:r>
          </w:p>
        </w:tc>
      </w:tr>
      <w:tr w:rsidR="004C6944" w14:paraId="00CDF1F1" w14:textId="77777777" w:rsidTr="00961A44">
        <w:tc>
          <w:tcPr>
            <w:tcW w:w="2689" w:type="dxa"/>
            <w:vAlign w:val="center"/>
          </w:tcPr>
          <w:p w14:paraId="070E526B" w14:textId="77777777" w:rsidR="004C6944" w:rsidRDefault="004C6944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4B7C7629" w14:textId="6111EA87" w:rsidR="004C6944" w:rsidRDefault="008C002A" w:rsidP="004C6944">
            <w:pPr>
              <w:ind w:left="0"/>
            </w:pPr>
            <w:r>
              <w:t>None</w:t>
            </w:r>
          </w:p>
        </w:tc>
      </w:tr>
      <w:tr w:rsidR="004C6944" w:rsidRPr="009F2BB6" w14:paraId="12F62032" w14:textId="77777777" w:rsidTr="00961A44">
        <w:tc>
          <w:tcPr>
            <w:tcW w:w="2689" w:type="dxa"/>
            <w:vAlign w:val="center"/>
          </w:tcPr>
          <w:p w14:paraId="77C7655E" w14:textId="77777777" w:rsidR="004C6944" w:rsidRDefault="004C6944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3788B78B" w14:textId="77777777" w:rsidR="004C6944" w:rsidRPr="008F1142" w:rsidRDefault="002D0DC4" w:rsidP="004C6944">
            <w:pPr>
              <w:ind w:left="0"/>
              <w:rPr>
                <w:lang w:val="en-US"/>
              </w:rPr>
            </w:pPr>
            <w:r w:rsidRPr="008F1142">
              <w:rPr>
                <w:lang w:val="en-US"/>
              </w:rPr>
              <w:t xml:space="preserve">The </w:t>
            </w:r>
            <w:r w:rsidR="00591A7A" w:rsidRPr="008F1142">
              <w:rPr>
                <w:lang w:val="en-US"/>
              </w:rPr>
              <w:t xml:space="preserve">content </w:t>
            </w:r>
            <w:r w:rsidR="008F1142">
              <w:rPr>
                <w:lang w:val="en-US"/>
              </w:rPr>
              <w:t>an DOCUMENT object is returned in form of a string</w:t>
            </w:r>
            <w:r w:rsidR="00FE0A87">
              <w:rPr>
                <w:lang w:val="en-US"/>
              </w:rPr>
              <w:t xml:space="preserve"> representing a valid HTML doc</w:t>
            </w:r>
            <w:r w:rsidR="00785D09">
              <w:rPr>
                <w:lang w:val="en-US"/>
              </w:rPr>
              <w:t>ument.</w:t>
            </w:r>
            <w:r w:rsidR="00610CED">
              <w:rPr>
                <w:lang w:val="en-US"/>
              </w:rPr>
              <w:t xml:space="preserve"> No messages should be displayed. Furthermore, no errors should be raised.</w:t>
            </w:r>
          </w:p>
        </w:tc>
      </w:tr>
    </w:tbl>
    <w:p w14:paraId="073DE9B2" w14:textId="77777777" w:rsidR="00777067" w:rsidRPr="008F1142" w:rsidRDefault="00777067" w:rsidP="000C44B2">
      <w:pPr>
        <w:rPr>
          <w:lang w:val="en-US"/>
        </w:rPr>
      </w:pPr>
    </w:p>
    <w:p w14:paraId="6D3B08BC" w14:textId="77777777" w:rsidR="00777067" w:rsidRPr="008F1142" w:rsidRDefault="00777067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1F593EC8" w14:textId="77777777" w:rsidTr="00961A44">
        <w:tc>
          <w:tcPr>
            <w:tcW w:w="2689" w:type="dxa"/>
            <w:vAlign w:val="center"/>
          </w:tcPr>
          <w:p w14:paraId="0CCB018C" w14:textId="77777777" w:rsidR="00777067" w:rsidRDefault="00777067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6307050A" w14:textId="77777777" w:rsidR="00777067" w:rsidRDefault="004C6944" w:rsidP="000E3FC2">
            <w:pPr>
              <w:ind w:left="0"/>
            </w:pPr>
            <w:r>
              <w:t>T.3.1.4.002</w:t>
            </w:r>
          </w:p>
        </w:tc>
      </w:tr>
      <w:tr w:rsidR="00777067" w14:paraId="479D7EEA" w14:textId="77777777" w:rsidTr="00961A44">
        <w:tc>
          <w:tcPr>
            <w:tcW w:w="2689" w:type="dxa"/>
            <w:vAlign w:val="center"/>
          </w:tcPr>
          <w:p w14:paraId="3DCA3295" w14:textId="77777777" w:rsidR="00777067" w:rsidRDefault="00777067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1035340" w14:textId="77777777" w:rsidR="00777067" w:rsidRDefault="0073135F" w:rsidP="000E3FC2">
            <w:pPr>
              <w:ind w:left="0"/>
            </w:pPr>
            <w:r>
              <w:t>R3.2.4.00</w:t>
            </w:r>
            <w:r w:rsidR="001A0471">
              <w:t>2</w:t>
            </w:r>
          </w:p>
        </w:tc>
      </w:tr>
      <w:tr w:rsidR="00777067" w:rsidRPr="00B77AE2" w14:paraId="75DEE7EB" w14:textId="77777777" w:rsidTr="00961A44">
        <w:tc>
          <w:tcPr>
            <w:tcW w:w="2689" w:type="dxa"/>
            <w:vAlign w:val="center"/>
          </w:tcPr>
          <w:p w14:paraId="001AA77C" w14:textId="77777777" w:rsidR="00777067" w:rsidRDefault="00777067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997F6AC" w14:textId="77777777" w:rsidR="00777067" w:rsidRPr="0073135F" w:rsidRDefault="0073135F" w:rsidP="000E3FC2">
            <w:pPr>
              <w:ind w:left="0"/>
              <w:rPr>
                <w:lang w:val="en-US"/>
              </w:rPr>
            </w:pPr>
            <w:r w:rsidRPr="00B5406F">
              <w:rPr>
                <w:lang w:val="en-US"/>
              </w:rPr>
              <w:t xml:space="preserve">Output to </w:t>
            </w:r>
            <w:r>
              <w:rPr>
                <w:lang w:val="en-US"/>
              </w:rPr>
              <w:t>Markdown</w:t>
            </w:r>
            <w:r w:rsidRPr="00B5406F">
              <w:rPr>
                <w:lang w:val="en-US"/>
              </w:rPr>
              <w:t xml:space="preserve"> (Clear Text)</w:t>
            </w:r>
          </w:p>
        </w:tc>
      </w:tr>
      <w:tr w:rsidR="00777067" w:rsidRPr="00B77AE2" w14:paraId="1BBEE719" w14:textId="77777777" w:rsidTr="00961A44">
        <w:tc>
          <w:tcPr>
            <w:tcW w:w="2689" w:type="dxa"/>
            <w:vAlign w:val="center"/>
          </w:tcPr>
          <w:p w14:paraId="03741CDD" w14:textId="6D8E56E5" w:rsidR="00777067" w:rsidRDefault="0005544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777067">
              <w:t>Routines</w:t>
            </w:r>
            <w:proofErr w:type="spellEnd"/>
          </w:p>
        </w:tc>
        <w:tc>
          <w:tcPr>
            <w:tcW w:w="7364" w:type="dxa"/>
          </w:tcPr>
          <w:p w14:paraId="188404F5" w14:textId="39783B5C" w:rsidR="00777067" w:rsidRPr="00996036" w:rsidRDefault="00FA59FA" w:rsidP="000E3FC2">
            <w:pPr>
              <w:ind w:left="0"/>
              <w:rPr>
                <w:lang w:val="fr-CH"/>
              </w:rPr>
            </w:pPr>
            <w:proofErr w:type="gramStart"/>
            <w:r w:rsidRPr="00996036">
              <w:rPr>
                <w:lang w:val="fr-CH"/>
              </w:rPr>
              <w:t>Class:</w:t>
            </w:r>
            <w:proofErr w:type="gramEnd"/>
            <w:r w:rsidR="001D52D4" w:rsidRPr="00996036">
              <w:rPr>
                <w:lang w:val="fr-CH"/>
              </w:rPr>
              <w:t xml:space="preserve"> </w:t>
            </w:r>
            <w:r w:rsidRPr="00996036">
              <w:rPr>
                <w:lang w:val="fr-CH"/>
              </w:rPr>
              <w:t xml:space="preserve">MARKDOWN_VISITOR, routine: </w:t>
            </w:r>
            <w:proofErr w:type="spellStart"/>
            <w:r w:rsidRPr="00996036">
              <w:rPr>
                <w:lang w:val="fr-CH"/>
              </w:rPr>
              <w:t>visitDocument</w:t>
            </w:r>
            <w:proofErr w:type="spellEnd"/>
            <w:r w:rsidRPr="00996036">
              <w:rPr>
                <w:lang w:val="fr-CH"/>
              </w:rPr>
              <w:t>.</w:t>
            </w:r>
          </w:p>
        </w:tc>
      </w:tr>
      <w:tr w:rsidR="00777067" w:rsidRPr="00B77AE2" w14:paraId="1D60B353" w14:textId="77777777" w:rsidTr="00961A44">
        <w:tc>
          <w:tcPr>
            <w:tcW w:w="2689" w:type="dxa"/>
            <w:vAlign w:val="center"/>
          </w:tcPr>
          <w:p w14:paraId="05B4777D" w14:textId="77777777" w:rsidR="00777067" w:rsidRDefault="00777067" w:rsidP="00961A44">
            <w:pPr>
              <w:ind w:left="29"/>
              <w:jc w:val="left"/>
            </w:pPr>
            <w:r>
              <w:lastRenderedPageBreak/>
              <w:t>Set Up</w:t>
            </w:r>
          </w:p>
        </w:tc>
        <w:tc>
          <w:tcPr>
            <w:tcW w:w="7364" w:type="dxa"/>
          </w:tcPr>
          <w:p w14:paraId="77589BDF" w14:textId="280DF35A" w:rsidR="00777067" w:rsidRPr="009F2BB6" w:rsidRDefault="00FA59FA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>Class instance for MARKDOWN_VISITOR</w:t>
            </w:r>
          </w:p>
        </w:tc>
      </w:tr>
      <w:tr w:rsidR="00777067" w14:paraId="48BA6DE9" w14:textId="77777777" w:rsidTr="00961A44">
        <w:tc>
          <w:tcPr>
            <w:tcW w:w="2689" w:type="dxa"/>
            <w:vAlign w:val="center"/>
          </w:tcPr>
          <w:p w14:paraId="21CC2DA1" w14:textId="77777777" w:rsidR="00777067" w:rsidRDefault="00777067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30FF2EFD" w14:textId="0052867D" w:rsidR="00777067" w:rsidRDefault="00FA59FA" w:rsidP="000E3FC2">
            <w:pPr>
              <w:ind w:left="0"/>
            </w:pPr>
            <w:r>
              <w:t xml:space="preserve">Release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any</w:t>
            </w:r>
            <w:proofErr w:type="spellEnd"/>
          </w:p>
        </w:tc>
      </w:tr>
      <w:tr w:rsidR="00777067" w14:paraId="41161C50" w14:textId="77777777" w:rsidTr="00961A44">
        <w:tc>
          <w:tcPr>
            <w:tcW w:w="2689" w:type="dxa"/>
            <w:vAlign w:val="center"/>
          </w:tcPr>
          <w:p w14:paraId="331760DB" w14:textId="77777777" w:rsidR="00777067" w:rsidRDefault="00777067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22EB89E7" w14:textId="78FE1A2F" w:rsidR="00777067" w:rsidRDefault="00FA59FA" w:rsidP="000E3FC2">
            <w:pPr>
              <w:ind w:left="0"/>
            </w:pPr>
            <w:r>
              <w:t>None</w:t>
            </w:r>
          </w:p>
        </w:tc>
      </w:tr>
      <w:tr w:rsidR="00785D09" w:rsidRPr="009F2BB6" w14:paraId="12E65398" w14:textId="77777777" w:rsidTr="00961A44">
        <w:tc>
          <w:tcPr>
            <w:tcW w:w="2689" w:type="dxa"/>
            <w:vAlign w:val="center"/>
          </w:tcPr>
          <w:p w14:paraId="08490826" w14:textId="77777777" w:rsidR="00785D09" w:rsidRDefault="00785D09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74CA6089" w14:textId="77777777" w:rsidR="00785D09" w:rsidRPr="008F1142" w:rsidRDefault="00785D09" w:rsidP="00785D09">
            <w:pPr>
              <w:ind w:left="0"/>
              <w:rPr>
                <w:lang w:val="en-US"/>
              </w:rPr>
            </w:pPr>
            <w:r w:rsidRPr="008F1142">
              <w:rPr>
                <w:lang w:val="en-US"/>
              </w:rPr>
              <w:t xml:space="preserve">The content </w:t>
            </w:r>
            <w:r>
              <w:rPr>
                <w:lang w:val="en-US"/>
              </w:rPr>
              <w:t xml:space="preserve">an DOCUMENT object </w:t>
            </w:r>
            <w:r w:rsidR="00C13FF1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returned in form of a string representing a valid markdown document.</w:t>
            </w:r>
            <w:r w:rsidR="00380C4A">
              <w:rPr>
                <w:lang w:val="en-US"/>
              </w:rPr>
              <w:t xml:space="preserve"> </w:t>
            </w:r>
            <w:r w:rsidR="0010076E">
              <w:rPr>
                <w:lang w:val="en-US"/>
              </w:rPr>
              <w:t>No messages should be displayed. Furthermore, no errors should be raised.</w:t>
            </w:r>
          </w:p>
        </w:tc>
      </w:tr>
    </w:tbl>
    <w:p w14:paraId="2921B062" w14:textId="77777777" w:rsidR="00777067" w:rsidRPr="00785D09" w:rsidRDefault="00777067" w:rsidP="000C44B2">
      <w:pPr>
        <w:rPr>
          <w:lang w:val="en-US"/>
        </w:rPr>
      </w:pPr>
    </w:p>
    <w:p w14:paraId="0C7861FE" w14:textId="77777777" w:rsidR="0058185F" w:rsidRPr="00785D09" w:rsidRDefault="0058185F" w:rsidP="000C44B2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7364"/>
      </w:tblGrid>
      <w:tr w:rsidR="00777067" w14:paraId="0F3CD359" w14:textId="77777777" w:rsidTr="00961A44">
        <w:tc>
          <w:tcPr>
            <w:tcW w:w="2689" w:type="dxa"/>
            <w:vAlign w:val="center"/>
          </w:tcPr>
          <w:p w14:paraId="0153FE35" w14:textId="77777777" w:rsidR="00777067" w:rsidRDefault="00777067" w:rsidP="00961A44">
            <w:pPr>
              <w:ind w:left="29"/>
              <w:jc w:val="left"/>
            </w:pPr>
            <w:r>
              <w:t>Test Case ID</w:t>
            </w:r>
          </w:p>
        </w:tc>
        <w:tc>
          <w:tcPr>
            <w:tcW w:w="7364" w:type="dxa"/>
          </w:tcPr>
          <w:p w14:paraId="0E4BDBD3" w14:textId="77777777" w:rsidR="00777067" w:rsidRDefault="004C6944" w:rsidP="000E3FC2">
            <w:pPr>
              <w:ind w:left="0"/>
            </w:pPr>
            <w:r>
              <w:t>T.3.1.4.003</w:t>
            </w:r>
          </w:p>
        </w:tc>
      </w:tr>
      <w:tr w:rsidR="009D7CD2" w14:paraId="0CD14228" w14:textId="77777777" w:rsidTr="00961A44">
        <w:tc>
          <w:tcPr>
            <w:tcW w:w="2689" w:type="dxa"/>
            <w:vAlign w:val="center"/>
          </w:tcPr>
          <w:p w14:paraId="2B84A3F6" w14:textId="77777777" w:rsidR="009D7CD2" w:rsidRDefault="009D7CD2" w:rsidP="00961A44">
            <w:pPr>
              <w:ind w:left="29"/>
              <w:jc w:val="left"/>
            </w:pPr>
            <w:r>
              <w:t xml:space="preserve">SRS ID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1A92CD0E" w14:textId="77777777" w:rsidR="009D7CD2" w:rsidRDefault="009D7CD2" w:rsidP="000E3FC2">
            <w:pPr>
              <w:ind w:left="0"/>
            </w:pPr>
            <w:r>
              <w:t>R3.2.4.00</w:t>
            </w:r>
            <w:r w:rsidR="005C16FA">
              <w:t>3</w:t>
            </w:r>
          </w:p>
        </w:tc>
      </w:tr>
      <w:tr w:rsidR="009D7CD2" w:rsidRPr="00B77AE2" w14:paraId="543BD626" w14:textId="77777777" w:rsidTr="00961A44">
        <w:tc>
          <w:tcPr>
            <w:tcW w:w="2689" w:type="dxa"/>
            <w:vAlign w:val="center"/>
          </w:tcPr>
          <w:p w14:paraId="52E3ACDE" w14:textId="77777777" w:rsidR="009D7CD2" w:rsidRDefault="009D7CD2" w:rsidP="00961A44">
            <w:pPr>
              <w:ind w:left="29"/>
              <w:jc w:val="left"/>
            </w:pPr>
            <w:r>
              <w:t xml:space="preserve">Name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Functionality</w:t>
            </w:r>
            <w:proofErr w:type="spellEnd"/>
          </w:p>
        </w:tc>
        <w:tc>
          <w:tcPr>
            <w:tcW w:w="7364" w:type="dxa"/>
          </w:tcPr>
          <w:p w14:paraId="036BA8EA" w14:textId="77777777" w:rsidR="009D7CD2" w:rsidRPr="009D7CD2" w:rsidRDefault="009D7CD2" w:rsidP="000E3FC2">
            <w:pPr>
              <w:ind w:left="0"/>
              <w:rPr>
                <w:lang w:val="en-US"/>
              </w:rPr>
            </w:pPr>
            <w:r w:rsidRPr="009D7CD2">
              <w:rPr>
                <w:lang w:val="en-US"/>
              </w:rPr>
              <w:t>Mark</w:t>
            </w:r>
            <w:r w:rsidR="00E50717">
              <w:rPr>
                <w:lang w:val="en-US"/>
              </w:rPr>
              <w:t>up</w:t>
            </w:r>
            <w:r w:rsidRPr="009D7CD2">
              <w:rPr>
                <w:lang w:val="en-US"/>
              </w:rPr>
              <w:t xml:space="preserve"> Output to Local File</w:t>
            </w:r>
          </w:p>
        </w:tc>
      </w:tr>
      <w:tr w:rsidR="009D7CD2" w14:paraId="36C1842E" w14:textId="77777777" w:rsidTr="00961A44">
        <w:tc>
          <w:tcPr>
            <w:tcW w:w="2689" w:type="dxa"/>
            <w:vAlign w:val="center"/>
          </w:tcPr>
          <w:p w14:paraId="1693520A" w14:textId="6B64FFE7" w:rsidR="009D7CD2" w:rsidRDefault="00055443" w:rsidP="00961A44">
            <w:pPr>
              <w:ind w:left="29"/>
              <w:jc w:val="left"/>
            </w:pPr>
            <w:proofErr w:type="spellStart"/>
            <w:r>
              <w:t>Classes</w:t>
            </w:r>
            <w:proofErr w:type="spellEnd"/>
            <w:r>
              <w:t xml:space="preserve"> and </w:t>
            </w:r>
            <w:proofErr w:type="spellStart"/>
            <w:r w:rsidR="009D7CD2">
              <w:t>Routines</w:t>
            </w:r>
            <w:proofErr w:type="spellEnd"/>
          </w:p>
        </w:tc>
        <w:tc>
          <w:tcPr>
            <w:tcW w:w="7364" w:type="dxa"/>
          </w:tcPr>
          <w:p w14:paraId="2CBF0221" w14:textId="52E080C8" w:rsidR="009D7CD2" w:rsidRDefault="00D67E72" w:rsidP="000E3FC2">
            <w:pPr>
              <w:ind w:left="0"/>
            </w:pPr>
            <w:r>
              <w:t xml:space="preserve">Class: FILEWRITER, </w:t>
            </w:r>
            <w:proofErr w:type="spellStart"/>
            <w:r>
              <w:t>routine</w:t>
            </w:r>
            <w:proofErr w:type="spellEnd"/>
            <w:r>
              <w:t xml:space="preserve">: </w:t>
            </w:r>
            <w:proofErr w:type="spellStart"/>
            <w:r>
              <w:t>write</w:t>
            </w:r>
            <w:proofErr w:type="spellEnd"/>
          </w:p>
        </w:tc>
      </w:tr>
      <w:tr w:rsidR="009D7CD2" w14:paraId="0DAF9449" w14:textId="77777777" w:rsidTr="00961A44">
        <w:tc>
          <w:tcPr>
            <w:tcW w:w="2689" w:type="dxa"/>
            <w:vAlign w:val="center"/>
          </w:tcPr>
          <w:p w14:paraId="38F8AA89" w14:textId="77777777" w:rsidR="009D7CD2" w:rsidRDefault="009D7CD2" w:rsidP="00961A44">
            <w:pPr>
              <w:ind w:left="29"/>
              <w:jc w:val="left"/>
            </w:pPr>
            <w:r>
              <w:t>Set Up</w:t>
            </w:r>
          </w:p>
        </w:tc>
        <w:tc>
          <w:tcPr>
            <w:tcW w:w="7364" w:type="dxa"/>
          </w:tcPr>
          <w:p w14:paraId="36B30ABC" w14:textId="09B96382" w:rsidR="009D7CD2" w:rsidRDefault="00D67E72" w:rsidP="000E3FC2">
            <w:pPr>
              <w:ind w:left="0"/>
            </w:pPr>
            <w:r>
              <w:t>PLAIN TEXT FILE</w:t>
            </w:r>
          </w:p>
        </w:tc>
      </w:tr>
      <w:tr w:rsidR="009D7CD2" w14:paraId="24D0D68D" w14:textId="77777777" w:rsidTr="00961A44">
        <w:tc>
          <w:tcPr>
            <w:tcW w:w="2689" w:type="dxa"/>
            <w:vAlign w:val="center"/>
          </w:tcPr>
          <w:p w14:paraId="23D85AA9" w14:textId="77777777" w:rsidR="009D7CD2" w:rsidRDefault="009D7CD2" w:rsidP="00961A44">
            <w:pPr>
              <w:ind w:left="29"/>
              <w:jc w:val="left"/>
            </w:pPr>
            <w:proofErr w:type="spellStart"/>
            <w:r>
              <w:t>Tear</w:t>
            </w:r>
            <w:proofErr w:type="spellEnd"/>
            <w:r>
              <w:t xml:space="preserve"> Down</w:t>
            </w:r>
          </w:p>
        </w:tc>
        <w:tc>
          <w:tcPr>
            <w:tcW w:w="7364" w:type="dxa"/>
          </w:tcPr>
          <w:p w14:paraId="3E1ACA54" w14:textId="282B2674" w:rsidR="009D7CD2" w:rsidRDefault="00D67E72" w:rsidP="000E3FC2">
            <w:pPr>
              <w:ind w:left="0"/>
            </w:pPr>
            <w:r>
              <w:t>None</w:t>
            </w:r>
          </w:p>
        </w:tc>
      </w:tr>
      <w:tr w:rsidR="009D7CD2" w14:paraId="104AFAD0" w14:textId="77777777" w:rsidTr="00961A44">
        <w:tc>
          <w:tcPr>
            <w:tcW w:w="2689" w:type="dxa"/>
            <w:vAlign w:val="center"/>
          </w:tcPr>
          <w:p w14:paraId="7AC3B77C" w14:textId="77777777" w:rsidR="009D7CD2" w:rsidRDefault="009D7CD2" w:rsidP="00961A44">
            <w:pPr>
              <w:ind w:left="29"/>
              <w:jc w:val="left"/>
            </w:pPr>
            <w:r>
              <w:t>Test Data</w:t>
            </w:r>
          </w:p>
        </w:tc>
        <w:tc>
          <w:tcPr>
            <w:tcW w:w="7364" w:type="dxa"/>
          </w:tcPr>
          <w:p w14:paraId="41630F33" w14:textId="53D1C1E5" w:rsidR="009D7CD2" w:rsidRDefault="00D67E72" w:rsidP="000E3FC2">
            <w:pPr>
              <w:ind w:left="0"/>
            </w:pPr>
            <w:r>
              <w:t xml:space="preserve">Text </w:t>
            </w:r>
            <w:proofErr w:type="spellStart"/>
            <w:r>
              <w:t>file</w:t>
            </w:r>
            <w:proofErr w:type="spellEnd"/>
          </w:p>
        </w:tc>
      </w:tr>
      <w:tr w:rsidR="009D7CD2" w:rsidRPr="009F2BB6" w14:paraId="2C3EDBFC" w14:textId="77777777" w:rsidTr="00961A44">
        <w:tc>
          <w:tcPr>
            <w:tcW w:w="2689" w:type="dxa"/>
            <w:vAlign w:val="center"/>
          </w:tcPr>
          <w:p w14:paraId="2784A487" w14:textId="77777777" w:rsidR="009D7CD2" w:rsidRDefault="009D7CD2" w:rsidP="00961A44">
            <w:pPr>
              <w:ind w:left="29"/>
              <w:jc w:val="left"/>
            </w:pPr>
            <w:r>
              <w:t>Oracle</w:t>
            </w:r>
          </w:p>
        </w:tc>
        <w:tc>
          <w:tcPr>
            <w:tcW w:w="7364" w:type="dxa"/>
          </w:tcPr>
          <w:p w14:paraId="26A893E7" w14:textId="35EDB68F" w:rsidR="009D7CD2" w:rsidRPr="009F2BB6" w:rsidRDefault="00A51553" w:rsidP="000E3FC2">
            <w:pPr>
              <w:ind w:left="0"/>
              <w:rPr>
                <w:lang w:val="en-US"/>
              </w:rPr>
            </w:pPr>
            <w:r w:rsidRPr="009F2BB6">
              <w:rPr>
                <w:lang w:val="en-US"/>
              </w:rPr>
              <w:t xml:space="preserve">A new text file should have been created, with the given path and content for it. </w:t>
            </w:r>
          </w:p>
        </w:tc>
      </w:tr>
    </w:tbl>
    <w:p w14:paraId="028A2EF0" w14:textId="77777777" w:rsidR="00777067" w:rsidRPr="009F2BB6" w:rsidRDefault="00777067" w:rsidP="000C44B2">
      <w:pPr>
        <w:rPr>
          <w:lang w:val="en-US"/>
        </w:rPr>
      </w:pPr>
    </w:p>
    <w:p w14:paraId="2897BADF" w14:textId="67902452" w:rsidR="00BC2F26" w:rsidRDefault="00BC2F26" w:rsidP="0058185F">
      <w:pPr>
        <w:rPr>
          <w:lang w:val="en-US"/>
        </w:rPr>
      </w:pPr>
    </w:p>
    <w:p w14:paraId="7024EF33" w14:textId="77777777" w:rsidR="002E40AD" w:rsidRDefault="009D5B8A" w:rsidP="002E40AD">
      <w:pPr>
        <w:pStyle w:val="berschrift1"/>
      </w:pPr>
      <w:bookmarkStart w:id="17" w:name="_Toc372365811"/>
      <w:bookmarkStart w:id="18" w:name="_Toc500174834"/>
      <w:proofErr w:type="spellStart"/>
      <w:r>
        <w:t>Expected</w:t>
      </w:r>
      <w:proofErr w:type="spellEnd"/>
      <w:r>
        <w:t xml:space="preserve"> Coverage</w:t>
      </w:r>
      <w:bookmarkEnd w:id="17"/>
      <w:bookmarkEnd w:id="18"/>
    </w:p>
    <w:p w14:paraId="53F977BB" w14:textId="05B8081E" w:rsidR="009D5B8A" w:rsidRPr="009F2BB6" w:rsidRDefault="004B473A" w:rsidP="00A71ED9">
      <w:pPr>
        <w:pStyle w:val="1Einrckung"/>
        <w:ind w:left="0"/>
        <w:rPr>
          <w:lang w:val="en-US"/>
        </w:rPr>
      </w:pPr>
      <w:r w:rsidRPr="009F2BB6">
        <w:rPr>
          <w:lang w:val="en-US"/>
        </w:rPr>
        <w:t xml:space="preserve">Testing is a constantly growing </w:t>
      </w:r>
      <w:r w:rsidR="00CB775A" w:rsidRPr="009F2BB6">
        <w:rPr>
          <w:lang w:val="en-US"/>
        </w:rPr>
        <w:t>process;</w:t>
      </w:r>
      <w:r w:rsidRPr="009F2BB6">
        <w:rPr>
          <w:lang w:val="en-US"/>
        </w:rPr>
        <w:t xml:space="preserve"> the provided </w:t>
      </w:r>
      <w:r w:rsidR="000A1F96">
        <w:rPr>
          <w:lang w:val="en-US"/>
        </w:rPr>
        <w:t>t</w:t>
      </w:r>
      <w:r w:rsidRPr="009F2BB6">
        <w:rPr>
          <w:lang w:val="en-US"/>
        </w:rPr>
        <w:t xml:space="preserve">est </w:t>
      </w:r>
      <w:r w:rsidR="000A1F96">
        <w:rPr>
          <w:lang w:val="en-US"/>
        </w:rPr>
        <w:t>s</w:t>
      </w:r>
      <w:r w:rsidRPr="009F2BB6">
        <w:rPr>
          <w:lang w:val="en-US"/>
        </w:rPr>
        <w:t>uite represent</w:t>
      </w:r>
      <w:r w:rsidR="00660555" w:rsidRPr="009F2BB6">
        <w:rPr>
          <w:lang w:val="en-US"/>
        </w:rPr>
        <w:t>s</w:t>
      </w:r>
      <w:r w:rsidRPr="009F2BB6">
        <w:rPr>
          <w:lang w:val="en-US"/>
        </w:rPr>
        <w:t xml:space="preserve"> the test cases near the total </w:t>
      </w:r>
      <w:r w:rsidR="00660555" w:rsidRPr="009F2BB6">
        <w:rPr>
          <w:lang w:val="en-US"/>
        </w:rPr>
        <w:t xml:space="preserve">coverage. </w:t>
      </w:r>
    </w:p>
    <w:p w14:paraId="6DA07D91" w14:textId="77777777" w:rsidR="007823B5" w:rsidRPr="00D71CC3" w:rsidRDefault="009D5B8A" w:rsidP="007823B5">
      <w:pPr>
        <w:pStyle w:val="berschrift1"/>
        <w:keepNext/>
        <w:tabs>
          <w:tab w:val="num" w:pos="709"/>
        </w:tabs>
        <w:ind w:left="709" w:hanging="709"/>
        <w:rPr>
          <w:lang w:val="en-GB"/>
        </w:rPr>
      </w:pPr>
      <w:bookmarkStart w:id="19" w:name="_Toc372365812"/>
      <w:bookmarkStart w:id="20" w:name="_Toc500174835"/>
      <w:r>
        <w:rPr>
          <w:lang w:val="en-GB"/>
        </w:rPr>
        <w:t>Benchmarks</w:t>
      </w:r>
      <w:bookmarkEnd w:id="19"/>
      <w:bookmarkEnd w:id="20"/>
    </w:p>
    <w:p w14:paraId="40FE1425" w14:textId="77777777" w:rsidR="00833F8E" w:rsidRPr="00833F8E" w:rsidRDefault="00833F8E" w:rsidP="00FE3E6A">
      <w:pPr>
        <w:spacing w:line="360" w:lineRule="auto"/>
        <w:rPr>
          <w:lang w:val="en-US"/>
        </w:rPr>
      </w:pPr>
      <w:r>
        <w:rPr>
          <w:lang w:val="en-GB"/>
        </w:rPr>
        <w:t xml:space="preserve">The </w:t>
      </w:r>
      <w:r w:rsidR="005A28C4">
        <w:rPr>
          <w:lang w:val="en-GB"/>
        </w:rPr>
        <w:t xml:space="preserve">benchmark testing aims to </w:t>
      </w:r>
      <w:r>
        <w:rPr>
          <w:lang w:val="en-GB"/>
        </w:rPr>
        <w:t xml:space="preserve">determine the </w:t>
      </w:r>
      <w:r w:rsidR="00826FF1">
        <w:rPr>
          <w:lang w:val="en-GB"/>
        </w:rPr>
        <w:t xml:space="preserve">execution time of </w:t>
      </w:r>
      <w:r w:rsidR="00CE0BF7">
        <w:rPr>
          <w:lang w:val="en-GB"/>
        </w:rPr>
        <w:t xml:space="preserve">each </w:t>
      </w:r>
      <w:r w:rsidR="00826FF1">
        <w:rPr>
          <w:lang w:val="en-GB"/>
        </w:rPr>
        <w:t xml:space="preserve">functional requirement that </w:t>
      </w:r>
      <w:r w:rsidR="00673377">
        <w:rPr>
          <w:lang w:val="en-GB"/>
        </w:rPr>
        <w:t xml:space="preserve">found its way into the </w:t>
      </w:r>
      <w:r w:rsidR="00673377" w:rsidRPr="00673377">
        <w:rPr>
          <w:lang w:val="en-US"/>
        </w:rPr>
        <w:t>«Markup Generator»</w:t>
      </w:r>
      <w:r w:rsidR="00673377">
        <w:rPr>
          <w:lang w:val="en-US"/>
        </w:rPr>
        <w:t xml:space="preserve">. </w:t>
      </w:r>
      <w:r w:rsidR="00351588">
        <w:rPr>
          <w:lang w:val="en-US"/>
        </w:rPr>
        <w:t xml:space="preserve">This allows to </w:t>
      </w:r>
      <w:r w:rsidR="00BD0F0E">
        <w:rPr>
          <w:lang w:val="en-US"/>
        </w:rPr>
        <w:t>perform statistical ev</w:t>
      </w:r>
      <w:r w:rsidR="004A6661">
        <w:rPr>
          <w:lang w:val="en-US"/>
        </w:rPr>
        <w:t>a</w:t>
      </w:r>
      <w:r w:rsidR="00BD0F0E">
        <w:rPr>
          <w:lang w:val="en-US"/>
        </w:rPr>
        <w:t>luations like the calculation of the mean execution tim</w:t>
      </w:r>
      <w:r w:rsidR="00D85989">
        <w:rPr>
          <w:lang w:val="en-US"/>
        </w:rPr>
        <w:t xml:space="preserve">e. </w:t>
      </w:r>
      <w:r w:rsidR="00AD141A">
        <w:rPr>
          <w:lang w:val="en-US"/>
        </w:rPr>
        <w:t xml:space="preserve">Each benchmark test should be performed under the </w:t>
      </w:r>
      <w:proofErr w:type="spellStart"/>
      <w:r w:rsidR="00AD141A">
        <w:rPr>
          <w:lang w:val="en-US"/>
        </w:rPr>
        <w:t>sam</w:t>
      </w:r>
      <w:proofErr w:type="spellEnd"/>
      <w:r w:rsidR="00AD141A">
        <w:rPr>
          <w:lang w:val="en-US"/>
        </w:rPr>
        <w:t xml:space="preserve"> e</w:t>
      </w:r>
      <w:r w:rsidR="00187B85">
        <w:rPr>
          <w:lang w:val="en-US"/>
        </w:rPr>
        <w:t>nvironmenta</w:t>
      </w:r>
      <w:r w:rsidR="00930432">
        <w:rPr>
          <w:lang w:val="en-US"/>
        </w:rPr>
        <w:t>l</w:t>
      </w:r>
      <w:r w:rsidR="00187B85">
        <w:rPr>
          <w:lang w:val="en-US"/>
        </w:rPr>
        <w:t xml:space="preserve"> conditions and there should not be any application in active state other than the ones needed for testing purposes. </w:t>
      </w:r>
      <w:r w:rsidR="00336181">
        <w:rPr>
          <w:lang w:val="en-US"/>
        </w:rPr>
        <w:t xml:space="preserve">Furthermore, the hardware- and software specifications of the test system should be </w:t>
      </w:r>
      <w:proofErr w:type="gramStart"/>
      <w:r w:rsidR="00930432">
        <w:rPr>
          <w:lang w:val="en-US"/>
        </w:rPr>
        <w:t>similar to</w:t>
      </w:r>
      <w:proofErr w:type="gramEnd"/>
      <w:r w:rsidR="00930432">
        <w:rPr>
          <w:lang w:val="en-US"/>
        </w:rPr>
        <w:t xml:space="preserve"> the </w:t>
      </w:r>
      <w:r w:rsidR="008A6C0C">
        <w:rPr>
          <w:lang w:val="en-US"/>
        </w:rPr>
        <w:t>specifications of the user systems.</w:t>
      </w:r>
    </w:p>
    <w:sectPr w:rsidR="00833F8E" w:rsidRPr="00833F8E" w:rsidSect="005C3BF6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851" w:right="851" w:bottom="851" w:left="992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36726" w14:textId="77777777" w:rsidR="009A5BE6" w:rsidRDefault="009A5BE6">
      <w:r>
        <w:separator/>
      </w:r>
    </w:p>
  </w:endnote>
  <w:endnote w:type="continuationSeparator" w:id="0">
    <w:p w14:paraId="4E2FF710" w14:textId="77777777" w:rsidR="009A5BE6" w:rsidRDefault="009A5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60597" w14:textId="77777777" w:rsidR="00CD3298" w:rsidRDefault="00CD3298" w:rsidP="007C3943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D3EDDE1" w14:textId="77777777" w:rsidR="00CD3298" w:rsidRDefault="00CD3298" w:rsidP="00F41DFC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16ADD" w14:textId="439718CF" w:rsidR="00CD3298" w:rsidRDefault="00CD3298" w:rsidP="007C3943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77AE2">
      <w:rPr>
        <w:rStyle w:val="Seitenzahl"/>
        <w:noProof/>
      </w:rPr>
      <w:t>6</w:t>
    </w:r>
    <w:r>
      <w:rPr>
        <w:rStyle w:val="Seitenzahl"/>
      </w:rPr>
      <w:fldChar w:fldCharType="end"/>
    </w:r>
  </w:p>
  <w:p w14:paraId="0D760843" w14:textId="77777777" w:rsidR="00CD3298" w:rsidRDefault="00CD3298" w:rsidP="00F41DFC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E89E5" w14:textId="77777777" w:rsidR="009A5BE6" w:rsidRDefault="009A5BE6">
      <w:r>
        <w:separator/>
      </w:r>
    </w:p>
  </w:footnote>
  <w:footnote w:type="continuationSeparator" w:id="0">
    <w:p w14:paraId="476EE1A4" w14:textId="77777777" w:rsidR="009A5BE6" w:rsidRDefault="009A5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C2CEF" w14:textId="77777777" w:rsidR="00CD3298" w:rsidRDefault="00CD3298" w:rsidP="009D10A9">
    <w:pPr>
      <w:pStyle w:val="Kopfzeile"/>
      <w:tabs>
        <w:tab w:val="clear" w:pos="9072"/>
        <w:tab w:val="right" w:pos="9923"/>
      </w:tabs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CD3298" w:rsidRPr="00444A8E" w14:paraId="5A9B0949" w14:textId="77777777">
      <w:trPr>
        <w:trHeight w:hRule="exact" w:val="2000"/>
        <w:jc w:val="center"/>
      </w:trPr>
      <w:tc>
        <w:tcPr>
          <w:tcW w:w="2870" w:type="dxa"/>
        </w:tcPr>
        <w:p w14:paraId="02A0771E" w14:textId="77777777" w:rsidR="00CD3298" w:rsidRDefault="00CD3298">
          <w:pPr>
            <w:spacing w:before="80"/>
            <w:rPr>
              <w:noProof/>
            </w:rPr>
          </w:pPr>
        </w:p>
        <w:p w14:paraId="61065A0A" w14:textId="77777777" w:rsidR="00CD3298" w:rsidRDefault="00CD3298">
          <w:pPr>
            <w:spacing w:before="80"/>
            <w:rPr>
              <w:noProof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280027F5" wp14:editId="2909BA1F">
                <wp:extent cx="1729105" cy="552450"/>
                <wp:effectExtent l="0" t="0" r="0" b="0"/>
                <wp:docPr id="10" name="Bild 10" descr="uzh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uzh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910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7" w:type="dxa"/>
        </w:tcPr>
        <w:p w14:paraId="4BB92EEA" w14:textId="77777777" w:rsidR="00CD3298" w:rsidRPr="00842301" w:rsidRDefault="00CD3298">
          <w:pPr>
            <w:jc w:val="center"/>
            <w:rPr>
              <w:i/>
              <w:noProof/>
              <w:lang w:val="en-GB"/>
            </w:rPr>
          </w:pPr>
        </w:p>
        <w:p w14:paraId="1A49AC77" w14:textId="77777777" w:rsidR="00CD3298" w:rsidRPr="00842301" w:rsidRDefault="00CD3298">
          <w:pPr>
            <w:jc w:val="center"/>
            <w:rPr>
              <w:noProof/>
              <w:lang w:val="en-GB"/>
            </w:rPr>
          </w:pPr>
        </w:p>
        <w:p w14:paraId="176A0276" w14:textId="77777777" w:rsidR="00CD3298" w:rsidRPr="00842301" w:rsidRDefault="00CD3298">
          <w:pPr>
            <w:spacing w:before="120"/>
            <w:jc w:val="center"/>
            <w:rPr>
              <w:b/>
              <w:noProof/>
              <w:lang w:val="en-GB"/>
            </w:rPr>
          </w:pPr>
          <w:r>
            <w:rPr>
              <w:b/>
              <w:lang w:val="en-GB"/>
            </w:rPr>
            <w:t>Test Plan</w:t>
          </w:r>
          <w:r w:rsidRPr="00842301">
            <w:rPr>
              <w:b/>
              <w:lang w:val="en-GB"/>
            </w:rPr>
            <w:t xml:space="preserve"> for</w:t>
          </w:r>
          <w:r w:rsidRPr="00842301">
            <w:rPr>
              <w:b/>
              <w:noProof/>
              <w:lang w:val="en-GB"/>
            </w:rPr>
            <w:t xml:space="preserve"> </w:t>
          </w:r>
        </w:p>
        <w:p w14:paraId="58ED294E" w14:textId="77777777" w:rsidR="00CD3298" w:rsidRPr="00842301" w:rsidRDefault="00CD3298">
          <w:pPr>
            <w:spacing w:before="120"/>
            <w:jc w:val="center"/>
            <w:rPr>
              <w:i/>
              <w:noProof/>
              <w:lang w:val="en-GB"/>
            </w:rPr>
          </w:pPr>
          <w:r>
            <w:rPr>
              <w:b/>
              <w:noProof/>
              <w:lang w:val="en-GB"/>
            </w:rPr>
            <w:t>Markup Generator</w:t>
          </w:r>
        </w:p>
      </w:tc>
      <w:tc>
        <w:tcPr>
          <w:tcW w:w="2639" w:type="dxa"/>
        </w:tcPr>
        <w:p w14:paraId="1D567745" w14:textId="77777777" w:rsidR="00CD3298" w:rsidRPr="00F34090" w:rsidRDefault="00CD3298" w:rsidP="007F0BED">
          <w:pPr>
            <w:pStyle w:val="Kopfzeile"/>
            <w:tabs>
              <w:tab w:val="clear" w:pos="4536"/>
              <w:tab w:val="clear" w:pos="9072"/>
              <w:tab w:val="right" w:pos="2481"/>
            </w:tabs>
            <w:spacing w:line="360" w:lineRule="auto"/>
            <w:rPr>
              <w:noProof/>
              <w:sz w:val="18"/>
              <w:szCs w:val="18"/>
              <w:lang w:val="de-CH"/>
            </w:rPr>
          </w:pPr>
          <w:r w:rsidRPr="00F34090">
            <w:rPr>
              <w:noProof/>
              <w:sz w:val="18"/>
              <w:szCs w:val="18"/>
              <w:lang w:val="de-CH"/>
            </w:rPr>
            <w:t>Author: E. Esati, G.R. Prinz, B. Solenthaler &amp; S. Plüss</w:t>
          </w:r>
          <w:r w:rsidRPr="00F34090">
            <w:rPr>
              <w:caps/>
              <w:noProof/>
              <w:sz w:val="18"/>
              <w:szCs w:val="18"/>
              <w:lang w:val="de-CH"/>
            </w:rPr>
            <w:tab/>
          </w:r>
        </w:p>
        <w:p w14:paraId="192A550E" w14:textId="77777777" w:rsidR="00CD3298" w:rsidRPr="007F0BED" w:rsidRDefault="00CD3298" w:rsidP="007F0BED">
          <w:pPr>
            <w:tabs>
              <w:tab w:val="right" w:pos="2481"/>
            </w:tabs>
            <w:spacing w:line="360" w:lineRule="auto"/>
            <w:rPr>
              <w:noProof/>
              <w:sz w:val="18"/>
              <w:szCs w:val="18"/>
              <w:lang w:val="en-GB"/>
            </w:rPr>
          </w:pPr>
          <w:r w:rsidRPr="007F0BED">
            <w:rPr>
              <w:noProof/>
              <w:sz w:val="18"/>
              <w:szCs w:val="18"/>
              <w:lang w:val="en-GB"/>
            </w:rPr>
            <w:t xml:space="preserve">Doc.No.: </w:t>
          </w:r>
          <w:r w:rsidRPr="007F0BED">
            <w:rPr>
              <w:noProof/>
              <w:sz w:val="18"/>
              <w:szCs w:val="18"/>
              <w:lang w:val="en-GB"/>
            </w:rPr>
            <w:tab/>
          </w:r>
          <w:r>
            <w:rPr>
              <w:noProof/>
              <w:sz w:val="18"/>
              <w:szCs w:val="18"/>
              <w:lang w:val="en-GB"/>
            </w:rPr>
            <w:t>MARK-TEST-001</w:t>
          </w:r>
        </w:p>
        <w:p w14:paraId="080DBC67" w14:textId="1A832AA8" w:rsidR="00CD3298" w:rsidRPr="007F0BED" w:rsidRDefault="00CD3298" w:rsidP="007F0BED">
          <w:pPr>
            <w:tabs>
              <w:tab w:val="right" w:pos="2481"/>
            </w:tabs>
            <w:spacing w:line="360" w:lineRule="auto"/>
            <w:rPr>
              <w:noProof/>
              <w:sz w:val="18"/>
              <w:szCs w:val="18"/>
              <w:lang w:val="en-GB"/>
            </w:rPr>
          </w:pPr>
          <w:r w:rsidRPr="007F0BED">
            <w:rPr>
              <w:noProof/>
              <w:sz w:val="18"/>
              <w:szCs w:val="18"/>
              <w:lang w:val="en-GB"/>
            </w:rPr>
            <w:t xml:space="preserve">Date: </w:t>
          </w:r>
          <w:r w:rsidRPr="007F0BED">
            <w:rPr>
              <w:noProof/>
              <w:sz w:val="18"/>
              <w:szCs w:val="18"/>
              <w:lang w:val="en-GB"/>
            </w:rPr>
            <w:tab/>
          </w:r>
          <w:r w:rsidRPr="007F0BED">
            <w:rPr>
              <w:noProof/>
              <w:sz w:val="18"/>
              <w:szCs w:val="18"/>
            </w:rPr>
            <w:fldChar w:fldCharType="begin"/>
          </w:r>
          <w:r w:rsidRPr="007F0BED">
            <w:rPr>
              <w:noProof/>
              <w:sz w:val="18"/>
              <w:szCs w:val="18"/>
            </w:rPr>
            <w:instrText xml:space="preserve"> SAVEDATE \@ "yyyy-MM-dd" \* MERGEFORMAT </w:instrText>
          </w:r>
          <w:r w:rsidRPr="007F0BED">
            <w:rPr>
              <w:noProof/>
              <w:sz w:val="18"/>
              <w:szCs w:val="18"/>
            </w:rPr>
            <w:fldChar w:fldCharType="separate"/>
          </w:r>
          <w:r w:rsidR="00B77AE2">
            <w:rPr>
              <w:noProof/>
              <w:sz w:val="18"/>
              <w:szCs w:val="18"/>
            </w:rPr>
            <w:t>2017-12-04</w:t>
          </w:r>
          <w:r w:rsidRPr="007F0BED">
            <w:rPr>
              <w:noProof/>
              <w:sz w:val="18"/>
              <w:szCs w:val="18"/>
            </w:rPr>
            <w:fldChar w:fldCharType="end"/>
          </w:r>
        </w:p>
        <w:p w14:paraId="4CCA4890" w14:textId="77777777" w:rsidR="00CD3298" w:rsidRDefault="00CD3298" w:rsidP="002D076E">
          <w:pPr>
            <w:tabs>
              <w:tab w:val="right" w:pos="2481"/>
            </w:tabs>
            <w:spacing w:line="360" w:lineRule="auto"/>
            <w:rPr>
              <w:noProof/>
              <w:sz w:val="18"/>
              <w:szCs w:val="18"/>
              <w:lang w:val="en-US"/>
            </w:rPr>
          </w:pPr>
          <w:r w:rsidRPr="007F0BED">
            <w:rPr>
              <w:noProof/>
              <w:sz w:val="18"/>
              <w:szCs w:val="18"/>
              <w:lang w:val="en-US"/>
            </w:rPr>
            <w:t xml:space="preserve">Number of Pages: </w:t>
          </w:r>
          <w:r w:rsidRPr="007F0BED">
            <w:rPr>
              <w:noProof/>
              <w:sz w:val="18"/>
              <w:szCs w:val="18"/>
              <w:lang w:val="en-US"/>
            </w:rPr>
            <w:tab/>
          </w:r>
          <w:r>
            <w:rPr>
              <w:noProof/>
              <w:sz w:val="18"/>
              <w:szCs w:val="18"/>
              <w:lang w:val="en-US"/>
            </w:rPr>
            <w:t>10</w:t>
          </w:r>
        </w:p>
        <w:p w14:paraId="12016562" w14:textId="3315221C" w:rsidR="00CD3298" w:rsidRPr="00444A8E" w:rsidRDefault="00CD3298" w:rsidP="002D076E">
          <w:pPr>
            <w:tabs>
              <w:tab w:val="right" w:pos="2481"/>
            </w:tabs>
            <w:spacing w:line="360" w:lineRule="auto"/>
            <w:rPr>
              <w:noProof/>
              <w:lang w:val="en-US"/>
            </w:rPr>
          </w:pPr>
        </w:p>
      </w:tc>
    </w:tr>
  </w:tbl>
  <w:p w14:paraId="08C02790" w14:textId="074EA597" w:rsidR="00CD3298" w:rsidRPr="00444A8E" w:rsidRDefault="00CD3298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3606AA"/>
    <w:multiLevelType w:val="multilevel"/>
    <w:tmpl w:val="C662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36165"/>
    <w:multiLevelType w:val="singleLevel"/>
    <w:tmpl w:val="EA401BAC"/>
    <w:lvl w:ilvl="0">
      <w:start w:val="1"/>
      <w:numFmt w:val="decimal"/>
      <w:lvlText w:val="%1."/>
      <w:legacy w:legacy="1" w:legacySpace="113" w:legacyIndent="397"/>
      <w:lvlJc w:val="right"/>
      <w:pPr>
        <w:ind w:left="397" w:hanging="397"/>
      </w:pPr>
    </w:lvl>
  </w:abstractNum>
  <w:abstractNum w:abstractNumId="3" w15:restartNumberingAfterBreak="0">
    <w:nsid w:val="73554EDA"/>
    <w:multiLevelType w:val="hybridMultilevel"/>
    <w:tmpl w:val="B02C03EC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C6B13"/>
    <w:multiLevelType w:val="singleLevel"/>
    <w:tmpl w:val="EA401BAC"/>
    <w:lvl w:ilvl="0">
      <w:start w:val="1"/>
      <w:numFmt w:val="decimal"/>
      <w:lvlText w:val="%1."/>
      <w:legacy w:legacy="1" w:legacySpace="113" w:legacyIndent="397"/>
      <w:lvlJc w:val="right"/>
      <w:pPr>
        <w:ind w:left="397" w:hanging="397"/>
      </w:pPr>
    </w:lvl>
  </w:abstractNum>
  <w:abstractNum w:abstractNumId="5" w15:restartNumberingAfterBreak="0">
    <w:nsid w:val="7AA57130"/>
    <w:multiLevelType w:val="hybridMultilevel"/>
    <w:tmpl w:val="11FEBE2C"/>
    <w:lvl w:ilvl="0" w:tplc="0807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 w15:restartNumberingAfterBreak="0">
    <w:nsid w:val="7DA445D6"/>
    <w:multiLevelType w:val="singleLevel"/>
    <w:tmpl w:val="EA401BAC"/>
    <w:lvl w:ilvl="0">
      <w:start w:val="1"/>
      <w:numFmt w:val="decimal"/>
      <w:lvlText w:val="%1."/>
      <w:legacy w:legacy="1" w:legacySpace="113" w:legacyIndent="397"/>
      <w:lvlJc w:val="right"/>
      <w:pPr>
        <w:ind w:left="397" w:hanging="397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3EA"/>
    <w:rsid w:val="00002619"/>
    <w:rsid w:val="0000330A"/>
    <w:rsid w:val="00022713"/>
    <w:rsid w:val="00024328"/>
    <w:rsid w:val="00026BAC"/>
    <w:rsid w:val="000322B4"/>
    <w:rsid w:val="00037D9C"/>
    <w:rsid w:val="00042DD3"/>
    <w:rsid w:val="000527FA"/>
    <w:rsid w:val="00055443"/>
    <w:rsid w:val="000571ED"/>
    <w:rsid w:val="000605FF"/>
    <w:rsid w:val="00064896"/>
    <w:rsid w:val="000831F6"/>
    <w:rsid w:val="00083F02"/>
    <w:rsid w:val="000844D0"/>
    <w:rsid w:val="00086F49"/>
    <w:rsid w:val="000A1F96"/>
    <w:rsid w:val="000A4E61"/>
    <w:rsid w:val="000B2486"/>
    <w:rsid w:val="000B6075"/>
    <w:rsid w:val="000C0845"/>
    <w:rsid w:val="000C3126"/>
    <w:rsid w:val="000C44B2"/>
    <w:rsid w:val="000D74EB"/>
    <w:rsid w:val="000E3FC2"/>
    <w:rsid w:val="000E4E80"/>
    <w:rsid w:val="000F0F55"/>
    <w:rsid w:val="000F2AF3"/>
    <w:rsid w:val="0010076E"/>
    <w:rsid w:val="00100B76"/>
    <w:rsid w:val="00104AEC"/>
    <w:rsid w:val="0011176A"/>
    <w:rsid w:val="0011300E"/>
    <w:rsid w:val="001148E7"/>
    <w:rsid w:val="001258FC"/>
    <w:rsid w:val="001355CA"/>
    <w:rsid w:val="00136839"/>
    <w:rsid w:val="001379A3"/>
    <w:rsid w:val="00165A4B"/>
    <w:rsid w:val="001738B3"/>
    <w:rsid w:val="00180D27"/>
    <w:rsid w:val="00180D95"/>
    <w:rsid w:val="00184135"/>
    <w:rsid w:val="001869AE"/>
    <w:rsid w:val="00187B85"/>
    <w:rsid w:val="00192770"/>
    <w:rsid w:val="001A0471"/>
    <w:rsid w:val="001A17D6"/>
    <w:rsid w:val="001A3250"/>
    <w:rsid w:val="001B53B3"/>
    <w:rsid w:val="001D52D4"/>
    <w:rsid w:val="001D6D11"/>
    <w:rsid w:val="001E4AA9"/>
    <w:rsid w:val="001F31F7"/>
    <w:rsid w:val="001F4F1E"/>
    <w:rsid w:val="00201008"/>
    <w:rsid w:val="00203045"/>
    <w:rsid w:val="002031DD"/>
    <w:rsid w:val="00210C6F"/>
    <w:rsid w:val="00210F41"/>
    <w:rsid w:val="002133D6"/>
    <w:rsid w:val="00214F4B"/>
    <w:rsid w:val="00217F68"/>
    <w:rsid w:val="00223EA9"/>
    <w:rsid w:val="002456A8"/>
    <w:rsid w:val="00253CE3"/>
    <w:rsid w:val="00257B5C"/>
    <w:rsid w:val="002661E5"/>
    <w:rsid w:val="00270E8A"/>
    <w:rsid w:val="002768BE"/>
    <w:rsid w:val="00277E3B"/>
    <w:rsid w:val="00282302"/>
    <w:rsid w:val="00282F8D"/>
    <w:rsid w:val="002A3AA2"/>
    <w:rsid w:val="002A3EA9"/>
    <w:rsid w:val="002A3EBE"/>
    <w:rsid w:val="002A4822"/>
    <w:rsid w:val="002A6A2C"/>
    <w:rsid w:val="002A6DB7"/>
    <w:rsid w:val="002C2C18"/>
    <w:rsid w:val="002C5825"/>
    <w:rsid w:val="002D076E"/>
    <w:rsid w:val="002D0DC4"/>
    <w:rsid w:val="002D717A"/>
    <w:rsid w:val="002D75E5"/>
    <w:rsid w:val="002E2E38"/>
    <w:rsid w:val="002E3676"/>
    <w:rsid w:val="002E40AD"/>
    <w:rsid w:val="002E4C02"/>
    <w:rsid w:val="002E6F13"/>
    <w:rsid w:val="002F00B4"/>
    <w:rsid w:val="002F63BE"/>
    <w:rsid w:val="00301E14"/>
    <w:rsid w:val="00304AEC"/>
    <w:rsid w:val="0030741B"/>
    <w:rsid w:val="003107CE"/>
    <w:rsid w:val="00316A8B"/>
    <w:rsid w:val="003259BF"/>
    <w:rsid w:val="0032738C"/>
    <w:rsid w:val="0033609A"/>
    <w:rsid w:val="00336181"/>
    <w:rsid w:val="00336B43"/>
    <w:rsid w:val="00341B38"/>
    <w:rsid w:val="003507E7"/>
    <w:rsid w:val="00351588"/>
    <w:rsid w:val="00352E0A"/>
    <w:rsid w:val="00356434"/>
    <w:rsid w:val="0035740F"/>
    <w:rsid w:val="00361499"/>
    <w:rsid w:val="0037105F"/>
    <w:rsid w:val="00380C4A"/>
    <w:rsid w:val="003828A8"/>
    <w:rsid w:val="00391F39"/>
    <w:rsid w:val="00393F6D"/>
    <w:rsid w:val="003A4B9A"/>
    <w:rsid w:val="003A543F"/>
    <w:rsid w:val="003B14C9"/>
    <w:rsid w:val="003B2972"/>
    <w:rsid w:val="003C34AA"/>
    <w:rsid w:val="003D6AFE"/>
    <w:rsid w:val="003E00F8"/>
    <w:rsid w:val="003F28B7"/>
    <w:rsid w:val="003F4036"/>
    <w:rsid w:val="003F4643"/>
    <w:rsid w:val="00421140"/>
    <w:rsid w:val="004267A5"/>
    <w:rsid w:val="00435C76"/>
    <w:rsid w:val="0043710F"/>
    <w:rsid w:val="00444A8E"/>
    <w:rsid w:val="0044677E"/>
    <w:rsid w:val="00452601"/>
    <w:rsid w:val="00462663"/>
    <w:rsid w:val="00462BF3"/>
    <w:rsid w:val="00465208"/>
    <w:rsid w:val="004807CC"/>
    <w:rsid w:val="00496207"/>
    <w:rsid w:val="004A0307"/>
    <w:rsid w:val="004A2825"/>
    <w:rsid w:val="004A45C0"/>
    <w:rsid w:val="004A6661"/>
    <w:rsid w:val="004A6963"/>
    <w:rsid w:val="004B08F0"/>
    <w:rsid w:val="004B3949"/>
    <w:rsid w:val="004B473A"/>
    <w:rsid w:val="004C5AA1"/>
    <w:rsid w:val="004C6944"/>
    <w:rsid w:val="004D3632"/>
    <w:rsid w:val="004D3DCC"/>
    <w:rsid w:val="004D54DC"/>
    <w:rsid w:val="004D5EBC"/>
    <w:rsid w:val="004E29B5"/>
    <w:rsid w:val="004F1228"/>
    <w:rsid w:val="00501F42"/>
    <w:rsid w:val="005028B3"/>
    <w:rsid w:val="00504056"/>
    <w:rsid w:val="005147D1"/>
    <w:rsid w:val="0051677F"/>
    <w:rsid w:val="00522741"/>
    <w:rsid w:val="00522BA2"/>
    <w:rsid w:val="00531045"/>
    <w:rsid w:val="00531C33"/>
    <w:rsid w:val="00533DA4"/>
    <w:rsid w:val="00551320"/>
    <w:rsid w:val="005546DC"/>
    <w:rsid w:val="00556158"/>
    <w:rsid w:val="00557A49"/>
    <w:rsid w:val="00563476"/>
    <w:rsid w:val="00566467"/>
    <w:rsid w:val="005745F1"/>
    <w:rsid w:val="00575710"/>
    <w:rsid w:val="0058185F"/>
    <w:rsid w:val="00584FF3"/>
    <w:rsid w:val="00587BEF"/>
    <w:rsid w:val="005916C1"/>
    <w:rsid w:val="00591A7A"/>
    <w:rsid w:val="005932C5"/>
    <w:rsid w:val="005A28C4"/>
    <w:rsid w:val="005A43CF"/>
    <w:rsid w:val="005A56C7"/>
    <w:rsid w:val="005B07E7"/>
    <w:rsid w:val="005B40F7"/>
    <w:rsid w:val="005C16FA"/>
    <w:rsid w:val="005C2C41"/>
    <w:rsid w:val="005C3BF6"/>
    <w:rsid w:val="005D0692"/>
    <w:rsid w:val="005D2D93"/>
    <w:rsid w:val="005E304E"/>
    <w:rsid w:val="005E528D"/>
    <w:rsid w:val="005E5BB1"/>
    <w:rsid w:val="005F25FA"/>
    <w:rsid w:val="005F3A0D"/>
    <w:rsid w:val="005F7476"/>
    <w:rsid w:val="00604CC4"/>
    <w:rsid w:val="00610CED"/>
    <w:rsid w:val="00610FC8"/>
    <w:rsid w:val="0064345C"/>
    <w:rsid w:val="00643AF8"/>
    <w:rsid w:val="00654EB6"/>
    <w:rsid w:val="00656778"/>
    <w:rsid w:val="00660555"/>
    <w:rsid w:val="00663731"/>
    <w:rsid w:val="006656B0"/>
    <w:rsid w:val="00670E97"/>
    <w:rsid w:val="00673377"/>
    <w:rsid w:val="00677535"/>
    <w:rsid w:val="00681BF4"/>
    <w:rsid w:val="00686224"/>
    <w:rsid w:val="00690D7E"/>
    <w:rsid w:val="00691898"/>
    <w:rsid w:val="006920D4"/>
    <w:rsid w:val="006951D1"/>
    <w:rsid w:val="006958E7"/>
    <w:rsid w:val="006A1623"/>
    <w:rsid w:val="006A7048"/>
    <w:rsid w:val="006C08DA"/>
    <w:rsid w:val="006D29DA"/>
    <w:rsid w:val="006D79F7"/>
    <w:rsid w:val="006E4DB7"/>
    <w:rsid w:val="006F0479"/>
    <w:rsid w:val="006F5DAD"/>
    <w:rsid w:val="00702833"/>
    <w:rsid w:val="0071098D"/>
    <w:rsid w:val="007151AD"/>
    <w:rsid w:val="00715AA0"/>
    <w:rsid w:val="00720CD1"/>
    <w:rsid w:val="00723FD4"/>
    <w:rsid w:val="0073135F"/>
    <w:rsid w:val="0073312E"/>
    <w:rsid w:val="0073489D"/>
    <w:rsid w:val="00744688"/>
    <w:rsid w:val="007558A9"/>
    <w:rsid w:val="007614BD"/>
    <w:rsid w:val="00764DE3"/>
    <w:rsid w:val="0076599F"/>
    <w:rsid w:val="00772393"/>
    <w:rsid w:val="0077506E"/>
    <w:rsid w:val="00777067"/>
    <w:rsid w:val="007823B5"/>
    <w:rsid w:val="00783494"/>
    <w:rsid w:val="00785D09"/>
    <w:rsid w:val="00793AB5"/>
    <w:rsid w:val="00795C5A"/>
    <w:rsid w:val="007B2F15"/>
    <w:rsid w:val="007C3943"/>
    <w:rsid w:val="007C54CB"/>
    <w:rsid w:val="007E30D9"/>
    <w:rsid w:val="007E4A3F"/>
    <w:rsid w:val="007F0BED"/>
    <w:rsid w:val="007F703F"/>
    <w:rsid w:val="00804EDA"/>
    <w:rsid w:val="0080584C"/>
    <w:rsid w:val="00807906"/>
    <w:rsid w:val="00826FF1"/>
    <w:rsid w:val="00833F8E"/>
    <w:rsid w:val="00842301"/>
    <w:rsid w:val="00846C89"/>
    <w:rsid w:val="008546C6"/>
    <w:rsid w:val="00861A58"/>
    <w:rsid w:val="00874C6F"/>
    <w:rsid w:val="008754C1"/>
    <w:rsid w:val="00877BF2"/>
    <w:rsid w:val="0088017A"/>
    <w:rsid w:val="00881D12"/>
    <w:rsid w:val="00883A28"/>
    <w:rsid w:val="00886FE1"/>
    <w:rsid w:val="0089076F"/>
    <w:rsid w:val="0089142C"/>
    <w:rsid w:val="008A073A"/>
    <w:rsid w:val="008A6C0C"/>
    <w:rsid w:val="008B1278"/>
    <w:rsid w:val="008B52AF"/>
    <w:rsid w:val="008B7D2C"/>
    <w:rsid w:val="008C002A"/>
    <w:rsid w:val="008C2B7F"/>
    <w:rsid w:val="008C469F"/>
    <w:rsid w:val="008C696B"/>
    <w:rsid w:val="008D6321"/>
    <w:rsid w:val="008D7103"/>
    <w:rsid w:val="008E2947"/>
    <w:rsid w:val="008E4A01"/>
    <w:rsid w:val="008E6E3F"/>
    <w:rsid w:val="008E7440"/>
    <w:rsid w:val="008F1142"/>
    <w:rsid w:val="008F3078"/>
    <w:rsid w:val="008F5B07"/>
    <w:rsid w:val="008F5F30"/>
    <w:rsid w:val="008F6FCE"/>
    <w:rsid w:val="008F739A"/>
    <w:rsid w:val="00900328"/>
    <w:rsid w:val="00900F51"/>
    <w:rsid w:val="009175BE"/>
    <w:rsid w:val="009225D8"/>
    <w:rsid w:val="00923710"/>
    <w:rsid w:val="00930432"/>
    <w:rsid w:val="00930D6D"/>
    <w:rsid w:val="00935404"/>
    <w:rsid w:val="009414A2"/>
    <w:rsid w:val="0094230C"/>
    <w:rsid w:val="00954870"/>
    <w:rsid w:val="00957556"/>
    <w:rsid w:val="00957B91"/>
    <w:rsid w:val="00961A44"/>
    <w:rsid w:val="00970A9D"/>
    <w:rsid w:val="00970FFF"/>
    <w:rsid w:val="00976954"/>
    <w:rsid w:val="009779F6"/>
    <w:rsid w:val="00983E38"/>
    <w:rsid w:val="00996036"/>
    <w:rsid w:val="009A38A2"/>
    <w:rsid w:val="009A5BE6"/>
    <w:rsid w:val="009B5807"/>
    <w:rsid w:val="009D10A9"/>
    <w:rsid w:val="009D42FA"/>
    <w:rsid w:val="009D5A80"/>
    <w:rsid w:val="009D5B8A"/>
    <w:rsid w:val="009D7CD2"/>
    <w:rsid w:val="009E2739"/>
    <w:rsid w:val="009F2BB6"/>
    <w:rsid w:val="009F2D06"/>
    <w:rsid w:val="009F6E39"/>
    <w:rsid w:val="009F7068"/>
    <w:rsid w:val="00A015DE"/>
    <w:rsid w:val="00A065BC"/>
    <w:rsid w:val="00A06B4D"/>
    <w:rsid w:val="00A21215"/>
    <w:rsid w:val="00A2377B"/>
    <w:rsid w:val="00A41537"/>
    <w:rsid w:val="00A456AD"/>
    <w:rsid w:val="00A51553"/>
    <w:rsid w:val="00A71C6E"/>
    <w:rsid w:val="00A71ED9"/>
    <w:rsid w:val="00A72188"/>
    <w:rsid w:val="00A75A7F"/>
    <w:rsid w:val="00A769F7"/>
    <w:rsid w:val="00A82304"/>
    <w:rsid w:val="00A82774"/>
    <w:rsid w:val="00A827F4"/>
    <w:rsid w:val="00A87B74"/>
    <w:rsid w:val="00A87C7E"/>
    <w:rsid w:val="00A93022"/>
    <w:rsid w:val="00A9736D"/>
    <w:rsid w:val="00AA09ED"/>
    <w:rsid w:val="00AA1903"/>
    <w:rsid w:val="00AA2DC4"/>
    <w:rsid w:val="00AA437F"/>
    <w:rsid w:val="00AC1726"/>
    <w:rsid w:val="00AC1A52"/>
    <w:rsid w:val="00AC4CA7"/>
    <w:rsid w:val="00AD097C"/>
    <w:rsid w:val="00AD141A"/>
    <w:rsid w:val="00B01852"/>
    <w:rsid w:val="00B101C0"/>
    <w:rsid w:val="00B10BF8"/>
    <w:rsid w:val="00B226BF"/>
    <w:rsid w:val="00B22E70"/>
    <w:rsid w:val="00B331E4"/>
    <w:rsid w:val="00B3524E"/>
    <w:rsid w:val="00B37A63"/>
    <w:rsid w:val="00B46475"/>
    <w:rsid w:val="00B530B4"/>
    <w:rsid w:val="00B5406F"/>
    <w:rsid w:val="00B653A8"/>
    <w:rsid w:val="00B77AE2"/>
    <w:rsid w:val="00B801F7"/>
    <w:rsid w:val="00B84584"/>
    <w:rsid w:val="00B913B8"/>
    <w:rsid w:val="00B92EE6"/>
    <w:rsid w:val="00BA20DC"/>
    <w:rsid w:val="00BA2BC3"/>
    <w:rsid w:val="00BA3004"/>
    <w:rsid w:val="00BC2F26"/>
    <w:rsid w:val="00BC44E8"/>
    <w:rsid w:val="00BC473A"/>
    <w:rsid w:val="00BD0CDE"/>
    <w:rsid w:val="00BD0F0E"/>
    <w:rsid w:val="00BD6580"/>
    <w:rsid w:val="00BE4590"/>
    <w:rsid w:val="00BE7E93"/>
    <w:rsid w:val="00BF285D"/>
    <w:rsid w:val="00C01A6E"/>
    <w:rsid w:val="00C116D5"/>
    <w:rsid w:val="00C13FF1"/>
    <w:rsid w:val="00C156C4"/>
    <w:rsid w:val="00C23016"/>
    <w:rsid w:val="00C4241A"/>
    <w:rsid w:val="00C477BB"/>
    <w:rsid w:val="00C521B0"/>
    <w:rsid w:val="00C53BE9"/>
    <w:rsid w:val="00C64527"/>
    <w:rsid w:val="00C715BB"/>
    <w:rsid w:val="00C728F2"/>
    <w:rsid w:val="00C73E3A"/>
    <w:rsid w:val="00C75555"/>
    <w:rsid w:val="00C80D37"/>
    <w:rsid w:val="00C84CC7"/>
    <w:rsid w:val="00C97DB1"/>
    <w:rsid w:val="00CA0994"/>
    <w:rsid w:val="00CA18E7"/>
    <w:rsid w:val="00CA6C7B"/>
    <w:rsid w:val="00CA7877"/>
    <w:rsid w:val="00CB084F"/>
    <w:rsid w:val="00CB142F"/>
    <w:rsid w:val="00CB775A"/>
    <w:rsid w:val="00CD0C08"/>
    <w:rsid w:val="00CD3298"/>
    <w:rsid w:val="00CE0BF7"/>
    <w:rsid w:val="00CE36F7"/>
    <w:rsid w:val="00CE39BF"/>
    <w:rsid w:val="00CF3787"/>
    <w:rsid w:val="00CF3959"/>
    <w:rsid w:val="00CF5033"/>
    <w:rsid w:val="00D0080D"/>
    <w:rsid w:val="00D02F68"/>
    <w:rsid w:val="00D04AF9"/>
    <w:rsid w:val="00D16425"/>
    <w:rsid w:val="00D214F5"/>
    <w:rsid w:val="00D528F8"/>
    <w:rsid w:val="00D67E72"/>
    <w:rsid w:val="00D71CC3"/>
    <w:rsid w:val="00D71DB1"/>
    <w:rsid w:val="00D72AEE"/>
    <w:rsid w:val="00D81A25"/>
    <w:rsid w:val="00D838E3"/>
    <w:rsid w:val="00D85482"/>
    <w:rsid w:val="00D85989"/>
    <w:rsid w:val="00D8781C"/>
    <w:rsid w:val="00D933BA"/>
    <w:rsid w:val="00DA1EE1"/>
    <w:rsid w:val="00DA7F5A"/>
    <w:rsid w:val="00DB0C1E"/>
    <w:rsid w:val="00DB1BC5"/>
    <w:rsid w:val="00DD5F67"/>
    <w:rsid w:val="00DF0485"/>
    <w:rsid w:val="00DF45A8"/>
    <w:rsid w:val="00DF4AFC"/>
    <w:rsid w:val="00DF50F5"/>
    <w:rsid w:val="00DF5EDA"/>
    <w:rsid w:val="00E067C1"/>
    <w:rsid w:val="00E112D4"/>
    <w:rsid w:val="00E1795B"/>
    <w:rsid w:val="00E252AD"/>
    <w:rsid w:val="00E27051"/>
    <w:rsid w:val="00E40A9A"/>
    <w:rsid w:val="00E43AE3"/>
    <w:rsid w:val="00E47A6C"/>
    <w:rsid w:val="00E50717"/>
    <w:rsid w:val="00E51D46"/>
    <w:rsid w:val="00E530A6"/>
    <w:rsid w:val="00E635C8"/>
    <w:rsid w:val="00E92CD5"/>
    <w:rsid w:val="00EA4AB6"/>
    <w:rsid w:val="00EB4811"/>
    <w:rsid w:val="00EB72C0"/>
    <w:rsid w:val="00EC2AA2"/>
    <w:rsid w:val="00ED11D4"/>
    <w:rsid w:val="00ED2077"/>
    <w:rsid w:val="00ED3CEF"/>
    <w:rsid w:val="00ED55E3"/>
    <w:rsid w:val="00ED7AF0"/>
    <w:rsid w:val="00EE0557"/>
    <w:rsid w:val="00EE74DF"/>
    <w:rsid w:val="00EF12FD"/>
    <w:rsid w:val="00EF2269"/>
    <w:rsid w:val="00EF53AF"/>
    <w:rsid w:val="00F008F4"/>
    <w:rsid w:val="00F00F26"/>
    <w:rsid w:val="00F02533"/>
    <w:rsid w:val="00F02D7C"/>
    <w:rsid w:val="00F106F3"/>
    <w:rsid w:val="00F10E4D"/>
    <w:rsid w:val="00F136DA"/>
    <w:rsid w:val="00F14309"/>
    <w:rsid w:val="00F275E5"/>
    <w:rsid w:val="00F34090"/>
    <w:rsid w:val="00F36A97"/>
    <w:rsid w:val="00F41DFC"/>
    <w:rsid w:val="00F446A2"/>
    <w:rsid w:val="00F446CC"/>
    <w:rsid w:val="00F572F9"/>
    <w:rsid w:val="00F63D6B"/>
    <w:rsid w:val="00F663EA"/>
    <w:rsid w:val="00F701B9"/>
    <w:rsid w:val="00F7038F"/>
    <w:rsid w:val="00F83A4B"/>
    <w:rsid w:val="00F912F7"/>
    <w:rsid w:val="00F93330"/>
    <w:rsid w:val="00F9701F"/>
    <w:rsid w:val="00FA534C"/>
    <w:rsid w:val="00FA59FA"/>
    <w:rsid w:val="00FB0B31"/>
    <w:rsid w:val="00FB6ABC"/>
    <w:rsid w:val="00FC1E1A"/>
    <w:rsid w:val="00FD2178"/>
    <w:rsid w:val="00FD5E4F"/>
    <w:rsid w:val="00FE0A87"/>
    <w:rsid w:val="00FE3E6A"/>
    <w:rsid w:val="00FF3715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3FBFDFC"/>
  <w14:defaultImageDpi w14:val="300"/>
  <w15:chartTrackingRefBased/>
  <w15:docId w15:val="{1A1A405B-CA78-484A-A97C-44185397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Standard">
    <w:name w:val="Normal"/>
    <w:qFormat/>
    <w:rsid w:val="00877BF2"/>
    <w:pPr>
      <w:jc w:val="both"/>
    </w:pPr>
    <w:rPr>
      <w:rFonts w:ascii="Arial" w:hAnsi="Arial"/>
      <w:sz w:val="22"/>
      <w:lang w:val="de-DE"/>
    </w:rPr>
  </w:style>
  <w:style w:type="paragraph" w:styleId="berschrift1">
    <w:name w:val="heading 1"/>
    <w:basedOn w:val="Standard"/>
    <w:next w:val="1Einrckung"/>
    <w:qFormat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berschrift2">
    <w:name w:val="heading 2"/>
    <w:basedOn w:val="Standard"/>
    <w:next w:val="1Einrckung"/>
    <w:qFormat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berschrift3">
    <w:name w:val="heading 3"/>
    <w:basedOn w:val="Standard"/>
    <w:next w:val="Standard"/>
    <w:qFormat/>
    <w:pPr>
      <w:numPr>
        <w:ilvl w:val="2"/>
        <w:numId w:val="1"/>
      </w:numPr>
      <w:spacing w:before="240" w:after="60"/>
      <w:ind w:left="851" w:hanging="851"/>
      <w:outlineLvl w:val="2"/>
    </w:pPr>
    <w:rPr>
      <w:b/>
      <w:color w:val="000000"/>
      <w:sz w:val="24"/>
    </w:rPr>
  </w:style>
  <w:style w:type="paragraph" w:styleId="berschrift4">
    <w:name w:val="heading 4"/>
    <w:basedOn w:val="Standard"/>
    <w:next w:val="Standard"/>
    <w:qFormat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Einrckung">
    <w:name w:val="1 Einrückung"/>
    <w:basedOn w:val="Standard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Standard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/>
    </w:rPr>
  </w:style>
  <w:style w:type="paragraph" w:customStyle="1" w:styleId="3Einrckung">
    <w:name w:val="3 Einrückung"/>
    <w:next w:val="Standard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/>
    </w:rPr>
  </w:style>
  <w:style w:type="paragraph" w:customStyle="1" w:styleId="Bullet1Einrckung">
    <w:name w:val="Bullet 1 Einrückung"/>
    <w:basedOn w:val="Standard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Standard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Standard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/>
    </w:rPr>
  </w:style>
  <w:style w:type="paragraph" w:customStyle="1" w:styleId="BulletText">
    <w:name w:val="Bullet Text"/>
    <w:basedOn w:val="Standard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Standard"/>
    <w:pPr>
      <w:ind w:left="1135" w:hanging="284"/>
    </w:pPr>
  </w:style>
  <w:style w:type="paragraph" w:customStyle="1" w:styleId="Nummeriert2Einrckung">
    <w:name w:val="Nummeriert 2 Einrückung"/>
    <w:basedOn w:val="Standard"/>
    <w:pPr>
      <w:ind w:left="1417" w:hanging="283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Standard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Kopfzeile"/>
    <w:next w:val="Verzeichnis3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Verzeichnis3">
    <w:name w:val="toc 3"/>
    <w:basedOn w:val="Standard"/>
    <w:uiPriority w:val="39"/>
    <w:pPr>
      <w:jc w:val="left"/>
    </w:pPr>
    <w:rPr>
      <w:rFonts w:asciiTheme="minorHAnsi" w:hAnsiTheme="minorHAnsi"/>
      <w:smallCaps/>
      <w:szCs w:val="22"/>
    </w:rPr>
  </w:style>
  <w:style w:type="paragraph" w:customStyle="1" w:styleId="Bullet2">
    <w:name w:val="Bullet 2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/>
    </w:rPr>
  </w:style>
  <w:style w:type="paragraph" w:customStyle="1" w:styleId="Nummeriert">
    <w:name w:val="Nummeriert"/>
    <w:basedOn w:val="Standard"/>
    <w:pPr>
      <w:ind w:left="397" w:hanging="397"/>
    </w:pPr>
  </w:style>
  <w:style w:type="paragraph" w:styleId="Verzeichnis1">
    <w:name w:val="toc 1"/>
    <w:basedOn w:val="Standard"/>
    <w:uiPriority w:val="39"/>
    <w:pPr>
      <w:spacing w:before="240" w:after="120"/>
      <w:jc w:val="left"/>
    </w:pPr>
    <w:rPr>
      <w:rFonts w:asciiTheme="minorHAnsi" w:hAnsiTheme="minorHAnsi"/>
      <w:b/>
      <w:caps/>
      <w:szCs w:val="22"/>
      <w:u w:val="single"/>
    </w:rPr>
  </w:style>
  <w:style w:type="paragraph" w:styleId="Verzeichnis2">
    <w:name w:val="toc 2"/>
    <w:basedOn w:val="Standard"/>
    <w:uiPriority w:val="39"/>
    <w:pPr>
      <w:jc w:val="left"/>
    </w:pPr>
    <w:rPr>
      <w:rFonts w:asciiTheme="minorHAnsi" w:hAnsiTheme="minorHAnsi"/>
      <w:b/>
      <w:smallCaps/>
      <w:szCs w:val="22"/>
    </w:rPr>
  </w:style>
  <w:style w:type="paragraph" w:styleId="Verzeichnis4">
    <w:name w:val="toc 4"/>
    <w:basedOn w:val="Standard"/>
    <w:semiHidden/>
    <w:pPr>
      <w:jc w:val="left"/>
    </w:pPr>
    <w:rPr>
      <w:rFonts w:asciiTheme="minorHAnsi" w:hAnsiTheme="minorHAnsi"/>
      <w:szCs w:val="22"/>
    </w:rPr>
  </w:style>
  <w:style w:type="paragraph" w:styleId="Verzeichnis5">
    <w:name w:val="toc 5"/>
    <w:basedOn w:val="Standard"/>
    <w:semiHidden/>
    <w:pPr>
      <w:jc w:val="left"/>
    </w:pPr>
    <w:rPr>
      <w:rFonts w:asciiTheme="minorHAnsi" w:hAnsiTheme="minorHAnsi"/>
      <w:szCs w:val="22"/>
    </w:rPr>
  </w:style>
  <w:style w:type="paragraph" w:styleId="Verzeichnis6">
    <w:name w:val="toc 6"/>
    <w:basedOn w:val="Standard"/>
    <w:semiHidden/>
    <w:pPr>
      <w:jc w:val="left"/>
    </w:pPr>
    <w:rPr>
      <w:rFonts w:asciiTheme="minorHAnsi" w:hAnsiTheme="minorHAnsi"/>
      <w:szCs w:val="22"/>
    </w:rPr>
  </w:style>
  <w:style w:type="paragraph" w:styleId="Textkrper2">
    <w:name w:val="Body Text 2"/>
    <w:basedOn w:val="Standard"/>
    <w:pPr>
      <w:ind w:left="1701" w:hanging="1701"/>
    </w:pPr>
  </w:style>
  <w:style w:type="paragraph" w:styleId="Textkrper3">
    <w:name w:val="Body Text 3"/>
    <w:basedOn w:val="Standard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  <w:rPr>
      <w:sz w:val="20"/>
    </w:rPr>
  </w:style>
  <w:style w:type="paragraph" w:styleId="Verzeichnis7">
    <w:name w:val="toc 7"/>
    <w:basedOn w:val="Standard"/>
    <w:semiHidden/>
    <w:pPr>
      <w:jc w:val="left"/>
    </w:pPr>
    <w:rPr>
      <w:rFonts w:asciiTheme="minorHAnsi" w:hAnsiTheme="minorHAnsi"/>
      <w:szCs w:val="22"/>
    </w:rPr>
  </w:style>
  <w:style w:type="paragraph" w:styleId="Verzeichnis8">
    <w:name w:val="toc 8"/>
    <w:basedOn w:val="Standard"/>
    <w:next w:val="berschrift8"/>
    <w:semiHidden/>
    <w:pPr>
      <w:jc w:val="left"/>
    </w:pPr>
    <w:rPr>
      <w:rFonts w:asciiTheme="minorHAnsi" w:hAnsiTheme="minorHAnsi"/>
      <w:szCs w:val="22"/>
    </w:rPr>
  </w:style>
  <w:style w:type="paragraph" w:styleId="Verzeichnis9">
    <w:name w:val="toc 9"/>
    <w:basedOn w:val="Standard"/>
    <w:next w:val="berschrift9"/>
    <w:semiHidden/>
    <w:pPr>
      <w:jc w:val="left"/>
    </w:pPr>
    <w:rPr>
      <w:rFonts w:asciiTheme="minorHAnsi" w:hAnsiTheme="minorHAnsi"/>
      <w:szCs w:val="22"/>
    </w:rPr>
  </w:style>
  <w:style w:type="paragraph" w:styleId="Textkrper">
    <w:name w:val="Body Text"/>
    <w:basedOn w:val="Standard"/>
    <w:rsid w:val="007823B5"/>
    <w:pPr>
      <w:spacing w:after="120"/>
    </w:pPr>
  </w:style>
  <w:style w:type="paragraph" w:customStyle="1" w:styleId="Tabletext">
    <w:name w:val="Tabletext"/>
    <w:basedOn w:val="Standard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Beschriftung">
    <w:name w:val="caption"/>
    <w:basedOn w:val="Standard"/>
    <w:next w:val="Standard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Standard"/>
    <w:next w:val="Textkrper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table" w:styleId="Tabellenraster">
    <w:name w:val="Table Grid"/>
    <w:basedOn w:val="NormaleTabelle"/>
    <w:rsid w:val="000C44B2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72"/>
    <w:qFormat/>
    <w:rsid w:val="000B2486"/>
    <w:pPr>
      <w:ind w:left="720"/>
      <w:contextualSpacing/>
    </w:pPr>
  </w:style>
  <w:style w:type="paragraph" w:customStyle="1" w:styleId="Default">
    <w:name w:val="Default"/>
    <w:rsid w:val="004B39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833F8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133D6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  <w:lang w:val="en-US" w:eastAsia="en-US"/>
    </w:rPr>
  </w:style>
  <w:style w:type="character" w:styleId="Hyperlink">
    <w:name w:val="Hyperlink"/>
    <w:basedOn w:val="Absatz-Standardschriftart"/>
    <w:uiPriority w:val="99"/>
    <w:unhideWhenUsed/>
    <w:rsid w:val="002133D6"/>
    <w:rPr>
      <w:color w:val="0563C1" w:themeColor="hyperlink"/>
      <w:u w:val="single"/>
    </w:rPr>
  </w:style>
  <w:style w:type="character" w:styleId="Seitenzahl">
    <w:name w:val="page number"/>
    <w:basedOn w:val="Absatz-Standardschriftart"/>
    <w:rsid w:val="00F41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4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6BE989-67CE-407D-86D4-D72A28F39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0</TotalTime>
  <Pages>1</Pages>
  <Words>1972</Words>
  <Characters>12425</Characters>
  <Application>Microsoft Office Word</Application>
  <DocSecurity>0</DocSecurity>
  <Lines>103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for Systems Requirements Spec</vt:lpstr>
      <vt:lpstr>Template for Systems Requirements Spec</vt:lpstr>
    </vt:vector>
  </TitlesOfParts>
  <Company>ETH Zurich</Company>
  <LinksUpToDate>false</LinksUpToDate>
  <CharactersWithSpaces>14369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subject/>
  <dc:creator>P. Kolb</dc:creator>
  <cp:keywords/>
  <dc:description/>
  <cp:lastModifiedBy>Severin Plüss</cp:lastModifiedBy>
  <cp:revision>146</cp:revision>
  <cp:lastPrinted>1899-12-31T23:00:00Z</cp:lastPrinted>
  <dcterms:created xsi:type="dcterms:W3CDTF">2017-11-30T18:29:00Z</dcterms:created>
  <dcterms:modified xsi:type="dcterms:W3CDTF">2017-12-04T19:23:00Z</dcterms:modified>
  <cp:category/>
</cp:coreProperties>
</file>